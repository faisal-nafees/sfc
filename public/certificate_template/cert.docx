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65"/>
      </w:pPr>
      <w:r>
        <w:t xml:space="preserve">SAFETY FIRST CONSULTING</w:t>
      </w:r>
      <w:r/>
    </w:p>
    <w:p>
      <w:pPr>
        <w:pStyle w:val="826"/>
      </w:pPr>
      <w:r>
        <w:rPr>
          <w:color w:val="444D26"/>
          <w:sz w:val="28"/>
        </w:rPr>
        <w:t xml:space="preserve">RECOGNIZES</w:t>
      </w:r>
      <w:r>
        <w:rPr>
          <w:sz w:val="40"/>
        </w:rPr>
      </w:r>
      <w:r/>
    </w:p>
    <w:p>
      <w:pPr>
        <w:pStyle w:val="1215"/>
        <w:jc w:val="left"/>
        <w:tabs>
          <w:tab w:val="center" w:pos="3600" w:leader="none"/>
          <w:tab w:val="left" w:pos="5640" w:leader="none"/>
        </w:tabs>
      </w:pPr>
      <w:r>
        <w:tab/>
      </w:r>
      <w:r>
        <w:rPr>
          <w:color w:val="A0A591"/>
        </w:rPr>
        <w:t xml:space="preserve">${NAME}</w:t>
      </w:r>
      <w:r>
        <w:tab/>
      </w:r>
      <w:r/>
    </w:p>
    <w:p>
      <w:pPr>
        <w:pStyle w:val="1215"/>
        <w:tabs>
          <w:tab w:val="center" w:pos="3600" w:leader="none"/>
          <w:tab w:val="left" w:pos="5640" w:leader="none"/>
        </w:tabs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1215"/>
        <w:tabs>
          <w:tab w:val="center" w:pos="3600" w:leader="none"/>
          <w:tab w:val="left" w:pos="5640" w:leader="none"/>
        </w:tabs>
        <w:rPr>
          <w:color w:val="444D26"/>
          <w:sz w:val="32"/>
          <w:szCs w:val="32"/>
          <w:highlight w:val="none"/>
        </w:rPr>
      </w:pPr>
      <w:r>
        <w:rPr>
          <w:color w:val="444D26"/>
          <w:sz w:val="32"/>
          <w:szCs w:val="32"/>
        </w:rPr>
        <w:t xml:space="preserve">FOR SUCCESSFULLY COMPLETING THE COURSE IN </w:t>
      </w:r>
      <w:r>
        <w:rPr>
          <w:color w:val="444D26"/>
        </w:rPr>
      </w:r>
      <w:r/>
    </w:p>
    <w:p>
      <w:pPr>
        <w:pStyle w:val="1215"/>
        <w:tabs>
          <w:tab w:val="center" w:pos="3600" w:leader="none"/>
          <w:tab w:val="left" w:pos="5640" w:leader="none"/>
        </w:tabs>
        <w:rPr>
          <w:color w:val="444D26"/>
          <w:sz w:val="32"/>
          <w:szCs w:val="32"/>
          <w:highlight w:val="none"/>
        </w:rPr>
      </w:pPr>
      <w:r>
        <w:rPr>
          <w:color w:val="444D26"/>
          <w:sz w:val="32"/>
          <w:szCs w:val="32"/>
          <w:highlight w:val="none"/>
        </w:rPr>
        <w:t xml:space="preserve">${CNAME}</w:t>
      </w:r>
      <w:r>
        <w:rPr>
          <w:color w:val="444D26"/>
          <w:sz w:val="32"/>
          <w:szCs w:val="32"/>
          <w:highlight w:val="none"/>
        </w:rPr>
      </w:r>
      <w:r>
        <w:rPr>
          <w:sz w:val="32"/>
          <w:szCs w:val="32"/>
        </w:rPr>
      </w:r>
      <w:r/>
    </w:p>
    <w:p>
      <w:pPr>
        <w:pStyle w:val="1215"/>
        <w:tabs>
          <w:tab w:val="center" w:pos="3600" w:leader="none"/>
          <w:tab w:val="left" w:pos="5640" w:leader="none"/>
        </w:tabs>
        <w:rPr>
          <w:color w:val="444D26"/>
          <w:sz w:val="32"/>
          <w:szCs w:val="32"/>
        </w:rPr>
      </w:pPr>
      <w:r>
        <w:rPr>
          <w:color w:val="444D26"/>
          <w:sz w:val="32"/>
          <w:szCs w:val="32"/>
          <w:highlight w:val="none"/>
        </w:rPr>
      </w:r>
      <w:r>
        <w:rPr>
          <w:color w:val="444D26"/>
          <w:sz w:val="32"/>
          <w:szCs w:val="32"/>
          <w:highlight w:val="none"/>
        </w:rPr>
      </w:r>
    </w:p>
    <w:p>
      <w:pPr>
        <w:pStyle w:val="1215"/>
        <w:tabs>
          <w:tab w:val="center" w:pos="3600" w:leader="none"/>
          <w:tab w:val="left" w:pos="5640" w:leader="none"/>
        </w:tabs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1215"/>
      </w:pPr>
      <w:r>
        <w:rPr>
          <w:color w:val="444D26"/>
        </w:rPr>
        <w:t xml:space="preserve">cERTIFICATE OF TRAINING</w:t>
      </w:r>
      <w:r/>
    </w:p>
    <w:p>
      <w:pPr>
        <w:rPr>
          <w:color w:val="444D26"/>
        </w:rPr>
      </w:pPr>
      <w:r/>
      <w:r>
        <w:rPr>
          <w:color w:val="A0A591"/>
        </w:rPr>
      </w:r>
      <w:r>
        <w:rPr>
          <w:color w:val="444D26"/>
        </w:rPr>
        <w:t xml:space="preserve">${DATE} </w:t>
      </w:r>
      <w:r>
        <w:rPr>
          <w:color w:val="444D26"/>
        </w:rPr>
      </w:r>
      <w:r/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layout table"/>
      </w:tblPr>
      <w:tblGrid>
        <w:gridCol w:w="4137"/>
        <w:gridCol w:w="3103"/>
        <w:gridCol w:w="4136"/>
      </w:tblGrid>
      <w:tr>
        <w:trPr>
          <w:jc w:val="center"/>
          <w:trHeight w:val="1494"/>
        </w:trPr>
        <w:tc>
          <w:tcPr>
            <w:tcW w:w="3927" w:type="dxa"/>
            <w:vAlign w:val="bottom"/>
            <w:textDirection w:val="lrTb"/>
            <w:noWrap w:val="false"/>
          </w:tcPr>
          <w:p>
            <w:pPr>
              <w:pStyle w:val="840"/>
              <w:rPr>
                <w:color w:val="444D26"/>
              </w:rPr>
            </w:pPr>
            <w:r>
              <w:rPr>
                <w:color w:val="444D26"/>
              </w:rPr>
            </w:r>
            <w:r>
              <w:rPr>
                <w:color w:val="444D26"/>
              </w:rPr>
              <w:t xml:space="preserve">${DATE}</w:t>
            </w:r>
            <w:r/>
            <w:r>
              <w:rPr>
                <w:color w:val="444D26"/>
              </w:rPr>
            </w:r>
            <w:r/>
          </w:p>
        </w:tc>
        <w:tc>
          <w:tcPr>
            <w:tcW w:w="2946" w:type="dxa"/>
            <w:vAlign w:val="bottom"/>
            <w:textDirection w:val="lrTb"/>
            <w:noWrap w:val="false"/>
          </w:tcPr>
          <w:p>
            <w:pPr>
              <w:pStyle w:val="842"/>
              <w:rPr>
                <w:color w:val="444D26"/>
              </w:rPr>
            </w:pPr>
            <w:r>
              <w:rPr>
                <w:color w:val="444D26"/>
              </w:rPr>
            </w:r>
            <w:r>
              <w:rPr>
                <w:color w:val="444D26"/>
              </w:rPr>
            </w:r>
            <w:r/>
          </w:p>
        </w:tc>
        <w:tc>
          <w:tcPr>
            <w:tcW w:w="3927" w:type="dxa"/>
            <w:vAlign w:val="bottom"/>
            <w:textDirection w:val="lrTb"/>
            <w:noWrap w:val="false"/>
          </w:tcPr>
          <w:p>
            <w:pPr>
              <w:pStyle w:val="840"/>
              <w:rPr>
                <w:color w:val="444D26"/>
              </w:rPr>
            </w:pPr>
            <w:r>
              <w:rPr>
                <w:color w:val="444D26"/>
              </w:rPr>
              <w:t xml:space="preserve">SAFETY FIRST CONSULTING ________________________________</w:t>
            </w:r>
            <w:r>
              <w:rPr>
                <w:color w:val="444D26"/>
              </w:rPr>
            </w:r>
            <w:r/>
          </w:p>
        </w:tc>
      </w:tr>
    </w:tbl>
    <w:p>
      <w:r/>
      <w:r/>
    </w:p>
    <w:sectPr>
      <w:headerReference w:type="default" r:id="rId9"/>
      <w:headerReference w:type="first" r:id="rId10"/>
      <w:footerReference w:type="default" r:id="rId11"/>
      <w:footnotePr/>
      <w:endnotePr/>
      <w:type w:val="nextPage"/>
      <w:pgSz w:w="15840" w:h="12240" w:orient="landscape"/>
      <w:pgMar w:top="2088" w:right="4320" w:bottom="1872" w:left="4320" w:header="1368" w:footer="1411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50102010706020507"/>
  </w:font>
  <w:font w:name="Courier New">
    <w:panose1 w:val="02070409020205020404"/>
  </w:font>
  <w:font w:name="Times New Roman">
    <w:panose1 w:val="02020603050405020304"/>
  </w:font>
  <w:font w:name="Consolas">
    <w:panose1 w:val="020B0604020202020204"/>
  </w:font>
  <w:font w:name="Segoe UI">
    <w:panose1 w:val="020B0502040504020204"/>
  </w:font>
  <w:font w:name="Arial">
    <w:panose1 w:val="020B0604020202020204"/>
  </w:font>
  <w:font w:name="Cambria">
    <w:panose1 w:val="0204050305040603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669942140"/>
      <w:docPartObj>
        <w:docPartGallery w:val="Page Numbers (Bottom of Page)"/>
        <w:docPartUnique w:val="true"/>
      </w:docPartObj>
      <w:rPr/>
    </w:sdtPr>
    <w:sdtContent>
      <w:p>
        <w:pPr>
          <w:pStyle w:val="84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4"/>
    </w:pPr>
    <w:r>
      <w:rPr>
        <w:lang w:eastAsia="en-US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59264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070848" cy="6839712"/>
              <wp:effectExtent l="0" t="0" r="1905" b="0"/>
              <wp:wrapNone/>
              <wp:docPr id="1" name="Picture 6" hidden="false" title="Diploma background with lines, graphics border and seal design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1" hidden="0" title="Diploma background with lines, graphics border and seal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>
                        <a:duotone>
                          <a:schemeClr val="accent1">
                            <a:shade val="45000"/>
                            <a:satMod val="135000"/>
                          </a:schemeClr>
                          <a:prstClr val="white"/>
                        </a:duotone>
                      </a:blip>
                      <a:stretch/>
                    </pic:blipFill>
                    <pic:spPr bwMode="auto">
                      <a:xfrm>
                        <a:off x="0" y="0"/>
                        <a:ext cx="9070848" cy="68397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90000</wp14:pctWidth>
              </wp14:sizeRelH>
              <wp14:sizeRelV relativeFrom="page">
                <wp14:pctHeight>88000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page;mso-position-horizontal:center;mso-position-vertical-relative:page;mso-position-vertical:center;width:714.2pt;height:538.6pt;" stroked="f">
              <v:path textboxrect="0,0,0,0"/>
              <v:imagedata r:id="rId1" o:title=""/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4"/>
    </w:pPr>
    <w:r>
      <w:rPr>
        <w:lang w:eastAsia="en-US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61312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070848" cy="6839712"/>
              <wp:effectExtent l="0" t="0" r="1905" b="0"/>
              <wp:wrapNone/>
              <wp:docPr id="2" name="Picture 7" hidden="false" title="Diploma background with lines, graphics border and seal design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Picture 1" hidden="0" title="Diploma background with lines, graphics border and seal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>
                        <a:duotone>
                          <a:schemeClr val="accent1">
                            <a:shade val="45000"/>
                            <a:satMod val="135000"/>
                          </a:schemeClr>
                          <a:prstClr val="white"/>
                        </a:duotone>
                      </a:blip>
                      <a:stretch/>
                    </pic:blipFill>
                    <pic:spPr bwMode="auto">
                      <a:xfrm>
                        <a:off x="0" y="0"/>
                        <a:ext cx="9070848" cy="68397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90000</wp14:pctWidth>
              </wp14:sizeRelH>
              <wp14:sizeRelV relativeFrom="page">
                <wp14:pctHeight>88000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0pt;mso-wrap-distance-top:0.0pt;mso-wrap-distance-right:9.0pt;mso-wrap-distance-bottom:0.0pt;z-index:-251661312;o:allowoverlap:true;o:allowincell:true;mso-position-horizontal-relative:page;mso-position-horizontal:center;mso-position-vertical-relative:page;mso-position-vertical:center;width:714.2pt;height:538.6pt;" stroked="f">
              <v:path textboxrect="0,0,0,0"/>
              <v:imagedata r:id="rId1" o:title="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1043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pStyle w:val="1042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decimal"/>
      <w:pStyle w:val="1041"/>
      <w:isLgl w:val="false"/>
      <w:suff w:val="tab"/>
      <w:lvlText w:val="%1."/>
      <w:lvlJc w:val="left"/>
      <w:pPr>
        <w:ind w:left="1080" w:hanging="360"/>
        <w:tabs>
          <w:tab w:val="num" w:pos="108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decimal"/>
      <w:pStyle w:val="1040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pStyle w:val="1033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pStyle w:val="1032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pStyle w:val="1031"/>
      <w:isLgl w:val="false"/>
      <w:suff w:val="tab"/>
      <w:lvlText w:val=""/>
      <w:lvlJc w:val="left"/>
      <w:pPr>
        <w:ind w:left="1080" w:hanging="360"/>
        <w:tabs>
          <w:tab w:val="num" w:pos="108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pStyle w:val="1030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decimal"/>
      <w:pStyle w:val="1039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pStyle w:val="1029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hAnsi="Cambria" w:cs="Cambria" w:eastAsia="Cambria"/>
        <w:color w:val="444D26" w:themeColor="text2"/>
        <w:sz w:val="28"/>
        <w:szCs w:val="28"/>
        <w:lang w:val="en-US" w:bidi="ar-SA" w:eastAsia="ja-JP"/>
      </w:rPr>
    </w:rPrDefault>
    <w:pPrDefault>
      <w:pPr>
        <w:jc w:val="center"/>
        <w:spacing w:lineRule="auto" w:line="276" w:after="24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6">
    <w:name w:val="Heading 3"/>
    <w:basedOn w:val="825"/>
    <w:next w:val="825"/>
    <w:link w:val="71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717">
    <w:name w:val="Heading 3 Char"/>
    <w:basedOn w:val="834"/>
    <w:link w:val="716"/>
    <w:uiPriority w:val="9"/>
    <w:rPr>
      <w:rFonts w:ascii="Arial" w:hAnsi="Arial" w:cs="Arial" w:eastAsia="Arial"/>
      <w:sz w:val="30"/>
      <w:szCs w:val="30"/>
    </w:rPr>
  </w:style>
  <w:style w:type="character" w:styleId="718">
    <w:name w:val="Caption Char"/>
    <w:basedOn w:val="869"/>
    <w:link w:val="846"/>
    <w:uiPriority w:val="99"/>
  </w:style>
  <w:style w:type="table" w:styleId="719">
    <w:name w:val="Table Grid Light"/>
    <w:basedOn w:val="83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0">
    <w:name w:val="Grid Table 1 Light - Accent 1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2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3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4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5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6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2 - Accent 1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2 - Accent 2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2 - Accent 3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2 - Accent 4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2 - Accent 5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2 - Accent 6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3 - Accent 1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3 - Accent 2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3 - Accent 3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3 - Accent 4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Grid Table 3 - Accent 5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Grid Table 3 - Accent 6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Grid Table 4 - Accent 1"/>
    <w:basedOn w:val="8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39">
    <w:name w:val="Grid Table 4 - Accent 2"/>
    <w:basedOn w:val="8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40">
    <w:name w:val="Grid Table 4 - Accent 3"/>
    <w:basedOn w:val="8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41">
    <w:name w:val="Grid Table 4 - Accent 4"/>
    <w:basedOn w:val="8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42">
    <w:name w:val="Grid Table 4 - Accent 5"/>
    <w:basedOn w:val="8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43">
    <w:name w:val="Grid Table 4 - Accent 6"/>
    <w:basedOn w:val="8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44">
    <w:name w:val="Grid Table 5 Dark- Accent 1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45">
    <w:name w:val="Grid Table 5 Dark - Accent 2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46">
    <w:name w:val="Grid Table 5 Dark - Accent 3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47">
    <w:name w:val="Grid Table 5 Dark- Accent 4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48">
    <w:name w:val="Grid Table 5 Dark - Accent 5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49">
    <w:name w:val="Grid Table 5 Dark - Accent 6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50">
    <w:name w:val="Grid Table 6 Colorful - Accent 1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7D9063" w:themeColor="accent1" w:themeTint="80" w:themeShade="95"/>
      </w:rPr>
    </w:tblStylePr>
    <w:tblStylePr w:type="firstRow">
      <w:rPr>
        <w:b/>
        <w:color w:val="7D906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7D9063" w:themeColor="accent1" w:themeTint="80" w:themeShade="95"/>
      </w:rPr>
    </w:tblStylePr>
    <w:tblStylePr w:type="lastRow">
      <w:rPr>
        <w:b/>
        <w:color w:val="7D906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1">
    <w:name w:val="Grid Table 6 Colorful - Accent 2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D6710F" w:themeColor="accent2" w:themeTint="97" w:themeShade="95"/>
      </w:rPr>
    </w:tblStylePr>
    <w:tblStylePr w:type="firstRow">
      <w:rPr>
        <w:b/>
        <w:color w:val="D6710F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D6710F" w:themeColor="accent2" w:themeTint="97" w:themeShade="95"/>
      </w:rPr>
    </w:tblStylePr>
    <w:tblStylePr w:type="lastRow">
      <w:rPr>
        <w:b/>
        <w:color w:val="D6710F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2">
    <w:name w:val="Grid Table 6 Colorful - Accent 3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8D6B10" w:themeColor="accent3" w:themeTint="FE" w:themeShade="95"/>
      </w:rPr>
    </w:tblStylePr>
    <w:tblStylePr w:type="firstRow">
      <w:rPr>
        <w:b/>
        <w:color w:val="8D6B1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8D6B10" w:themeColor="accent3" w:themeTint="FE" w:themeShade="95"/>
      </w:rPr>
    </w:tblStylePr>
    <w:tblStylePr w:type="lastRow">
      <w:rPr>
        <w:b/>
        <w:color w:val="8D6B1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3">
    <w:name w:val="Grid Table 6 Colorful - Accent 4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A74A6B" w:themeColor="accent4" w:themeTint="9A" w:themeShade="95"/>
      </w:rPr>
    </w:tblStylePr>
    <w:tblStylePr w:type="firstRow">
      <w:rPr>
        <w:b/>
        <w:color w:val="A74A6B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A74A6B" w:themeColor="accent4" w:themeTint="9A" w:themeShade="95"/>
      </w:rPr>
    </w:tblStylePr>
    <w:tblStylePr w:type="lastRow">
      <w:rPr>
        <w:b/>
        <w:color w:val="A74A6B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4">
    <w:name w:val="Grid Table 6 Colorful - Accent 5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57407D" w:themeColor="accent5" w:themeShade="95"/>
      </w:rPr>
    </w:tblStylePr>
    <w:tblStylePr w:type="firstRow">
      <w:rPr>
        <w:b/>
        <w:color w:val="57407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57407D" w:themeColor="accent5" w:themeShade="95"/>
      </w:rPr>
    </w:tblStylePr>
    <w:tblStylePr w:type="lastRow">
      <w:rPr>
        <w:b/>
        <w:color w:val="57407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6 Colorful - Accent 6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57407D" w:themeColor="accent5" w:themeShade="95"/>
      </w:rPr>
    </w:tblStylePr>
    <w:tblStylePr w:type="firstRow">
      <w:rPr>
        <w:b/>
        <w:color w:val="57407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57407D" w:themeColor="accent5" w:themeShade="95"/>
      </w:rPr>
    </w:tblStylePr>
    <w:tblStylePr w:type="lastRow">
      <w:rPr>
        <w:b/>
        <w:color w:val="57407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7 Colorful - Accent 1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7D906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7D9063" w:themeColor="accent1" w:themeTint="80" w:themeShade="95"/>
        <w:sz w:val="22"/>
      </w:rPr>
    </w:tblStylePr>
    <w:tblStylePr w:type="firstCol">
      <w:rPr>
        <w:rFonts w:ascii="Arial" w:hAnsi="Arial"/>
        <w:i/>
        <w:color w:val="7D9063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7D906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7D9063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7D906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Grid Table 7 Colorful - Accent 2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D6710F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D6710F" w:themeColor="accent2" w:themeTint="97" w:themeShade="95"/>
        <w:sz w:val="22"/>
      </w:rPr>
    </w:tblStylePr>
    <w:tblStylePr w:type="firstCol">
      <w:rPr>
        <w:rFonts w:ascii="Arial" w:hAnsi="Arial"/>
        <w:i/>
        <w:color w:val="D6710F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D6710F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D6710F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D6710F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Grid Table 7 Colorful - Accent 3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8D6B1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8D6B10" w:themeColor="accent3" w:themeTint="FE" w:themeShade="95"/>
        <w:sz w:val="22"/>
      </w:rPr>
    </w:tblStylePr>
    <w:tblStylePr w:type="firstCol">
      <w:rPr>
        <w:rFonts w:ascii="Arial" w:hAnsi="Arial"/>
        <w:i/>
        <w:color w:val="8D6B1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8D6B1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8D6B1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8D6B1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Grid Table 7 Colorful - Accent 4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A74A6B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A74A6B" w:themeColor="accent4" w:themeTint="9A" w:themeShade="95"/>
        <w:sz w:val="22"/>
      </w:rPr>
    </w:tblStylePr>
    <w:tblStylePr w:type="firstCol">
      <w:rPr>
        <w:rFonts w:ascii="Arial" w:hAnsi="Arial"/>
        <w:i/>
        <w:color w:val="A74A6B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A74A6B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A74A6B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74A6B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Grid Table 7 Colorful - Accent 5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57407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57407D" w:themeColor="accent5" w:themeShade="95"/>
        <w:sz w:val="22"/>
      </w:rPr>
    </w:tblStylePr>
    <w:tblStylePr w:type="firstCol">
      <w:rPr>
        <w:rFonts w:ascii="Arial" w:hAnsi="Arial"/>
        <w:i/>
        <w:color w:val="57407D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57407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57407D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7407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Grid Table 7 Colorful - Accent 6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3D5C7E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3D5C7E" w:themeColor="accent6" w:themeShade="95"/>
        <w:sz w:val="22"/>
      </w:rPr>
    </w:tblStylePr>
    <w:tblStylePr w:type="firstCol">
      <w:rPr>
        <w:rFonts w:ascii="Arial" w:hAnsi="Arial"/>
        <w:i/>
        <w:color w:val="3D5C7E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D5C7E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3D5C7E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D5C7E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List Table 1 Light - Accent 1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List Table 1 Light - Accent 2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64">
    <w:name w:val="List Table 1 Light - Accent 3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65">
    <w:name w:val="List Table 1 Light - Accent 4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List Table 1 Light - Accent 5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List Table 1 Light - Accent 6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List Table 2 - Accent 1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69">
    <w:name w:val="List Table 2 - Accent 2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70">
    <w:name w:val="List Table 2 - Accent 3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71">
    <w:name w:val="List Table 2 - Accent 4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72">
    <w:name w:val="List Table 2 - Accent 5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73">
    <w:name w:val="List Table 2 - Accent 6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74">
    <w:name w:val="List Table 3 - Accent 1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2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3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4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5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6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1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2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3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4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5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6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5 Dark - Accent 1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2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3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4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5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6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6 Colorful - Accent 1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61704D" w:themeColor="accent1" w:themeShade="95"/>
      </w:rPr>
    </w:tblStylePr>
    <w:tblStylePr w:type="firstRow">
      <w:rPr>
        <w:b/>
        <w:color w:val="61704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61704D" w:themeColor="accent1" w:themeShade="95"/>
      </w:rPr>
    </w:tblStylePr>
    <w:tblStylePr w:type="lastRow">
      <w:rPr>
        <w:b/>
        <w:color w:val="61704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93">
    <w:name w:val="List Table 6 Colorful - Accent 2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D6710F" w:themeColor="accent2" w:themeTint="97" w:themeShade="95"/>
      </w:rPr>
    </w:tblStylePr>
    <w:tblStylePr w:type="firstRow">
      <w:rPr>
        <w:b/>
        <w:color w:val="D6710F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D6710F" w:themeColor="accent2" w:themeTint="97" w:themeShade="95"/>
      </w:rPr>
    </w:tblStylePr>
    <w:tblStylePr w:type="lastRow">
      <w:rPr>
        <w:b/>
        <w:color w:val="D6710F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94">
    <w:name w:val="List Table 6 Colorful - Accent 3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BF9116" w:themeColor="accent3" w:themeTint="98" w:themeShade="95"/>
      </w:rPr>
    </w:tblStylePr>
    <w:tblStylePr w:type="firstRow">
      <w:rPr>
        <w:b/>
        <w:color w:val="BF9116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BF9116" w:themeColor="accent3" w:themeTint="98" w:themeShade="95"/>
      </w:rPr>
    </w:tblStylePr>
    <w:tblStylePr w:type="lastRow">
      <w:rPr>
        <w:b/>
        <w:color w:val="BF9116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95">
    <w:name w:val="List Table 6 Colorful - Accent 4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A74A6B" w:themeColor="accent4" w:themeTint="9A" w:themeShade="95"/>
      </w:rPr>
    </w:tblStylePr>
    <w:tblStylePr w:type="firstRow">
      <w:rPr>
        <w:b/>
        <w:color w:val="A74A6B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A74A6B" w:themeColor="accent4" w:themeTint="9A" w:themeShade="95"/>
      </w:rPr>
    </w:tblStylePr>
    <w:tblStylePr w:type="lastRow">
      <w:rPr>
        <w:b/>
        <w:color w:val="A74A6B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96">
    <w:name w:val="List Table 6 Colorful - Accent 5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695097" w:themeColor="accent5" w:themeTint="9A" w:themeShade="95"/>
      </w:rPr>
    </w:tblStylePr>
    <w:tblStylePr w:type="firstRow">
      <w:rPr>
        <w:b/>
        <w:color w:val="695097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695097" w:themeColor="accent5" w:themeTint="9A" w:themeShade="95"/>
      </w:rPr>
    </w:tblStylePr>
    <w:tblStylePr w:type="lastRow">
      <w:rPr>
        <w:b/>
        <w:color w:val="695097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97">
    <w:name w:val="List Table 6 Colorful - Accent 6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4B719C" w:themeColor="accent6" w:themeTint="98" w:themeShade="95"/>
      </w:rPr>
    </w:tblStylePr>
    <w:tblStylePr w:type="firstRow">
      <w:rPr>
        <w:b/>
        <w:color w:val="4B719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4B719C" w:themeColor="accent6" w:themeTint="98" w:themeShade="95"/>
      </w:rPr>
    </w:tblStylePr>
    <w:tblStylePr w:type="lastRow">
      <w:rPr>
        <w:b/>
        <w:color w:val="4B719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98">
    <w:name w:val="List Table 7 Colorful - Accent 1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61704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61704D" w:themeColor="accent1" w:themeShade="95"/>
        <w:sz w:val="22"/>
      </w:rPr>
    </w:tblStylePr>
    <w:tblStylePr w:type="firstCol">
      <w:rPr>
        <w:rFonts w:ascii="Arial" w:hAnsi="Arial"/>
        <w:i/>
        <w:color w:val="61704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61704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61704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1704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1704D" w:themeColor="accent1" w:themeShade="95"/>
        <w:sz w:val="22"/>
      </w:rPr>
    </w:tblStylePr>
  </w:style>
  <w:style w:type="table" w:styleId="799">
    <w:name w:val="List Table 7 Colorful - Accent 2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D6710F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D6710F" w:themeColor="accent2" w:themeTint="97" w:themeShade="95"/>
        <w:sz w:val="22"/>
      </w:rPr>
    </w:tblStylePr>
    <w:tblStylePr w:type="firstCol">
      <w:rPr>
        <w:rFonts w:ascii="Arial" w:hAnsi="Arial"/>
        <w:i/>
        <w:color w:val="D6710F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D6710F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D6710F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6710F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6710F" w:themeColor="accent2" w:themeTint="97" w:themeShade="95"/>
        <w:sz w:val="22"/>
      </w:rPr>
    </w:tblStylePr>
  </w:style>
  <w:style w:type="table" w:styleId="800">
    <w:name w:val="List Table 7 Colorful - Accent 3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BF9116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BF9116" w:themeColor="accent3" w:themeTint="98" w:themeShade="95"/>
        <w:sz w:val="22"/>
      </w:rPr>
    </w:tblStylePr>
    <w:tblStylePr w:type="firstCol">
      <w:rPr>
        <w:rFonts w:ascii="Arial" w:hAnsi="Arial"/>
        <w:i/>
        <w:color w:val="BF9116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BF9116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BF9116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BF9116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BF9116" w:themeColor="accent3" w:themeTint="98" w:themeShade="95"/>
        <w:sz w:val="22"/>
      </w:rPr>
    </w:tblStylePr>
  </w:style>
  <w:style w:type="table" w:styleId="801">
    <w:name w:val="List Table 7 Colorful - Accent 4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A74A6B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A74A6B" w:themeColor="accent4" w:themeTint="9A" w:themeShade="95"/>
        <w:sz w:val="22"/>
      </w:rPr>
    </w:tblStylePr>
    <w:tblStylePr w:type="firstCol">
      <w:rPr>
        <w:rFonts w:ascii="Arial" w:hAnsi="Arial"/>
        <w:i/>
        <w:color w:val="A74A6B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A74A6B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A74A6B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A74A6B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A74A6B" w:themeColor="accent4" w:themeTint="9A" w:themeShade="95"/>
        <w:sz w:val="22"/>
      </w:rPr>
    </w:tblStylePr>
  </w:style>
  <w:style w:type="table" w:styleId="802">
    <w:name w:val="List Table 7 Colorful - Accent 5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695097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695097" w:themeColor="accent5" w:themeTint="9A" w:themeShade="95"/>
        <w:sz w:val="22"/>
      </w:rPr>
    </w:tblStylePr>
    <w:tblStylePr w:type="firstCol">
      <w:rPr>
        <w:rFonts w:ascii="Arial" w:hAnsi="Arial"/>
        <w:i/>
        <w:color w:val="695097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95097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695097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95097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95097" w:themeColor="accent5" w:themeTint="9A" w:themeShade="95"/>
        <w:sz w:val="22"/>
      </w:rPr>
    </w:tblStylePr>
  </w:style>
  <w:style w:type="table" w:styleId="803">
    <w:name w:val="List Table 7 Colorful - Accent 6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4B719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B719C" w:themeColor="accent6" w:themeTint="98" w:themeShade="95"/>
        <w:sz w:val="22"/>
      </w:rPr>
    </w:tblStylePr>
    <w:tblStylePr w:type="firstCol">
      <w:rPr>
        <w:rFonts w:ascii="Arial" w:hAnsi="Arial"/>
        <w:i/>
        <w:color w:val="4B719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4B719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4B719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B719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B719C" w:themeColor="accent6" w:themeTint="98" w:themeShade="95"/>
        <w:sz w:val="22"/>
      </w:rPr>
    </w:tblStylePr>
  </w:style>
  <w:style w:type="table" w:styleId="804">
    <w:name w:val="Lined - Accent"/>
    <w:basedOn w:val="8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805">
    <w:name w:val="Lined - Accent 1"/>
    <w:basedOn w:val="8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806">
    <w:name w:val="Lined - Accent 2"/>
    <w:basedOn w:val="8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807">
    <w:name w:val="Lined - Accent 3"/>
    <w:basedOn w:val="8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808">
    <w:name w:val="Lined - Accent 4"/>
    <w:basedOn w:val="8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809">
    <w:name w:val="Lined - Accent 5"/>
    <w:basedOn w:val="8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810">
    <w:name w:val="Lined - Accent 6"/>
    <w:basedOn w:val="8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811">
    <w:name w:val="Bordered &amp; Lined - Accent"/>
    <w:basedOn w:val="8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812">
    <w:name w:val="Bordered &amp; Lined - Accent 1"/>
    <w:basedOn w:val="8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813">
    <w:name w:val="Bordered &amp; Lined - Accent 2"/>
    <w:basedOn w:val="8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814">
    <w:name w:val="Bordered &amp; Lined - Accent 3"/>
    <w:basedOn w:val="8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815">
    <w:name w:val="Bordered &amp; Lined - Accent 4"/>
    <w:basedOn w:val="8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816">
    <w:name w:val="Bordered &amp; Lined - Accent 5"/>
    <w:basedOn w:val="8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817">
    <w:name w:val="Bordered &amp; Lined - Accent 6"/>
    <w:basedOn w:val="8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818">
    <w:name w:val="Bordered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19">
    <w:name w:val="Bordered - Accent 1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20">
    <w:name w:val="Bordered - Accent 2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21">
    <w:name w:val="Bordered - Accent 3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22">
    <w:name w:val="Bordered - Accent 4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23">
    <w:name w:val="Bordered - Accent 5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24">
    <w:name w:val="Bordered - Accent 6"/>
    <w:basedOn w:val="8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825" w:default="1">
    <w:name w:val="Normal"/>
    <w:qFormat/>
  </w:style>
  <w:style w:type="paragraph" w:styleId="826">
    <w:name w:val="Heading 1"/>
    <w:basedOn w:val="825"/>
    <w:link w:val="837"/>
    <w:qFormat/>
    <w:uiPriority w:val="3"/>
    <w:rPr>
      <w:rFonts w:ascii="Cambria" w:hAnsi="Cambria" w:cs="Cambria" w:eastAsia="Cambria"/>
      <w:caps/>
      <w:sz w:val="72"/>
      <w:szCs w:val="72"/>
    </w:rPr>
    <w:pPr>
      <w:contextualSpacing w:val="true"/>
      <w:spacing w:before="240"/>
      <w:outlineLvl w:val="0"/>
    </w:pPr>
  </w:style>
  <w:style w:type="paragraph" w:styleId="827">
    <w:name w:val="Heading 2"/>
    <w:basedOn w:val="825"/>
    <w:next w:val="825"/>
    <w:link w:val="1228"/>
    <w:qFormat/>
    <w:uiPriority w:val="3"/>
    <w:semiHidden/>
    <w:unhideWhenUsed/>
    <w:rPr>
      <w:rFonts w:ascii="Cambria" w:hAnsi="Cambria" w:cs="Cambria" w:eastAsia="Cambria"/>
      <w:color w:val="536142" w:themeColor="accent1" w:themeShade="80"/>
      <w:sz w:val="26"/>
      <w:szCs w:val="26"/>
    </w:rPr>
    <w:pPr>
      <w:keepLines/>
      <w:keepNext/>
      <w:spacing w:after="0" w:before="40"/>
      <w:outlineLvl w:val="1"/>
    </w:pPr>
  </w:style>
  <w:style w:type="paragraph" w:styleId="828">
    <w:name w:val="Heading 4"/>
    <w:basedOn w:val="825"/>
    <w:next w:val="825"/>
    <w:link w:val="843"/>
    <w:uiPriority w:val="3"/>
    <w:semiHidden/>
    <w:unhideWhenUsed/>
    <w:rPr>
      <w:rFonts w:ascii="Cambria" w:hAnsi="Cambria" w:cs="Cambria" w:eastAsia="Cambria"/>
      <w:i/>
      <w:iCs/>
      <w:color w:val="536142" w:themeColor="accent1" w:themeShade="80"/>
      <w:sz w:val="24"/>
    </w:rPr>
    <w:pPr>
      <w:keepLines/>
      <w:keepNext/>
      <w:spacing w:after="0" w:before="40"/>
      <w:outlineLvl w:val="3"/>
    </w:pPr>
  </w:style>
  <w:style w:type="paragraph" w:styleId="829">
    <w:name w:val="Heading 5"/>
    <w:basedOn w:val="825"/>
    <w:next w:val="825"/>
    <w:link w:val="970"/>
    <w:qFormat/>
    <w:uiPriority w:val="3"/>
    <w:semiHidden/>
    <w:unhideWhenUsed/>
    <w:rPr>
      <w:rFonts w:ascii="Cambria" w:hAnsi="Cambria" w:cs="Cambria" w:eastAsia="Cambria"/>
      <w:b/>
      <w:color w:val="536142" w:themeColor="accent1" w:themeShade="80"/>
      <w:sz w:val="24"/>
    </w:rPr>
    <w:pPr>
      <w:keepLines/>
      <w:keepNext/>
      <w:spacing w:after="0" w:before="40"/>
      <w:outlineLvl w:val="4"/>
    </w:pPr>
  </w:style>
  <w:style w:type="paragraph" w:styleId="830">
    <w:name w:val="Heading 6"/>
    <w:basedOn w:val="825"/>
    <w:next w:val="825"/>
    <w:link w:val="971"/>
    <w:qFormat/>
    <w:uiPriority w:val="3"/>
    <w:semiHidden/>
    <w:unhideWhenUsed/>
    <w:rPr>
      <w:rFonts w:ascii="Cambria" w:hAnsi="Cambria" w:cs="Cambria" w:eastAsia="Cambria"/>
      <w:caps/>
      <w:color w:val="526041" w:themeColor="accent1" w:themeShade="7F"/>
      <w:sz w:val="24"/>
    </w:rPr>
    <w:pPr>
      <w:keepLines/>
      <w:keepNext/>
      <w:spacing w:after="0" w:before="40"/>
      <w:outlineLvl w:val="5"/>
    </w:pPr>
  </w:style>
  <w:style w:type="paragraph" w:styleId="831">
    <w:name w:val="Heading 7"/>
    <w:basedOn w:val="825"/>
    <w:next w:val="825"/>
    <w:link w:val="972"/>
    <w:qFormat/>
    <w:uiPriority w:val="3"/>
    <w:semiHidden/>
    <w:unhideWhenUsed/>
    <w:rPr>
      <w:rFonts w:ascii="Cambria" w:hAnsi="Cambria" w:cs="Cambria" w:eastAsia="Cambria"/>
      <w:b/>
      <w:i/>
      <w:iCs/>
      <w:color w:val="526041" w:themeColor="accent1" w:themeShade="7F"/>
      <w:sz w:val="24"/>
    </w:rPr>
    <w:pPr>
      <w:keepLines/>
      <w:keepNext/>
      <w:spacing w:after="0" w:before="40"/>
      <w:outlineLvl w:val="6"/>
    </w:pPr>
  </w:style>
  <w:style w:type="paragraph" w:styleId="832">
    <w:name w:val="Heading 8"/>
    <w:basedOn w:val="825"/>
    <w:next w:val="825"/>
    <w:link w:val="973"/>
    <w:qFormat/>
    <w:uiPriority w:val="3"/>
    <w:semiHidden/>
    <w:unhideWhenUsed/>
    <w:rPr>
      <w:rFonts w:ascii="Cambria" w:hAnsi="Cambria" w:cs="Cambria" w:eastAsia="Cambria"/>
      <w:color w:val="272727" w:themeColor="text1" w:themeTint="D8"/>
      <w:sz w:val="22"/>
      <w:szCs w:val="21"/>
    </w:rPr>
    <w:pPr>
      <w:keepLines/>
      <w:keepNext/>
      <w:spacing w:after="0" w:before="40"/>
      <w:outlineLvl w:val="7"/>
    </w:pPr>
  </w:style>
  <w:style w:type="paragraph" w:styleId="833">
    <w:name w:val="Heading 9"/>
    <w:basedOn w:val="825"/>
    <w:next w:val="825"/>
    <w:link w:val="974"/>
    <w:qFormat/>
    <w:uiPriority w:val="3"/>
    <w:semiHidden/>
    <w:unhideWhenUsed/>
    <w:rPr>
      <w:rFonts w:ascii="Cambria" w:hAnsi="Cambria" w:cs="Cambria" w:eastAsia="Cambria"/>
      <w:i/>
      <w:iCs/>
      <w:color w:val="272727" w:themeColor="text1" w:themeTint="D8"/>
      <w:sz w:val="22"/>
      <w:szCs w:val="21"/>
    </w:rPr>
    <w:pPr>
      <w:keepLines/>
      <w:keepNext/>
      <w:spacing w:after="0" w:before="40"/>
      <w:outlineLvl w:val="8"/>
    </w:pPr>
  </w:style>
  <w:style w:type="character" w:styleId="834" w:default="1">
    <w:name w:val="Default Paragraph Font"/>
    <w:uiPriority w:val="1"/>
    <w:semiHidden/>
    <w:unhideWhenUsed/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character" w:styleId="837" w:customStyle="1">
    <w:name w:val="Heading 1 Char"/>
    <w:basedOn w:val="834"/>
    <w:link w:val="826"/>
    <w:uiPriority w:val="3"/>
    <w:rPr>
      <w:rFonts w:ascii="Cambria" w:hAnsi="Cambria" w:cs="Cambria" w:eastAsia="Cambria"/>
      <w:caps/>
      <w:sz w:val="72"/>
      <w:szCs w:val="72"/>
    </w:rPr>
  </w:style>
  <w:style w:type="character" w:styleId="838">
    <w:name w:val="Placeholder Text"/>
    <w:basedOn w:val="834"/>
    <w:uiPriority w:val="99"/>
    <w:semiHidden/>
    <w:rPr>
      <w:color w:val="808080"/>
    </w:rPr>
  </w:style>
  <w:style w:type="table" w:styleId="839">
    <w:name w:val="Table Grid"/>
    <w:basedOn w:val="835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840">
    <w:name w:val="Signature"/>
    <w:basedOn w:val="825"/>
    <w:link w:val="841"/>
    <w:qFormat/>
    <w:uiPriority w:val="5"/>
    <w:rPr>
      <w:sz w:val="22"/>
      <w:szCs w:val="20"/>
    </w:rPr>
    <w:pPr>
      <w:contextualSpacing w:val="true"/>
      <w:ind w:left="216" w:right="216"/>
      <w:spacing w:lineRule="auto" w:line="240" w:after="420"/>
    </w:pPr>
  </w:style>
  <w:style w:type="character" w:styleId="841" w:customStyle="1">
    <w:name w:val="Signature Char"/>
    <w:basedOn w:val="834"/>
    <w:link w:val="840"/>
    <w:uiPriority w:val="5"/>
    <w:rPr>
      <w:sz w:val="22"/>
      <w:szCs w:val="20"/>
    </w:rPr>
  </w:style>
  <w:style w:type="paragraph" w:styleId="842" w:customStyle="1">
    <w:name w:val="Seal"/>
    <w:basedOn w:val="825"/>
    <w:next w:val="825"/>
    <w:qFormat/>
    <w:uiPriority w:val="6"/>
    <w:rPr>
      <w:caps/>
    </w:rPr>
    <w:pPr>
      <w:spacing w:lineRule="auto" w:line="240" w:after="0"/>
    </w:pPr>
  </w:style>
  <w:style w:type="character" w:styleId="843" w:customStyle="1">
    <w:name w:val="Heading 4 Char"/>
    <w:basedOn w:val="834"/>
    <w:link w:val="828"/>
    <w:uiPriority w:val="3"/>
    <w:semiHidden/>
    <w:rPr>
      <w:rFonts w:ascii="Cambria" w:hAnsi="Cambria" w:cs="Cambria" w:eastAsia="Cambria"/>
      <w:i/>
      <w:iCs/>
      <w:color w:val="536142" w:themeColor="accent1" w:themeShade="80"/>
      <w:sz w:val="24"/>
      <w:szCs w:val="28"/>
    </w:rPr>
  </w:style>
  <w:style w:type="paragraph" w:styleId="844">
    <w:name w:val="Header"/>
    <w:basedOn w:val="825"/>
    <w:link w:val="845"/>
    <w:uiPriority w:val="99"/>
    <w:unhideWhenUsed/>
    <w:rPr>
      <w:sz w:val="22"/>
    </w:rPr>
    <w:pPr>
      <w:spacing w:lineRule="auto" w:line="240" w:after="0"/>
    </w:pPr>
  </w:style>
  <w:style w:type="character" w:styleId="845" w:customStyle="1">
    <w:name w:val="Header Char"/>
    <w:basedOn w:val="834"/>
    <w:link w:val="844"/>
    <w:uiPriority w:val="99"/>
    <w:rPr>
      <w:sz w:val="22"/>
    </w:rPr>
  </w:style>
  <w:style w:type="paragraph" w:styleId="846">
    <w:name w:val="Footer"/>
    <w:basedOn w:val="825"/>
    <w:link w:val="847"/>
    <w:uiPriority w:val="99"/>
    <w:unhideWhenUsed/>
    <w:rPr>
      <w:sz w:val="22"/>
    </w:rPr>
    <w:pPr>
      <w:spacing w:lineRule="auto" w:line="240" w:after="0"/>
    </w:pPr>
  </w:style>
  <w:style w:type="character" w:styleId="847" w:customStyle="1">
    <w:name w:val="Footer Char"/>
    <w:basedOn w:val="834"/>
    <w:link w:val="846"/>
    <w:uiPriority w:val="99"/>
    <w:rPr>
      <w:sz w:val="22"/>
    </w:rPr>
  </w:style>
  <w:style w:type="paragraph" w:styleId="848">
    <w:name w:val="Balloon Text"/>
    <w:basedOn w:val="825"/>
    <w:link w:val="849"/>
    <w:uiPriority w:val="99"/>
    <w:semiHidden/>
    <w:unhideWhenUsed/>
    <w:rPr>
      <w:rFonts w:ascii="Segoe UI" w:hAnsi="Segoe UI" w:cs="Segoe UI"/>
      <w:sz w:val="22"/>
      <w:szCs w:val="18"/>
    </w:rPr>
    <w:pPr>
      <w:spacing w:lineRule="auto" w:line="240" w:after="0"/>
    </w:pPr>
  </w:style>
  <w:style w:type="character" w:styleId="849" w:customStyle="1">
    <w:name w:val="Balloon Text Char"/>
    <w:basedOn w:val="834"/>
    <w:link w:val="848"/>
    <w:uiPriority w:val="99"/>
    <w:semiHidden/>
    <w:rPr>
      <w:rFonts w:ascii="Segoe UI" w:hAnsi="Segoe UI" w:cs="Segoe UI"/>
      <w:color w:val="444D26" w:themeColor="text2"/>
      <w:sz w:val="18"/>
      <w:szCs w:val="18"/>
    </w:rPr>
  </w:style>
  <w:style w:type="paragraph" w:styleId="850">
    <w:name w:val="Bibliography"/>
    <w:basedOn w:val="825"/>
    <w:next w:val="825"/>
    <w:uiPriority w:val="37"/>
    <w:semiHidden/>
    <w:unhideWhenUsed/>
  </w:style>
  <w:style w:type="paragraph" w:styleId="851">
    <w:name w:val="Block Text"/>
    <w:basedOn w:val="825"/>
    <w:uiPriority w:val="99"/>
    <w:semiHidden/>
    <w:unhideWhenUsed/>
    <w:rPr>
      <w:i/>
      <w:iCs/>
      <w:color w:val="536142" w:themeColor="accent1" w:themeShade="80"/>
    </w:rPr>
    <w:pPr>
      <w:ind w:left="1152" w:right="1152"/>
      <w:pBdr>
        <w:left w:val="single" w:color="536142" w:sz="2" w:space="10" w:themeColor="accent1" w:themeShade="80"/>
        <w:top w:val="single" w:color="536142" w:sz="2" w:space="10" w:themeColor="accent1" w:themeShade="80"/>
        <w:right w:val="single" w:color="536142" w:sz="2" w:space="10" w:themeColor="accent1" w:themeShade="80"/>
        <w:bottom w:val="single" w:color="536142" w:sz="2" w:space="10" w:themeColor="accent1" w:themeShade="80"/>
      </w:pBdr>
    </w:pPr>
  </w:style>
  <w:style w:type="paragraph" w:styleId="852">
    <w:name w:val="Body Text"/>
    <w:basedOn w:val="825"/>
    <w:link w:val="853"/>
    <w:uiPriority w:val="99"/>
    <w:semiHidden/>
    <w:unhideWhenUsed/>
    <w:pPr>
      <w:spacing w:after="120"/>
    </w:pPr>
  </w:style>
  <w:style w:type="character" w:styleId="853" w:customStyle="1">
    <w:name w:val="Body Text Char"/>
    <w:basedOn w:val="834"/>
    <w:link w:val="852"/>
    <w:uiPriority w:val="99"/>
    <w:semiHidden/>
    <w:rPr>
      <w:color w:val="444D26" w:themeColor="text2"/>
      <w:sz w:val="28"/>
      <w:szCs w:val="28"/>
    </w:rPr>
  </w:style>
  <w:style w:type="paragraph" w:styleId="854">
    <w:name w:val="Body Text 2"/>
    <w:basedOn w:val="825"/>
    <w:link w:val="855"/>
    <w:uiPriority w:val="99"/>
    <w:semiHidden/>
    <w:unhideWhenUsed/>
    <w:pPr>
      <w:spacing w:lineRule="auto" w:line="480" w:after="120"/>
    </w:pPr>
  </w:style>
  <w:style w:type="character" w:styleId="855" w:customStyle="1">
    <w:name w:val="Body Text 2 Char"/>
    <w:basedOn w:val="834"/>
    <w:link w:val="854"/>
    <w:uiPriority w:val="99"/>
    <w:semiHidden/>
    <w:rPr>
      <w:color w:val="444D26" w:themeColor="text2"/>
      <w:sz w:val="28"/>
      <w:szCs w:val="28"/>
    </w:rPr>
  </w:style>
  <w:style w:type="paragraph" w:styleId="856">
    <w:name w:val="Body Text 3"/>
    <w:basedOn w:val="825"/>
    <w:link w:val="857"/>
    <w:uiPriority w:val="99"/>
    <w:semiHidden/>
    <w:unhideWhenUsed/>
    <w:rPr>
      <w:sz w:val="22"/>
      <w:szCs w:val="16"/>
    </w:rPr>
    <w:pPr>
      <w:spacing w:after="120"/>
    </w:pPr>
  </w:style>
  <w:style w:type="character" w:styleId="857" w:customStyle="1">
    <w:name w:val="Body Text 3 Char"/>
    <w:basedOn w:val="834"/>
    <w:link w:val="856"/>
    <w:uiPriority w:val="99"/>
    <w:semiHidden/>
    <w:rPr>
      <w:color w:val="444D26" w:themeColor="text2"/>
      <w:sz w:val="16"/>
      <w:szCs w:val="16"/>
    </w:rPr>
  </w:style>
  <w:style w:type="paragraph" w:styleId="858">
    <w:name w:val="Body Text First Indent"/>
    <w:basedOn w:val="852"/>
    <w:link w:val="859"/>
    <w:uiPriority w:val="99"/>
    <w:semiHidden/>
    <w:unhideWhenUsed/>
    <w:pPr>
      <w:ind w:firstLine="360"/>
      <w:spacing w:after="240"/>
    </w:pPr>
  </w:style>
  <w:style w:type="character" w:styleId="859" w:customStyle="1">
    <w:name w:val="Body Text First Indent Char"/>
    <w:basedOn w:val="853"/>
    <w:link w:val="858"/>
    <w:uiPriority w:val="99"/>
    <w:semiHidden/>
    <w:rPr>
      <w:color w:val="444D26" w:themeColor="text2"/>
      <w:sz w:val="28"/>
      <w:szCs w:val="28"/>
    </w:rPr>
  </w:style>
  <w:style w:type="paragraph" w:styleId="860">
    <w:name w:val="Body Text Indent"/>
    <w:basedOn w:val="825"/>
    <w:link w:val="861"/>
    <w:uiPriority w:val="99"/>
    <w:semiHidden/>
    <w:unhideWhenUsed/>
    <w:pPr>
      <w:ind w:left="360"/>
      <w:spacing w:after="120"/>
    </w:pPr>
  </w:style>
  <w:style w:type="character" w:styleId="861" w:customStyle="1">
    <w:name w:val="Body Text Indent Char"/>
    <w:basedOn w:val="834"/>
    <w:link w:val="860"/>
    <w:uiPriority w:val="99"/>
    <w:semiHidden/>
    <w:rPr>
      <w:color w:val="444D26" w:themeColor="text2"/>
      <w:sz w:val="28"/>
      <w:szCs w:val="28"/>
    </w:rPr>
  </w:style>
  <w:style w:type="paragraph" w:styleId="862">
    <w:name w:val="Body Text First Indent 2"/>
    <w:basedOn w:val="860"/>
    <w:link w:val="863"/>
    <w:uiPriority w:val="99"/>
    <w:semiHidden/>
    <w:unhideWhenUsed/>
    <w:pPr>
      <w:ind w:firstLine="360"/>
      <w:spacing w:after="240"/>
    </w:pPr>
  </w:style>
  <w:style w:type="character" w:styleId="863" w:customStyle="1">
    <w:name w:val="Body Text First Indent 2 Char"/>
    <w:basedOn w:val="861"/>
    <w:link w:val="862"/>
    <w:uiPriority w:val="99"/>
    <w:semiHidden/>
    <w:rPr>
      <w:color w:val="444D26" w:themeColor="text2"/>
      <w:sz w:val="28"/>
      <w:szCs w:val="28"/>
    </w:rPr>
  </w:style>
  <w:style w:type="paragraph" w:styleId="864">
    <w:name w:val="Body Text Indent 2"/>
    <w:basedOn w:val="825"/>
    <w:link w:val="865"/>
    <w:uiPriority w:val="99"/>
    <w:semiHidden/>
    <w:unhideWhenUsed/>
    <w:pPr>
      <w:ind w:left="360"/>
      <w:spacing w:lineRule="auto" w:line="480" w:after="120"/>
    </w:pPr>
  </w:style>
  <w:style w:type="character" w:styleId="865" w:customStyle="1">
    <w:name w:val="Body Text Indent 2 Char"/>
    <w:basedOn w:val="834"/>
    <w:link w:val="864"/>
    <w:uiPriority w:val="99"/>
    <w:semiHidden/>
    <w:rPr>
      <w:color w:val="444D26" w:themeColor="text2"/>
      <w:sz w:val="28"/>
      <w:szCs w:val="28"/>
    </w:rPr>
  </w:style>
  <w:style w:type="paragraph" w:styleId="866">
    <w:name w:val="Body Text Indent 3"/>
    <w:basedOn w:val="825"/>
    <w:link w:val="867"/>
    <w:uiPriority w:val="99"/>
    <w:semiHidden/>
    <w:unhideWhenUsed/>
    <w:rPr>
      <w:sz w:val="22"/>
      <w:szCs w:val="16"/>
    </w:rPr>
    <w:pPr>
      <w:ind w:left="360"/>
      <w:spacing w:after="120"/>
    </w:pPr>
  </w:style>
  <w:style w:type="character" w:styleId="867" w:customStyle="1">
    <w:name w:val="Body Text Indent 3 Char"/>
    <w:basedOn w:val="834"/>
    <w:link w:val="866"/>
    <w:uiPriority w:val="99"/>
    <w:semiHidden/>
    <w:rPr>
      <w:color w:val="444D26" w:themeColor="text2"/>
      <w:sz w:val="16"/>
      <w:szCs w:val="16"/>
    </w:rPr>
  </w:style>
  <w:style w:type="character" w:styleId="868">
    <w:name w:val="Book Title"/>
    <w:basedOn w:val="834"/>
    <w:qFormat/>
    <w:uiPriority w:val="33"/>
    <w:semiHidden/>
    <w:unhideWhenUsed/>
    <w:rPr>
      <w:b/>
      <w:bCs/>
      <w:i/>
      <w:iCs/>
      <w:spacing w:val="5"/>
    </w:rPr>
  </w:style>
  <w:style w:type="paragraph" w:styleId="869">
    <w:name w:val="Caption"/>
    <w:basedOn w:val="825"/>
    <w:next w:val="825"/>
    <w:qFormat/>
    <w:uiPriority w:val="35"/>
    <w:semiHidden/>
    <w:unhideWhenUsed/>
    <w:rPr>
      <w:i/>
      <w:iCs/>
      <w:sz w:val="22"/>
      <w:szCs w:val="18"/>
    </w:rPr>
    <w:pPr>
      <w:spacing w:lineRule="auto" w:line="240" w:after="200"/>
    </w:pPr>
  </w:style>
  <w:style w:type="paragraph" w:styleId="870">
    <w:name w:val="Closing"/>
    <w:basedOn w:val="825"/>
    <w:link w:val="871"/>
    <w:uiPriority w:val="99"/>
    <w:semiHidden/>
    <w:unhideWhenUsed/>
    <w:pPr>
      <w:ind w:left="4320"/>
      <w:spacing w:lineRule="auto" w:line="240" w:after="0"/>
    </w:pPr>
  </w:style>
  <w:style w:type="character" w:styleId="871" w:customStyle="1">
    <w:name w:val="Closing Char"/>
    <w:basedOn w:val="834"/>
    <w:link w:val="870"/>
    <w:uiPriority w:val="99"/>
    <w:semiHidden/>
    <w:rPr>
      <w:color w:val="444D26" w:themeColor="text2"/>
      <w:sz w:val="28"/>
      <w:szCs w:val="28"/>
    </w:rPr>
  </w:style>
  <w:style w:type="table" w:styleId="872">
    <w:name w:val="Colorful Grid"/>
    <w:basedOn w:val="835"/>
    <w:uiPriority w:val="73"/>
    <w:semiHidden/>
    <w:unhideWhenUsed/>
    <w:rPr>
      <w:color w:val="000000" w:themeColor="text1"/>
    </w:rPr>
    <w:pPr>
      <w:spacing w:lineRule="auto" w:line="240" w:after="0"/>
    </w:pPr>
    <w:tblPr>
      <w:tblStyleRowBandSize w:val="1"/>
      <w:tblStyleColBandSize w:val="1"/>
      <w:tblBorders>
        <w:insideH w:val="single" w:color="FFFFFF" w:sz="4" w:space="0" w:themeColor="background1"/>
      </w:tblBorders>
    </w:tblPr>
    <w:tcPr>
      <w:shd w:val="clear" w:fill="CCCCCC" w:color="CCCCCC" w:themeFill="text1" w:themeFillTint="33"/>
    </w:tcPr>
    <w:tblStylePr w:type="band1Horz">
      <w:tcPr>
        <w:shd w:val="clear" w:fill="808080" w:color="808080" w:themeFill="text1" w:themeFillTint="7F"/>
      </w:tcPr>
    </w:tblStylePr>
    <w:tblStylePr w:type="band1Vert">
      <w:tcPr>
        <w:shd w:val="clear" w:fill="808080" w:color="808080" w:themeFill="text1" w:themeFillTint="7F"/>
      </w:tcPr>
    </w:tblStylePr>
    <w:tblStylePr w:type="firstCol">
      <w:rPr>
        <w:color w:val="FFFFFF" w:themeColor="background1"/>
      </w:rPr>
      <w:tcPr>
        <w:shd w:val="clear" w:fill="000000" w:color="000000" w:themeFill="text1" w:themeFillShade="BF"/>
      </w:tcPr>
    </w:tblStylePr>
    <w:tblStylePr w:type="firstRow">
      <w:rPr>
        <w:b/>
        <w:bCs/>
      </w:rPr>
      <w:tcPr>
        <w:shd w:val="clear" w:fill="999999" w:color="999999" w:themeFill="text1" w:themeFillTint="66"/>
      </w:tcPr>
    </w:tblStylePr>
    <w:tblStylePr w:type="lastCol">
      <w:rPr>
        <w:color w:val="FFFFFF" w:themeColor="background1"/>
      </w:rPr>
      <w:tcPr>
        <w:shd w:val="clear" w:fill="000000" w:color="000000" w:themeFill="text1" w:themeFillShade="BF"/>
      </w:tcPr>
    </w:tblStylePr>
    <w:tblStylePr w:type="lastRow">
      <w:rPr>
        <w:b/>
        <w:bCs/>
        <w:color w:val="000000" w:themeColor="text1"/>
      </w:rPr>
      <w:tcPr>
        <w:shd w:val="clear" w:fill="999999" w:color="999999" w:themeFill="text1" w:themeFillTint="66"/>
      </w:tcPr>
    </w:tblStylePr>
  </w:style>
  <w:style w:type="table" w:styleId="873">
    <w:name w:val="Colorful Grid Accent 1"/>
    <w:basedOn w:val="835"/>
    <w:uiPriority w:val="73"/>
    <w:semiHidden/>
    <w:unhideWhenUsed/>
    <w:rPr>
      <w:color w:val="000000" w:themeColor="text1"/>
    </w:rPr>
    <w:pPr>
      <w:spacing w:lineRule="auto" w:line="240" w:after="0"/>
    </w:pPr>
    <w:tblPr>
      <w:tblStyleRowBandSize w:val="1"/>
      <w:tblStyleColBandSize w:val="1"/>
      <w:tblBorders>
        <w:insideH w:val="single" w:color="FFFFFF" w:sz="4" w:space="0" w:themeColor="background1"/>
      </w:tblBorders>
    </w:tblPr>
    <w:tcPr>
      <w:shd w:val="clear" w:fill="ECF0E9" w:color="ECF0E9" w:themeFill="accent1" w:themeFillTint="33"/>
    </w:tcPr>
    <w:tblStylePr w:type="band1Horz">
      <w:tcPr>
        <w:shd w:val="clear" w:fill="D2DAC8" w:color="D2DAC8" w:themeFill="accent1" w:themeFillTint="7F"/>
      </w:tcPr>
    </w:tblStylePr>
    <w:tblStylePr w:type="band1Vert">
      <w:tcPr>
        <w:shd w:val="clear" w:fill="D2DAC8" w:color="D2DAC8" w:themeFill="accent1" w:themeFillTint="7F"/>
      </w:tcPr>
    </w:tblStylePr>
    <w:tblStylePr w:type="firstCol">
      <w:rPr>
        <w:color w:val="FFFFFF" w:themeColor="background1"/>
      </w:rPr>
      <w:tcPr>
        <w:shd w:val="clear" w:fill="7C9163" w:color="7C9163" w:themeFill="accent1" w:themeFillShade="BF"/>
      </w:tcPr>
    </w:tblStylePr>
    <w:tblStylePr w:type="firstRow">
      <w:rPr>
        <w:b/>
        <w:bCs/>
      </w:rPr>
      <w:tcPr>
        <w:shd w:val="clear" w:fill="DAE1D3" w:color="DAE1D3" w:themeFill="accent1" w:themeFillTint="66"/>
      </w:tcPr>
    </w:tblStylePr>
    <w:tblStylePr w:type="lastCol">
      <w:rPr>
        <w:color w:val="FFFFFF" w:themeColor="background1"/>
      </w:rPr>
      <w:tcPr>
        <w:shd w:val="clear" w:fill="7C9163" w:color="7C9163" w:themeFill="accent1" w:themeFillShade="BF"/>
      </w:tcPr>
    </w:tblStylePr>
    <w:tblStylePr w:type="lastRow">
      <w:rPr>
        <w:b/>
        <w:bCs/>
        <w:color w:val="000000" w:themeColor="text1"/>
      </w:rPr>
      <w:tcPr>
        <w:shd w:val="clear" w:fill="DAE1D3" w:color="DAE1D3" w:themeFill="accent1" w:themeFillTint="66"/>
      </w:tcPr>
    </w:tblStylePr>
  </w:style>
  <w:style w:type="table" w:styleId="874">
    <w:name w:val="Colorful Grid Accent 2"/>
    <w:basedOn w:val="835"/>
    <w:uiPriority w:val="73"/>
    <w:semiHidden/>
    <w:unhideWhenUsed/>
    <w:rPr>
      <w:color w:val="000000" w:themeColor="text1"/>
    </w:rPr>
    <w:pPr>
      <w:spacing w:lineRule="auto" w:line="240" w:after="0"/>
    </w:pPr>
    <w:tblPr>
      <w:tblStyleRowBandSize w:val="1"/>
      <w:tblStyleColBandSize w:val="1"/>
      <w:tblBorders>
        <w:insideH w:val="single" w:color="FFFFFF" w:sz="4" w:space="0" w:themeColor="background1"/>
      </w:tblBorders>
    </w:tblPr>
    <w:tcPr>
      <w:shd w:val="clear" w:fill="FCECDA" w:color="FCECDA" w:themeFill="accent2" w:themeFillTint="33"/>
    </w:tcPr>
    <w:tblStylePr w:type="band1Horz">
      <w:tcPr>
        <w:shd w:val="clear" w:fill="F9D1A3" w:color="F9D1A3" w:themeFill="accent2" w:themeFillTint="7F"/>
      </w:tcPr>
    </w:tblStylePr>
    <w:tblStylePr w:type="band1Vert">
      <w:tcPr>
        <w:shd w:val="clear" w:fill="F9D1A3" w:color="F9D1A3" w:themeFill="accent2" w:themeFillTint="7F"/>
      </w:tcPr>
    </w:tblStylePr>
    <w:tblStylePr w:type="firstCol">
      <w:rPr>
        <w:color w:val="FFFFFF" w:themeColor="background1"/>
      </w:rPr>
      <w:tcPr>
        <w:shd w:val="clear" w:fill="DC7D0E" w:color="DC7D0E" w:themeFill="accent2" w:themeFillShade="BF"/>
      </w:tcPr>
    </w:tblStylePr>
    <w:tblStylePr w:type="firstRow">
      <w:rPr>
        <w:b/>
        <w:bCs/>
      </w:rPr>
      <w:tcPr>
        <w:shd w:val="clear" w:fill="FADAB5" w:color="FADAB5" w:themeFill="accent2" w:themeFillTint="66"/>
      </w:tcPr>
    </w:tblStylePr>
    <w:tblStylePr w:type="lastCol">
      <w:rPr>
        <w:color w:val="FFFFFF" w:themeColor="background1"/>
      </w:rPr>
      <w:tcPr>
        <w:shd w:val="clear" w:fill="DC7D0E" w:color="DC7D0E" w:themeFill="accent2" w:themeFillShade="BF"/>
      </w:tcPr>
    </w:tblStylePr>
    <w:tblStylePr w:type="lastRow">
      <w:rPr>
        <w:b/>
        <w:bCs/>
        <w:color w:val="000000" w:themeColor="text1"/>
      </w:rPr>
      <w:tcPr>
        <w:shd w:val="clear" w:fill="FADAB5" w:color="FADAB5" w:themeFill="accent2" w:themeFillTint="66"/>
      </w:tcPr>
    </w:tblStylePr>
  </w:style>
  <w:style w:type="table" w:styleId="875">
    <w:name w:val="Colorful Grid Accent 3"/>
    <w:basedOn w:val="835"/>
    <w:uiPriority w:val="73"/>
    <w:semiHidden/>
    <w:unhideWhenUsed/>
    <w:rPr>
      <w:color w:val="000000" w:themeColor="text1"/>
    </w:rPr>
    <w:pPr>
      <w:spacing w:lineRule="auto" w:line="240" w:after="0"/>
    </w:pPr>
    <w:tblPr>
      <w:tblStyleRowBandSize w:val="1"/>
      <w:tblStyleColBandSize w:val="1"/>
      <w:tblBorders>
        <w:insideH w:val="single" w:color="FFFFFF" w:sz="4" w:space="0" w:themeColor="background1"/>
      </w:tblBorders>
    </w:tblPr>
    <w:tcPr>
      <w:shd w:val="clear" w:fill="FAF1D4" w:color="FAF1D4" w:themeFill="accent3" w:themeFillTint="33"/>
    </w:tcPr>
    <w:tblStylePr w:type="band1Horz">
      <w:tcPr>
        <w:shd w:val="clear" w:fill="F3DD94" w:color="F3DD94" w:themeFill="accent3" w:themeFillTint="7F"/>
      </w:tcPr>
    </w:tblStylePr>
    <w:tblStylePr w:type="band1Vert">
      <w:tcPr>
        <w:shd w:val="clear" w:fill="F3DD94" w:color="F3DD94" w:themeFill="accent3" w:themeFillTint="7F"/>
      </w:tcPr>
    </w:tblStylePr>
    <w:tblStylePr w:type="firstCol">
      <w:rPr>
        <w:color w:val="FFFFFF" w:themeColor="background1"/>
      </w:rPr>
      <w:tcPr>
        <w:shd w:val="clear" w:fill="B79214" w:color="B79214" w:themeFill="accent3" w:themeFillShade="BF"/>
      </w:tcPr>
    </w:tblStylePr>
    <w:tblStylePr w:type="firstRow">
      <w:rPr>
        <w:b/>
        <w:bCs/>
      </w:rPr>
      <w:tcPr>
        <w:shd w:val="clear" w:fill="F5E4A9" w:color="F5E4A9" w:themeFill="accent3" w:themeFillTint="66"/>
      </w:tcPr>
    </w:tblStylePr>
    <w:tblStylePr w:type="lastCol">
      <w:rPr>
        <w:color w:val="FFFFFF" w:themeColor="background1"/>
      </w:rPr>
      <w:tcPr>
        <w:shd w:val="clear" w:fill="B79214" w:color="B79214" w:themeFill="accent3" w:themeFillShade="BF"/>
      </w:tcPr>
    </w:tblStylePr>
    <w:tblStylePr w:type="lastRow">
      <w:rPr>
        <w:b/>
        <w:bCs/>
        <w:color w:val="000000" w:themeColor="text1"/>
      </w:rPr>
      <w:tcPr>
        <w:shd w:val="clear" w:fill="F5E4A9" w:color="F5E4A9" w:themeFill="accent3" w:themeFillTint="66"/>
      </w:tcPr>
    </w:tblStylePr>
  </w:style>
  <w:style w:type="table" w:styleId="876">
    <w:name w:val="Colorful Grid Accent 4"/>
    <w:basedOn w:val="835"/>
    <w:uiPriority w:val="73"/>
    <w:semiHidden/>
    <w:unhideWhenUsed/>
    <w:rPr>
      <w:color w:val="000000" w:themeColor="text1"/>
    </w:rPr>
    <w:pPr>
      <w:spacing w:lineRule="auto" w:line="240" w:after="0"/>
    </w:pPr>
    <w:tblPr>
      <w:tblStyleRowBandSize w:val="1"/>
      <w:tblStyleColBandSize w:val="1"/>
      <w:tblBorders>
        <w:insideH w:val="single" w:color="FFFFFF" w:sz="4" w:space="0" w:themeColor="background1"/>
      </w:tblBorders>
    </w:tblPr>
    <w:tcPr>
      <w:shd w:val="clear" w:fill="F5E9ED" w:color="F5E9ED" w:themeFill="accent4" w:themeFillTint="33"/>
    </w:tcPr>
    <w:tblStylePr w:type="band1Horz">
      <w:tcPr>
        <w:shd w:val="clear" w:fill="E7C8D2" w:color="E7C8D2" w:themeFill="accent4" w:themeFillTint="7F"/>
      </w:tcPr>
    </w:tblStylePr>
    <w:tblStylePr w:type="band1Vert">
      <w:tcPr>
        <w:shd w:val="clear" w:fill="E7C8D2" w:color="E7C8D2" w:themeFill="accent4" w:themeFillTint="7F"/>
      </w:tcPr>
    </w:tblStylePr>
    <w:tblStylePr w:type="firstCol">
      <w:rPr>
        <w:color w:val="FFFFFF" w:themeColor="background1"/>
      </w:rPr>
      <w:tcPr>
        <w:shd w:val="clear" w:fill="B55374" w:color="B55374" w:themeFill="accent4" w:themeFillShade="BF"/>
      </w:tcPr>
    </w:tblStylePr>
    <w:tblStylePr w:type="firstRow">
      <w:rPr>
        <w:b/>
        <w:bCs/>
      </w:rPr>
      <w:tcPr>
        <w:shd w:val="clear" w:fill="ECD3DB" w:color="ECD3DB" w:themeFill="accent4" w:themeFillTint="66"/>
      </w:tcPr>
    </w:tblStylePr>
    <w:tblStylePr w:type="lastCol">
      <w:rPr>
        <w:color w:val="FFFFFF" w:themeColor="background1"/>
      </w:rPr>
      <w:tcPr>
        <w:shd w:val="clear" w:fill="B55374" w:color="B55374" w:themeFill="accent4" w:themeFillShade="BF"/>
      </w:tcPr>
    </w:tblStylePr>
    <w:tblStylePr w:type="lastRow">
      <w:rPr>
        <w:b/>
        <w:bCs/>
        <w:color w:val="000000" w:themeColor="text1"/>
      </w:rPr>
      <w:tcPr>
        <w:shd w:val="clear" w:fill="ECD3DB" w:color="ECD3DB" w:themeFill="accent4" w:themeFillTint="66"/>
      </w:tcPr>
    </w:tblStylePr>
  </w:style>
  <w:style w:type="table" w:styleId="877">
    <w:name w:val="Colorful Grid Accent 5"/>
    <w:basedOn w:val="835"/>
    <w:uiPriority w:val="73"/>
    <w:semiHidden/>
    <w:unhideWhenUsed/>
    <w:rPr>
      <w:color w:val="000000" w:themeColor="text1"/>
    </w:rPr>
    <w:pPr>
      <w:spacing w:lineRule="auto" w:line="240" w:after="0"/>
    </w:pPr>
    <w:tblPr>
      <w:tblStyleRowBandSize w:val="1"/>
      <w:tblStyleColBandSize w:val="1"/>
      <w:tblBorders>
        <w:insideH w:val="single" w:color="FFFFFF" w:sz="4" w:space="0" w:themeColor="background1"/>
      </w:tblBorders>
    </w:tblPr>
    <w:tcPr>
      <w:shd w:val="clear" w:fill="EBE6F2" w:color="EBE6F2" w:themeFill="accent5" w:themeFillTint="33"/>
    </w:tcPr>
    <w:tblStylePr w:type="band1Horz">
      <w:tcPr>
        <w:shd w:val="clear" w:fill="CDC2DF" w:color="CDC2DF" w:themeFill="accent5" w:themeFillTint="7F"/>
      </w:tcPr>
    </w:tblStylePr>
    <w:tblStylePr w:type="band1Vert">
      <w:tcPr>
        <w:shd w:val="clear" w:fill="CDC2DF" w:color="CDC2DF" w:themeFill="accent5" w:themeFillTint="7F"/>
      </w:tcPr>
    </w:tblStylePr>
    <w:tblStylePr w:type="firstCol">
      <w:rPr>
        <w:color w:val="FFFFFF" w:themeColor="background1"/>
      </w:rPr>
      <w:tcPr>
        <w:shd w:val="clear" w:fill="7153A0" w:color="7153A0" w:themeFill="accent5" w:themeFillShade="BF"/>
      </w:tcPr>
    </w:tblStylePr>
    <w:tblStylePr w:type="firstRow">
      <w:rPr>
        <w:b/>
        <w:bCs/>
      </w:rPr>
      <w:tcPr>
        <w:shd w:val="clear" w:fill="D7CEE5" w:color="D7CEE5" w:themeFill="accent5" w:themeFillTint="66"/>
      </w:tcPr>
    </w:tblStylePr>
    <w:tblStylePr w:type="lastCol">
      <w:rPr>
        <w:color w:val="FFFFFF" w:themeColor="background1"/>
      </w:rPr>
      <w:tcPr>
        <w:shd w:val="clear" w:fill="7153A0" w:color="7153A0" w:themeFill="accent5" w:themeFillShade="BF"/>
      </w:tcPr>
    </w:tblStylePr>
    <w:tblStylePr w:type="lastRow">
      <w:rPr>
        <w:b/>
        <w:bCs/>
        <w:color w:val="000000" w:themeColor="text1"/>
      </w:rPr>
      <w:tcPr>
        <w:shd w:val="clear" w:fill="D7CEE5" w:color="D7CEE5" w:themeFill="accent5" w:themeFillTint="66"/>
      </w:tcPr>
    </w:tblStylePr>
  </w:style>
  <w:style w:type="table" w:styleId="878">
    <w:name w:val="Colorful Grid Accent 6"/>
    <w:basedOn w:val="835"/>
    <w:uiPriority w:val="73"/>
    <w:semiHidden/>
    <w:unhideWhenUsed/>
    <w:rPr>
      <w:color w:val="000000" w:themeColor="text1"/>
    </w:rPr>
    <w:pPr>
      <w:spacing w:lineRule="auto" w:line="240" w:after="0"/>
    </w:pPr>
    <w:tblPr>
      <w:tblStyleRowBandSize w:val="1"/>
      <w:tblStyleColBandSize w:val="1"/>
      <w:tblBorders>
        <w:insideH w:val="single" w:color="FFFFFF" w:sz="4" w:space="0" w:themeColor="background1"/>
      </w:tblBorders>
    </w:tblPr>
    <w:tcPr>
      <w:shd w:val="clear" w:fill="E5EBF2" w:color="E5EBF2" w:themeFill="accent6" w:themeFillTint="33"/>
    </w:tcPr>
    <w:tblStylePr w:type="band1Horz">
      <w:tcPr>
        <w:shd w:val="clear" w:fill="BFCEE0" w:color="BFCEE0" w:themeFill="accent6" w:themeFillTint="7F"/>
      </w:tcPr>
    </w:tblStylePr>
    <w:tblStylePr w:type="band1Vert">
      <w:tcPr>
        <w:shd w:val="clear" w:fill="BFCEE0" w:color="BFCEE0" w:themeFill="accent6" w:themeFillTint="7F"/>
      </w:tcPr>
    </w:tblStylePr>
    <w:tblStylePr w:type="firstCol">
      <w:rPr>
        <w:color w:val="FFFFFF" w:themeColor="background1"/>
      </w:rPr>
      <w:tcPr>
        <w:shd w:val="clear" w:fill="4E74A2" w:color="4E74A2" w:themeFill="accent6" w:themeFillShade="BF"/>
      </w:tcPr>
    </w:tblStylePr>
    <w:tblStylePr w:type="firstRow">
      <w:rPr>
        <w:b/>
        <w:bCs/>
      </w:rPr>
      <w:tcPr>
        <w:shd w:val="clear" w:fill="CCD8E6" w:color="CCD8E6" w:themeFill="accent6" w:themeFillTint="66"/>
      </w:tcPr>
    </w:tblStylePr>
    <w:tblStylePr w:type="lastCol">
      <w:rPr>
        <w:color w:val="FFFFFF" w:themeColor="background1"/>
      </w:rPr>
      <w:tcPr>
        <w:shd w:val="clear" w:fill="4E74A2" w:color="4E74A2" w:themeFill="accent6" w:themeFillShade="BF"/>
      </w:tcPr>
    </w:tblStylePr>
    <w:tblStylePr w:type="lastRow">
      <w:rPr>
        <w:b/>
        <w:bCs/>
        <w:color w:val="000000" w:themeColor="text1"/>
      </w:rPr>
      <w:tcPr>
        <w:shd w:val="clear" w:fill="CCD8E6" w:color="CCD8E6" w:themeFill="accent6" w:themeFillTint="66"/>
      </w:tcPr>
    </w:tblStylePr>
  </w:style>
  <w:style w:type="table" w:styleId="879">
    <w:name w:val="Colorful List"/>
    <w:basedOn w:val="835"/>
    <w:uiPriority w:val="72"/>
    <w:semiHidden/>
    <w:unhideWhenUsed/>
    <w:rPr>
      <w:color w:val="000000" w:themeColor="text1"/>
    </w:rPr>
    <w:pPr>
      <w:spacing w:lineRule="auto" w:line="240" w:after="0"/>
    </w:pPr>
    <w:tblPr>
      <w:tblStyleRowBandSize w:val="1"/>
      <w:tblStyleColBandSize w:val="1"/>
    </w:tblPr>
    <w:tcPr>
      <w:shd w:val="clear" w:fill="E6E6E6" w:color="E6E6E6" w:themeFill="text1" w:themeFillTint="19"/>
    </w:tcPr>
    <w:tblStylePr w:type="band1Horz">
      <w:tcPr>
        <w:shd w:val="clear" w:fill="CCCCCC" w:color="CCCCCC" w:themeFill="text1" w:themeFillTint="33"/>
      </w:tcPr>
    </w:tblStylePr>
    <w:tblStylePr w:type="band1Vert">
      <w:tcPr>
        <w:shd w:val="clear" w:fill="C0C0C0" w:color="C0C0C0" w:themeFill="text1" w:themeFillTint="3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fill="EB850F" w:color="EB850F" w:themeFill="accent2" w:themeFillShade="CC"/>
        <w:tcBorders>
          <w:bottom w:val="single" w:color="FFFFFF" w:sz="12" w:space="0" w:themeColor="background1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EB850F" w:themeColor="accent2" w:themeShade="CC"/>
      </w:rPr>
      <w:tcPr>
        <w:shd w:val="clear" w:fill="FFFFFF" w:color="FFFFFF" w:themeFill="background1"/>
        <w:tcBorders>
          <w:top w:val="single" w:color="000000" w:sz="12" w:space="0" w:themeColor="text1"/>
        </w:tcBorders>
      </w:tcPr>
    </w:tblStylePr>
  </w:style>
  <w:style w:type="table" w:styleId="880">
    <w:name w:val="Colorful List Accent 1"/>
    <w:basedOn w:val="835"/>
    <w:uiPriority w:val="72"/>
    <w:semiHidden/>
    <w:unhideWhenUsed/>
    <w:rPr>
      <w:color w:val="000000" w:themeColor="text1"/>
    </w:rPr>
    <w:pPr>
      <w:spacing w:lineRule="auto" w:line="240" w:after="0"/>
    </w:pPr>
    <w:tblPr>
      <w:tblStyleRowBandSize w:val="1"/>
      <w:tblStyleColBandSize w:val="1"/>
    </w:tblPr>
    <w:tcPr>
      <w:shd w:val="clear" w:fill="F6F7F4" w:color="F6F7F4" w:themeFill="accent1" w:themeFillTint="19"/>
    </w:tcPr>
    <w:tblStylePr w:type="band1Horz">
      <w:tcPr>
        <w:shd w:val="clear" w:fill="ECF0E9" w:color="ECF0E9" w:themeFill="accent1" w:themeFillTint="33"/>
      </w:tcPr>
    </w:tblStylePr>
    <w:tblStylePr w:type="band1Vert">
      <w:tcPr>
        <w:shd w:val="clear" w:fill="E8ECE4" w:color="E8ECE4" w:themeFill="accent1" w:themeFillTint="3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fill="EB850F" w:color="EB850F" w:themeFill="accent2" w:themeFillShade="CC"/>
        <w:tcBorders>
          <w:bottom w:val="single" w:color="FFFFFF" w:sz="12" w:space="0" w:themeColor="background1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EB850F" w:themeColor="accent2" w:themeShade="CC"/>
      </w:rPr>
      <w:tcPr>
        <w:shd w:val="clear" w:fill="FFFFFF" w:color="FFFFFF" w:themeFill="background1"/>
        <w:tcBorders>
          <w:top w:val="single" w:color="000000" w:sz="12" w:space="0" w:themeColor="text1"/>
        </w:tcBorders>
      </w:tcPr>
    </w:tblStylePr>
  </w:style>
  <w:style w:type="table" w:styleId="881">
    <w:name w:val="Colorful List Accent 2"/>
    <w:basedOn w:val="835"/>
    <w:uiPriority w:val="72"/>
    <w:semiHidden/>
    <w:unhideWhenUsed/>
    <w:rPr>
      <w:color w:val="000000" w:themeColor="text1"/>
    </w:rPr>
    <w:pPr>
      <w:spacing w:lineRule="auto" w:line="240" w:after="0"/>
    </w:pPr>
    <w:tblPr>
      <w:tblStyleRowBandSize w:val="1"/>
      <w:tblStyleColBandSize w:val="1"/>
    </w:tblPr>
    <w:tcPr>
      <w:shd w:val="clear" w:fill="FDF5EC" w:color="FDF5EC" w:themeFill="accent2" w:themeFillTint="19"/>
    </w:tcPr>
    <w:tblStylePr w:type="band1Horz">
      <w:tcPr>
        <w:shd w:val="clear" w:fill="FCECDA" w:color="FCECDA" w:themeFill="accent2" w:themeFillTint="33"/>
      </w:tcPr>
    </w:tblStylePr>
    <w:tblStylePr w:type="band1Vert">
      <w:tcPr>
        <w:shd w:val="clear" w:fill="FCE8D1" w:color="FCE8D1" w:themeFill="accent2" w:themeFillTint="3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fill="EB850F" w:color="EB850F" w:themeFill="accent2" w:themeFillShade="CC"/>
        <w:tcBorders>
          <w:bottom w:val="single" w:color="FFFFFF" w:sz="12" w:space="0" w:themeColor="background1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EB850F" w:themeColor="accent2" w:themeShade="CC"/>
      </w:rPr>
      <w:tcPr>
        <w:shd w:val="clear" w:fill="FFFFFF" w:color="FFFFFF" w:themeFill="background1"/>
        <w:tcBorders>
          <w:top w:val="single" w:color="000000" w:sz="12" w:space="0" w:themeColor="text1"/>
        </w:tcBorders>
      </w:tcPr>
    </w:tblStylePr>
  </w:style>
  <w:style w:type="table" w:styleId="882">
    <w:name w:val="Colorful List Accent 3"/>
    <w:basedOn w:val="835"/>
    <w:uiPriority w:val="72"/>
    <w:semiHidden/>
    <w:unhideWhenUsed/>
    <w:rPr>
      <w:color w:val="000000" w:themeColor="text1"/>
    </w:rPr>
    <w:pPr>
      <w:spacing w:lineRule="auto" w:line="240" w:after="0"/>
    </w:pPr>
    <w:tblPr>
      <w:tblStyleRowBandSize w:val="1"/>
      <w:tblStyleColBandSize w:val="1"/>
    </w:tblPr>
    <w:tcPr>
      <w:shd w:val="clear" w:fill="FCF8EA" w:color="FCF8EA" w:themeFill="accent3" w:themeFillTint="19"/>
    </w:tcPr>
    <w:tblStylePr w:type="band1Horz">
      <w:tcPr>
        <w:shd w:val="clear" w:fill="FAF1D4" w:color="FAF1D4" w:themeFill="accent3" w:themeFillTint="33"/>
      </w:tcPr>
    </w:tblStylePr>
    <w:tblStylePr w:type="band1Vert">
      <w:tcPr>
        <w:shd w:val="clear" w:fill="F9EEC9" w:color="F9EEC9" w:themeFill="accent3" w:themeFillTint="3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fill="BA607E" w:color="BA607E" w:themeFill="accent4" w:themeFillShade="CC"/>
        <w:tcBorders>
          <w:bottom w:val="single" w:color="FFFFFF" w:sz="12" w:space="0" w:themeColor="background1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BA607E" w:themeColor="accent4" w:themeShade="CC"/>
      </w:rPr>
      <w:tcPr>
        <w:shd w:val="clear" w:fill="FFFFFF" w:color="FFFFFF" w:themeFill="background1"/>
        <w:tcBorders>
          <w:top w:val="single" w:color="000000" w:sz="12" w:space="0" w:themeColor="text1"/>
        </w:tcBorders>
      </w:tcPr>
    </w:tblStylePr>
  </w:style>
  <w:style w:type="table" w:styleId="883">
    <w:name w:val="Colorful List Accent 4"/>
    <w:basedOn w:val="835"/>
    <w:uiPriority w:val="72"/>
    <w:semiHidden/>
    <w:unhideWhenUsed/>
    <w:rPr>
      <w:color w:val="000000" w:themeColor="text1"/>
    </w:rPr>
    <w:pPr>
      <w:spacing w:lineRule="auto" w:line="240" w:after="0"/>
    </w:pPr>
    <w:tblPr>
      <w:tblStyleRowBandSize w:val="1"/>
      <w:tblStyleColBandSize w:val="1"/>
    </w:tblPr>
    <w:tcPr>
      <w:shd w:val="clear" w:fill="FAF4F6" w:color="FAF4F6" w:themeFill="accent4" w:themeFillTint="19"/>
    </w:tcPr>
    <w:tblStylePr w:type="band1Horz">
      <w:tcPr>
        <w:shd w:val="clear" w:fill="F5E9ED" w:color="F5E9ED" w:themeFill="accent4" w:themeFillTint="33"/>
      </w:tcPr>
    </w:tblStylePr>
    <w:tblStylePr w:type="band1Vert">
      <w:tcPr>
        <w:shd w:val="clear" w:fill="F3E3E9" w:color="F3E3E9" w:themeFill="accent4" w:themeFillTint="3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fill="C39B16" w:color="C39B16" w:themeFill="accent3" w:themeFillShade="CC"/>
        <w:tcBorders>
          <w:bottom w:val="single" w:color="FFFFFF" w:sz="12" w:space="0" w:themeColor="background1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C39B16" w:themeColor="accent3" w:themeShade="CC"/>
      </w:rPr>
      <w:tcPr>
        <w:shd w:val="clear" w:fill="FFFFFF" w:color="FFFFFF" w:themeFill="background1"/>
        <w:tcBorders>
          <w:top w:val="single" w:color="000000" w:sz="12" w:space="0" w:themeColor="text1"/>
        </w:tcBorders>
      </w:tcPr>
    </w:tblStylePr>
  </w:style>
  <w:style w:type="table" w:styleId="884">
    <w:name w:val="Colorful List Accent 5"/>
    <w:basedOn w:val="835"/>
    <w:uiPriority w:val="72"/>
    <w:semiHidden/>
    <w:unhideWhenUsed/>
    <w:rPr>
      <w:color w:val="000000" w:themeColor="text1"/>
    </w:rPr>
    <w:pPr>
      <w:spacing w:lineRule="auto" w:line="240" w:after="0"/>
    </w:pPr>
    <w:tblPr>
      <w:tblStyleRowBandSize w:val="1"/>
      <w:tblStyleColBandSize w:val="1"/>
    </w:tblPr>
    <w:tcPr>
      <w:shd w:val="clear" w:fill="F5F2F8" w:color="F5F2F8" w:themeFill="accent5" w:themeFillTint="19"/>
    </w:tcPr>
    <w:tblStylePr w:type="band1Horz">
      <w:tcPr>
        <w:shd w:val="clear" w:fill="EBE6F2" w:color="EBE6F2" w:themeFill="accent5" w:themeFillTint="33"/>
      </w:tcPr>
    </w:tblStylePr>
    <w:tblStylePr w:type="band1Vert">
      <w:tcPr>
        <w:shd w:val="clear" w:fill="E6E0EF" w:color="E6E0EF" w:themeFill="accent5" w:themeFillTint="3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fill="547CAD" w:color="547CAD" w:themeFill="accent6" w:themeFillShade="CC"/>
        <w:tcBorders>
          <w:bottom w:val="single" w:color="FFFFFF" w:sz="12" w:space="0" w:themeColor="background1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547CAD" w:themeColor="accent6" w:themeShade="CC"/>
      </w:rPr>
      <w:tcPr>
        <w:shd w:val="clear" w:fill="FFFFFF" w:color="FFFFFF" w:themeFill="background1"/>
        <w:tcBorders>
          <w:top w:val="single" w:color="000000" w:sz="12" w:space="0" w:themeColor="text1"/>
        </w:tcBorders>
      </w:tcPr>
    </w:tblStylePr>
  </w:style>
  <w:style w:type="table" w:styleId="885">
    <w:name w:val="Colorful List Accent 6"/>
    <w:basedOn w:val="835"/>
    <w:uiPriority w:val="72"/>
    <w:semiHidden/>
    <w:unhideWhenUsed/>
    <w:rPr>
      <w:color w:val="000000" w:themeColor="text1"/>
    </w:rPr>
    <w:pPr>
      <w:spacing w:lineRule="auto" w:line="240" w:after="0"/>
    </w:pPr>
    <w:tblPr>
      <w:tblStyleRowBandSize w:val="1"/>
      <w:tblStyleColBandSize w:val="1"/>
    </w:tblPr>
    <w:tcPr>
      <w:shd w:val="clear" w:fill="F2F5F9" w:color="F2F5F9" w:themeFill="accent6" w:themeFillTint="19"/>
    </w:tcPr>
    <w:tblStylePr w:type="band1Horz">
      <w:tcPr>
        <w:shd w:val="clear" w:fill="E5EBF2" w:color="E5EBF2" w:themeFill="accent6" w:themeFillTint="33"/>
      </w:tcPr>
    </w:tblStylePr>
    <w:tblStylePr w:type="band1Vert">
      <w:tcPr>
        <w:shd w:val="clear" w:fill="DFE6F0" w:color="DFE6F0" w:themeFill="accent6" w:themeFillTint="3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fill="795AA9" w:color="795AA9" w:themeFill="accent5" w:themeFillShade="CC"/>
        <w:tcBorders>
          <w:bottom w:val="single" w:color="FFFFFF" w:sz="12" w:space="0" w:themeColor="background1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795AA9" w:themeColor="accent5" w:themeShade="CC"/>
      </w:rPr>
      <w:tcPr>
        <w:shd w:val="clear" w:fill="FFFFFF" w:color="FFFFFF" w:themeFill="background1"/>
        <w:tcBorders>
          <w:top w:val="single" w:color="000000" w:sz="12" w:space="0" w:themeColor="text1"/>
        </w:tcBorders>
      </w:tcPr>
    </w:tblStylePr>
  </w:style>
  <w:style w:type="table" w:styleId="886">
    <w:name w:val="Colorful Shading"/>
    <w:basedOn w:val="835"/>
    <w:uiPriority w:val="71"/>
    <w:semiHidden/>
    <w:unhideWhenUsed/>
    <w:rPr>
      <w:color w:val="000000" w:themeColor="text1"/>
    </w:rPr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F3A447" w:sz="24" w:space="0" w:themeColor="accent2"/>
        <w:right w:val="single" w:color="000000" w:sz="4" w:space="0" w:themeColor="text1"/>
        <w:bottom w:val="single" w:color="000000" w:sz="4" w:space="0" w:themeColor="text1"/>
        <w:insideV w:val="single" w:color="FFFFFF" w:sz="4" w:space="0" w:themeColor="background1"/>
        <w:insideH w:val="single" w:color="FFFFFF" w:sz="4" w:space="0" w:themeColor="background1"/>
      </w:tblBorders>
    </w:tblPr>
    <w:tcPr>
      <w:shd w:val="clear" w:fill="E6E6E6" w:color="E6E6E6" w:themeFill="text1" w:themeFillTint="19"/>
    </w:tcPr>
    <w:tblStylePr w:type="band1Horz">
      <w:tcPr>
        <w:shd w:val="clear" w:fill="808080" w:color="808080" w:themeFill="text1" w:themeFillTint="7F"/>
      </w:tcPr>
    </w:tblStylePr>
    <w:tblStylePr w:type="band1Vert">
      <w:tcPr>
        <w:shd w:val="clear" w:fill="999999" w:color="999999" w:themeFill="text1" w:themeFillTint="66"/>
      </w:tcPr>
    </w:tblStylePr>
    <w:tblStylePr w:type="firstCol">
      <w:rPr>
        <w:color w:val="FFFFFF" w:themeColor="background1"/>
      </w:rPr>
      <w:tcPr>
        <w:shd w:val="clear" w:fill="000000" w:color="000000" w:themeFill="text1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single" w:color="000000" w:sz="4" w:space="0" w:themeColor="text1" w:themeShade="99"/>
        </w:tcBorders>
      </w:tcPr>
    </w:tblStylePr>
    <w:tblStylePr w:type="firstRow">
      <w:rPr>
        <w:b/>
        <w:bCs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3A447" w:sz="24" w:space="0" w:themeColor="accent2"/>
          <w:insideV w:val="none" w:color="000000" w:sz="4" w:space="0"/>
          <w:insideH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fill="000000" w:color="000000" w:themeFill="text1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fill="000000" w:color="000000" w:themeFill="text1" w:themeFillShade="99"/>
        <w:tcBorders>
          <w:top w:val="single" w:color="FFFFFF" w:sz="6" w:space="0" w:themeColor="background1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887">
    <w:name w:val="Colorful Shading Accent 1"/>
    <w:basedOn w:val="835"/>
    <w:uiPriority w:val="71"/>
    <w:semiHidden/>
    <w:unhideWhenUsed/>
    <w:rPr>
      <w:color w:val="000000" w:themeColor="text1"/>
    </w:rPr>
    <w:pPr>
      <w:spacing w:lineRule="auto" w:line="240" w:after="0"/>
    </w:pPr>
    <w:tblPr>
      <w:tblStyleRowBandSize w:val="1"/>
      <w:tblStyleColBandSize w:val="1"/>
      <w:tblBorders>
        <w:left w:val="single" w:color="A5B592" w:sz="4" w:space="0" w:themeColor="accent1"/>
        <w:top w:val="single" w:color="F3A447" w:sz="24" w:space="0" w:themeColor="accent2"/>
        <w:right w:val="single" w:color="A5B592" w:sz="4" w:space="0" w:themeColor="accent1"/>
        <w:bottom w:val="single" w:color="A5B592" w:sz="4" w:space="0" w:themeColor="accent1"/>
        <w:insideV w:val="single" w:color="FFFFFF" w:sz="4" w:space="0" w:themeColor="background1"/>
        <w:insideH w:val="single" w:color="FFFFFF" w:sz="4" w:space="0" w:themeColor="background1"/>
      </w:tblBorders>
    </w:tblPr>
    <w:tcPr>
      <w:shd w:val="clear" w:fill="F6F7F4" w:color="F6F7F4" w:themeFill="accent1" w:themeFillTint="19"/>
    </w:tcPr>
    <w:tblStylePr w:type="band1Horz">
      <w:tcPr>
        <w:shd w:val="clear" w:fill="D2DAC8" w:color="D2DAC8" w:themeFill="accent1" w:themeFillTint="7F"/>
      </w:tcPr>
    </w:tblStylePr>
    <w:tblStylePr w:type="band1Vert">
      <w:tcPr>
        <w:shd w:val="clear" w:fill="DAE1D3" w:color="DAE1D3" w:themeFill="accent1" w:themeFillTint="66"/>
      </w:tcPr>
    </w:tblStylePr>
    <w:tblStylePr w:type="firstCol">
      <w:rPr>
        <w:color w:val="FFFFFF" w:themeColor="background1"/>
      </w:rPr>
      <w:tcPr>
        <w:shd w:val="clear" w:fill="63744F" w:color="63744F" w:themeFill="accent1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single" w:color="63744F" w:sz="4" w:space="0" w:themeColor="accent1" w:themeShade="99"/>
        </w:tcBorders>
      </w:tcPr>
    </w:tblStylePr>
    <w:tblStylePr w:type="firstRow">
      <w:rPr>
        <w:b/>
        <w:bCs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3A447" w:sz="24" w:space="0" w:themeColor="accent2"/>
          <w:insideV w:val="none" w:color="000000" w:sz="4" w:space="0"/>
          <w:insideH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fill="63744F" w:color="63744F" w:themeFill="accent1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fill="63744F" w:color="63744F" w:themeFill="accent1" w:themeFillShade="99"/>
        <w:tcBorders>
          <w:top w:val="single" w:color="FFFFFF" w:sz="6" w:space="0" w:themeColor="background1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888">
    <w:name w:val="Colorful Shading Accent 2"/>
    <w:basedOn w:val="835"/>
    <w:uiPriority w:val="71"/>
    <w:semiHidden/>
    <w:unhideWhenUsed/>
    <w:rPr>
      <w:color w:val="000000" w:themeColor="text1"/>
    </w:rPr>
    <w:pPr>
      <w:spacing w:lineRule="auto" w:line="240" w:after="0"/>
    </w:pPr>
    <w:tblPr>
      <w:tblStyleRowBandSize w:val="1"/>
      <w:tblStyleColBandSize w:val="1"/>
      <w:tblBorders>
        <w:left w:val="single" w:color="F3A447" w:sz="4" w:space="0" w:themeColor="accent2"/>
        <w:top w:val="single" w:color="F3A447" w:sz="24" w:space="0" w:themeColor="accent2"/>
        <w:right w:val="single" w:color="F3A447" w:sz="4" w:space="0" w:themeColor="accent2"/>
        <w:bottom w:val="single" w:color="F3A447" w:sz="4" w:space="0" w:themeColor="accent2"/>
        <w:insideV w:val="single" w:color="FFFFFF" w:sz="4" w:space="0" w:themeColor="background1"/>
        <w:insideH w:val="single" w:color="FFFFFF" w:sz="4" w:space="0" w:themeColor="background1"/>
      </w:tblBorders>
    </w:tblPr>
    <w:tcPr>
      <w:shd w:val="clear" w:fill="FDF5EC" w:color="FDF5EC" w:themeFill="accent2" w:themeFillTint="19"/>
    </w:tcPr>
    <w:tblStylePr w:type="band1Horz">
      <w:tcPr>
        <w:shd w:val="clear" w:fill="F9D1A3" w:color="F9D1A3" w:themeFill="accent2" w:themeFillTint="7F"/>
      </w:tcPr>
    </w:tblStylePr>
    <w:tblStylePr w:type="band1Vert">
      <w:tcPr>
        <w:shd w:val="clear" w:fill="FADAB5" w:color="FADAB5" w:themeFill="accent2" w:themeFillTint="66"/>
      </w:tcPr>
    </w:tblStylePr>
    <w:tblStylePr w:type="firstCol">
      <w:rPr>
        <w:color w:val="FFFFFF" w:themeColor="background1"/>
      </w:rPr>
      <w:tcPr>
        <w:shd w:val="clear" w:fill="B0640B" w:color="B0640B" w:themeFill="accent2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single" w:color="B0640B" w:sz="4" w:space="0" w:themeColor="accent2" w:themeShade="99"/>
        </w:tcBorders>
      </w:tcPr>
    </w:tblStylePr>
    <w:tblStylePr w:type="firstRow">
      <w:rPr>
        <w:b/>
        <w:bCs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3A447" w:sz="24" w:space="0" w:themeColor="accent2"/>
          <w:insideV w:val="none" w:color="000000" w:sz="4" w:space="0"/>
          <w:insideH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fill="B0640B" w:color="B0640B" w:themeFill="accent2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fill="B0640B" w:color="B0640B" w:themeFill="accent2" w:themeFillShade="99"/>
        <w:tcBorders>
          <w:top w:val="single" w:color="FFFFFF" w:sz="6" w:space="0" w:themeColor="background1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889">
    <w:name w:val="Colorful Shading Accent 3"/>
    <w:basedOn w:val="835"/>
    <w:uiPriority w:val="71"/>
    <w:semiHidden/>
    <w:unhideWhenUsed/>
    <w:rPr>
      <w:color w:val="000000" w:themeColor="text1"/>
    </w:rPr>
    <w:pPr>
      <w:spacing w:lineRule="auto" w:line="240" w:after="0"/>
    </w:pPr>
    <w:tblPr>
      <w:tblStyleRowBandSize w:val="1"/>
      <w:tblStyleColBandSize w:val="1"/>
      <w:tblBorders>
        <w:left w:val="single" w:color="E7BC29" w:sz="4" w:space="0" w:themeColor="accent3"/>
        <w:top w:val="single" w:color="D092A7" w:sz="24" w:space="0" w:themeColor="accent4"/>
        <w:right w:val="single" w:color="E7BC29" w:sz="4" w:space="0" w:themeColor="accent3"/>
        <w:bottom w:val="single" w:color="E7BC29" w:sz="4" w:space="0" w:themeColor="accent3"/>
        <w:insideV w:val="single" w:color="FFFFFF" w:sz="4" w:space="0" w:themeColor="background1"/>
        <w:insideH w:val="single" w:color="FFFFFF" w:sz="4" w:space="0" w:themeColor="background1"/>
      </w:tblBorders>
    </w:tblPr>
    <w:tcPr>
      <w:shd w:val="clear" w:fill="FCF8EA" w:color="FCF8EA" w:themeFill="accent3" w:themeFillTint="19"/>
    </w:tcPr>
    <w:tblStylePr w:type="band1Horz">
      <w:tcPr>
        <w:shd w:val="clear" w:fill="F3DD94" w:color="F3DD94" w:themeFill="accent3" w:themeFillTint="7F"/>
      </w:tcPr>
    </w:tblStylePr>
    <w:tblStylePr w:type="band1Vert">
      <w:tcPr>
        <w:shd w:val="clear" w:fill="F5E4A9" w:color="F5E4A9" w:themeFill="accent3" w:themeFillTint="66"/>
      </w:tcPr>
    </w:tblStylePr>
    <w:tblStylePr w:type="firstCol">
      <w:rPr>
        <w:color w:val="FFFFFF" w:themeColor="background1"/>
      </w:rPr>
      <w:tcPr>
        <w:shd w:val="clear" w:fill="927410" w:color="927410" w:themeFill="accent3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single" w:color="927410" w:sz="4" w:space="0" w:themeColor="accent3" w:themeShade="99"/>
        </w:tcBorders>
      </w:tcPr>
    </w:tblStylePr>
    <w:tblStylePr w:type="firstRow">
      <w:rPr>
        <w:b/>
        <w:bCs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092A7" w:sz="24" w:space="0" w:themeColor="accent4"/>
          <w:insideV w:val="none" w:color="000000" w:sz="4" w:space="0"/>
          <w:insideH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fill="927410" w:color="927410" w:themeFill="accent3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fill="927410" w:color="927410" w:themeFill="accent3" w:themeFillShade="99"/>
        <w:tcBorders>
          <w:top w:val="single" w:color="FFFFFF" w:sz="6" w:space="0" w:themeColor="background1"/>
        </w:tcBorders>
      </w:tcPr>
    </w:tblStylePr>
  </w:style>
  <w:style w:type="table" w:styleId="890">
    <w:name w:val="Colorful Shading Accent 4"/>
    <w:basedOn w:val="835"/>
    <w:uiPriority w:val="71"/>
    <w:semiHidden/>
    <w:unhideWhenUsed/>
    <w:rPr>
      <w:color w:val="000000" w:themeColor="text1"/>
    </w:rPr>
    <w:pPr>
      <w:spacing w:lineRule="auto" w:line="240" w:after="0"/>
    </w:pPr>
    <w:tblPr>
      <w:tblStyleRowBandSize w:val="1"/>
      <w:tblStyleColBandSize w:val="1"/>
      <w:tblBorders>
        <w:left w:val="single" w:color="D092A7" w:sz="4" w:space="0" w:themeColor="accent4"/>
        <w:top w:val="single" w:color="E7BC29" w:sz="24" w:space="0" w:themeColor="accent3"/>
        <w:right w:val="single" w:color="D092A7" w:sz="4" w:space="0" w:themeColor="accent4"/>
        <w:bottom w:val="single" w:color="D092A7" w:sz="4" w:space="0" w:themeColor="accent4"/>
        <w:insideV w:val="single" w:color="FFFFFF" w:sz="4" w:space="0" w:themeColor="background1"/>
        <w:insideH w:val="single" w:color="FFFFFF" w:sz="4" w:space="0" w:themeColor="background1"/>
      </w:tblBorders>
    </w:tblPr>
    <w:tcPr>
      <w:shd w:val="clear" w:fill="FAF4F6" w:color="FAF4F6" w:themeFill="accent4" w:themeFillTint="19"/>
    </w:tcPr>
    <w:tblStylePr w:type="band1Horz">
      <w:tcPr>
        <w:shd w:val="clear" w:fill="E7C8D2" w:color="E7C8D2" w:themeFill="accent4" w:themeFillTint="7F"/>
      </w:tcPr>
    </w:tblStylePr>
    <w:tblStylePr w:type="band1Vert">
      <w:tcPr>
        <w:shd w:val="clear" w:fill="ECD3DB" w:color="ECD3DB" w:themeFill="accent4" w:themeFillTint="66"/>
      </w:tcPr>
    </w:tblStylePr>
    <w:tblStylePr w:type="firstCol">
      <w:rPr>
        <w:color w:val="FFFFFF" w:themeColor="background1"/>
      </w:rPr>
      <w:tcPr>
        <w:shd w:val="clear" w:fill="94405C" w:color="94405C" w:themeFill="accent4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single" w:color="94405C" w:sz="4" w:space="0" w:themeColor="accent4" w:themeShade="99"/>
        </w:tcBorders>
      </w:tcPr>
    </w:tblStylePr>
    <w:tblStylePr w:type="firstRow">
      <w:rPr>
        <w:b/>
        <w:bCs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7BC29" w:sz="24" w:space="0" w:themeColor="accent3"/>
          <w:insideV w:val="none" w:color="000000" w:sz="4" w:space="0"/>
          <w:insideH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fill="94405C" w:color="94405C" w:themeFill="accent4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fill="94405C" w:color="94405C" w:themeFill="accent4" w:themeFillShade="99"/>
        <w:tcBorders>
          <w:top w:val="single" w:color="FFFFFF" w:sz="6" w:space="0" w:themeColor="background1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891">
    <w:name w:val="Colorful Shading Accent 5"/>
    <w:basedOn w:val="835"/>
    <w:uiPriority w:val="71"/>
    <w:semiHidden/>
    <w:unhideWhenUsed/>
    <w:rPr>
      <w:color w:val="000000" w:themeColor="text1"/>
    </w:rPr>
    <w:pPr>
      <w:spacing w:lineRule="auto" w:line="240" w:after="0"/>
    </w:pPr>
    <w:tblPr>
      <w:tblStyleRowBandSize w:val="1"/>
      <w:tblStyleColBandSize w:val="1"/>
      <w:tblBorders>
        <w:left w:val="single" w:color="9C85C0" w:sz="4" w:space="0" w:themeColor="accent5"/>
        <w:top w:val="single" w:color="809EC2" w:sz="24" w:space="0" w:themeColor="accent6"/>
        <w:right w:val="single" w:color="9C85C0" w:sz="4" w:space="0" w:themeColor="accent5"/>
        <w:bottom w:val="single" w:color="9C85C0" w:sz="4" w:space="0" w:themeColor="accent5"/>
        <w:insideV w:val="single" w:color="FFFFFF" w:sz="4" w:space="0" w:themeColor="background1"/>
        <w:insideH w:val="single" w:color="FFFFFF" w:sz="4" w:space="0" w:themeColor="background1"/>
      </w:tblBorders>
    </w:tblPr>
    <w:tcPr>
      <w:shd w:val="clear" w:fill="F5F2F8" w:color="F5F2F8" w:themeFill="accent5" w:themeFillTint="19"/>
    </w:tcPr>
    <w:tblStylePr w:type="band1Horz">
      <w:tcPr>
        <w:shd w:val="clear" w:fill="CDC2DF" w:color="CDC2DF" w:themeFill="accent5" w:themeFillTint="7F"/>
      </w:tcPr>
    </w:tblStylePr>
    <w:tblStylePr w:type="band1Vert">
      <w:tcPr>
        <w:shd w:val="clear" w:fill="D7CEE5" w:color="D7CEE5" w:themeFill="accent5" w:themeFillTint="66"/>
      </w:tcPr>
    </w:tblStylePr>
    <w:tblStylePr w:type="firstCol">
      <w:rPr>
        <w:color w:val="FFFFFF" w:themeColor="background1"/>
      </w:rPr>
      <w:tcPr>
        <w:shd w:val="clear" w:fill="5A4280" w:color="5A4280" w:themeFill="accent5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single" w:color="5A4280" w:sz="4" w:space="0" w:themeColor="accent5" w:themeShade="99"/>
        </w:tcBorders>
      </w:tcPr>
    </w:tblStylePr>
    <w:tblStylePr w:type="firstRow">
      <w:rPr>
        <w:b/>
        <w:bCs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809EC2" w:sz="24" w:space="0" w:themeColor="accent6"/>
          <w:insideV w:val="none" w:color="000000" w:sz="4" w:space="0"/>
          <w:insideH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fill="5A4280" w:color="5A4280" w:themeFill="accent5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fill="5A4280" w:color="5A4280" w:themeFill="accent5" w:themeFillShade="99"/>
        <w:tcBorders>
          <w:top w:val="single" w:color="FFFFFF" w:sz="6" w:space="0" w:themeColor="background1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892">
    <w:name w:val="Colorful Shading Accent 6"/>
    <w:basedOn w:val="835"/>
    <w:uiPriority w:val="71"/>
    <w:semiHidden/>
    <w:unhideWhenUsed/>
    <w:rPr>
      <w:color w:val="000000" w:themeColor="text1"/>
    </w:rPr>
    <w:pPr>
      <w:spacing w:lineRule="auto" w:line="240" w:after="0"/>
    </w:pPr>
    <w:tblPr>
      <w:tblStyleRowBandSize w:val="1"/>
      <w:tblStyleColBandSize w:val="1"/>
      <w:tblBorders>
        <w:left w:val="single" w:color="809EC2" w:sz="4" w:space="0" w:themeColor="accent6"/>
        <w:top w:val="single" w:color="9C85C0" w:sz="24" w:space="0" w:themeColor="accent5"/>
        <w:right w:val="single" w:color="809EC2" w:sz="4" w:space="0" w:themeColor="accent6"/>
        <w:bottom w:val="single" w:color="809EC2" w:sz="4" w:space="0" w:themeColor="accent6"/>
        <w:insideV w:val="single" w:color="FFFFFF" w:sz="4" w:space="0" w:themeColor="background1"/>
        <w:insideH w:val="single" w:color="FFFFFF" w:sz="4" w:space="0" w:themeColor="background1"/>
      </w:tblBorders>
    </w:tblPr>
    <w:tcPr>
      <w:shd w:val="clear" w:fill="F2F5F9" w:color="F2F5F9" w:themeFill="accent6" w:themeFillTint="19"/>
    </w:tcPr>
    <w:tblStylePr w:type="band1Horz">
      <w:tcPr>
        <w:shd w:val="clear" w:fill="BFCEE0" w:color="BFCEE0" w:themeFill="accent6" w:themeFillTint="7F"/>
      </w:tcPr>
    </w:tblStylePr>
    <w:tblStylePr w:type="band1Vert">
      <w:tcPr>
        <w:shd w:val="clear" w:fill="CCD8E6" w:color="CCD8E6" w:themeFill="accent6" w:themeFillTint="66"/>
      </w:tcPr>
    </w:tblStylePr>
    <w:tblStylePr w:type="firstCol">
      <w:rPr>
        <w:color w:val="FFFFFF" w:themeColor="background1"/>
      </w:rPr>
      <w:tcPr>
        <w:shd w:val="clear" w:fill="3E5D82" w:color="3E5D82" w:themeFill="accent6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single" w:color="3E5D82" w:sz="4" w:space="0" w:themeColor="accent6" w:themeShade="99"/>
        </w:tcBorders>
      </w:tcPr>
    </w:tblStylePr>
    <w:tblStylePr w:type="firstRow">
      <w:rPr>
        <w:b/>
        <w:bCs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C85C0" w:sz="24" w:space="0" w:themeColor="accent5"/>
          <w:insideV w:val="none" w:color="000000" w:sz="4" w:space="0"/>
          <w:insideH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fill="3E5D82" w:color="3E5D82" w:themeFill="accent6" w:themeFillShade="99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fill="3E5D82" w:color="3E5D82" w:themeFill="accent6" w:themeFillShade="99"/>
        <w:tcBorders>
          <w:top w:val="single" w:color="FFFFFF" w:sz="6" w:space="0" w:themeColor="background1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character" w:styleId="893">
    <w:name w:val="annotation reference"/>
    <w:basedOn w:val="834"/>
    <w:uiPriority w:val="99"/>
    <w:semiHidden/>
    <w:unhideWhenUsed/>
    <w:rPr>
      <w:sz w:val="22"/>
      <w:szCs w:val="16"/>
    </w:rPr>
  </w:style>
  <w:style w:type="paragraph" w:styleId="894">
    <w:name w:val="annotation text"/>
    <w:basedOn w:val="825"/>
    <w:link w:val="895"/>
    <w:uiPriority w:val="99"/>
    <w:semiHidden/>
    <w:unhideWhenUsed/>
    <w:rPr>
      <w:sz w:val="22"/>
      <w:szCs w:val="20"/>
    </w:rPr>
    <w:pPr>
      <w:spacing w:lineRule="auto" w:line="240"/>
    </w:pPr>
  </w:style>
  <w:style w:type="character" w:styleId="895" w:customStyle="1">
    <w:name w:val="Comment Text Char"/>
    <w:basedOn w:val="834"/>
    <w:link w:val="894"/>
    <w:uiPriority w:val="99"/>
    <w:semiHidden/>
    <w:rPr>
      <w:color w:val="444D26" w:themeColor="text2"/>
      <w:sz w:val="20"/>
      <w:szCs w:val="20"/>
    </w:rPr>
  </w:style>
  <w:style w:type="paragraph" w:styleId="896">
    <w:name w:val="annotation subject"/>
    <w:basedOn w:val="894"/>
    <w:next w:val="894"/>
    <w:link w:val="897"/>
    <w:uiPriority w:val="99"/>
    <w:semiHidden/>
    <w:unhideWhenUsed/>
    <w:rPr>
      <w:b/>
      <w:bCs/>
    </w:rPr>
  </w:style>
  <w:style w:type="character" w:styleId="897" w:customStyle="1">
    <w:name w:val="Comment Subject Char"/>
    <w:basedOn w:val="895"/>
    <w:link w:val="896"/>
    <w:uiPriority w:val="99"/>
    <w:semiHidden/>
    <w:rPr>
      <w:b/>
      <w:bCs/>
      <w:color w:val="444D26" w:themeColor="text2"/>
      <w:sz w:val="20"/>
      <w:szCs w:val="20"/>
    </w:rPr>
  </w:style>
  <w:style w:type="table" w:styleId="898">
    <w:name w:val="Dark List"/>
    <w:basedOn w:val="835"/>
    <w:uiPriority w:val="70"/>
    <w:semiHidden/>
    <w:unhideWhenUsed/>
    <w:rPr>
      <w:color w:val="FFFFFF" w:themeColor="background1"/>
    </w:rPr>
    <w:pPr>
      <w:spacing w:lineRule="auto" w:line="240" w:after="0"/>
    </w:pPr>
    <w:tblPr>
      <w:tblStyleRowBandSize w:val="1"/>
      <w:tblStyleColBandSize w:val="1"/>
    </w:tblPr>
    <w:tcPr>
      <w:shd w:val="clear" w:fill="000000" w:color="000000" w:themeFill="text1"/>
    </w:tcPr>
    <w:tblStylePr w:type="band1Horz">
      <w:tcPr>
        <w:shd w:val="clear" w:fill="000000" w:color="000000" w:themeFill="text1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000000" w:color="000000" w:themeFill="text1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fill="000000" w:color="000000" w:themeFill="text1" w:themeFillShade="BF"/>
        <w:tcBorders>
          <w:left w:val="none" w:color="000000" w:sz="4" w:space="0"/>
          <w:top w:val="none" w:color="000000" w:sz="4" w:space="0"/>
          <w:right w:val="single" w:color="FFFFFF" w:sz="18" w:space="0" w:themeColor="background1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</w:rPr>
      <w:tcPr>
        <w:shd w:val="clear" w:fill="000000" w:color="000000" w:themeFill="tex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FFFF" w:sz="18" w:space="0" w:themeColor="background1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fill="000000" w:color="000000" w:themeFill="text1" w:themeFillShade="BF"/>
        <w:tcBorders>
          <w:left w:val="single" w:color="FFFFFF" w:sz="18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fill="000000" w:color="000000" w:themeFill="text1" w:themeFillShade="7F"/>
        <w:tcBorders>
          <w:left w:val="none" w:color="000000" w:sz="4" w:space="0"/>
          <w:top w:val="single" w:color="FFFFFF" w:sz="18" w:space="0" w:themeColor="background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</w:style>
  <w:style w:type="table" w:styleId="899">
    <w:name w:val="Dark List Accent 1"/>
    <w:basedOn w:val="835"/>
    <w:uiPriority w:val="70"/>
    <w:semiHidden/>
    <w:unhideWhenUsed/>
    <w:rPr>
      <w:color w:val="FFFFFF" w:themeColor="background1"/>
    </w:rPr>
    <w:pPr>
      <w:spacing w:lineRule="auto" w:line="240" w:after="0"/>
    </w:pPr>
    <w:tblPr>
      <w:tblStyleRowBandSize w:val="1"/>
      <w:tblStyleColBandSize w:val="1"/>
    </w:tblPr>
    <w:tcPr>
      <w:shd w:val="clear" w:fill="A5B592" w:color="A5B592" w:themeFill="accent1"/>
    </w:tcPr>
    <w:tblStylePr w:type="band1Horz">
      <w:tcPr>
        <w:shd w:val="clear" w:fill="7C9163" w:color="7C9163" w:themeFill="accent1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7C9163" w:color="7C9163" w:themeFill="accent1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fill="7C9163" w:color="7C9163" w:themeFill="accent1" w:themeFillShade="BF"/>
        <w:tcBorders>
          <w:left w:val="none" w:color="000000" w:sz="4" w:space="0"/>
          <w:top w:val="none" w:color="000000" w:sz="4" w:space="0"/>
          <w:right w:val="single" w:color="FFFFFF" w:sz="18" w:space="0" w:themeColor="background1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</w:rPr>
      <w:tcPr>
        <w:shd w:val="clear" w:fill="000000" w:color="000000" w:themeFill="tex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FFFF" w:sz="18" w:space="0" w:themeColor="background1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fill="7C9163" w:color="7C9163" w:themeFill="accent1" w:themeFillShade="BF"/>
        <w:tcBorders>
          <w:left w:val="single" w:color="FFFFFF" w:sz="18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fill="526041" w:color="526041" w:themeFill="accent1" w:themeFillShade="7F"/>
        <w:tcBorders>
          <w:left w:val="none" w:color="000000" w:sz="4" w:space="0"/>
          <w:top w:val="single" w:color="FFFFFF" w:sz="18" w:space="0" w:themeColor="background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</w:style>
  <w:style w:type="table" w:styleId="900">
    <w:name w:val="Dark List Accent 2"/>
    <w:basedOn w:val="835"/>
    <w:uiPriority w:val="70"/>
    <w:semiHidden/>
    <w:unhideWhenUsed/>
    <w:rPr>
      <w:color w:val="FFFFFF" w:themeColor="background1"/>
    </w:rPr>
    <w:pPr>
      <w:spacing w:lineRule="auto" w:line="240" w:after="0"/>
    </w:pPr>
    <w:tblPr>
      <w:tblStyleRowBandSize w:val="1"/>
      <w:tblStyleColBandSize w:val="1"/>
    </w:tblPr>
    <w:tcPr>
      <w:shd w:val="clear" w:fill="F3A447" w:color="F3A447" w:themeFill="accent2"/>
    </w:tcPr>
    <w:tblStylePr w:type="band1Horz">
      <w:tcPr>
        <w:shd w:val="clear" w:fill="DC7D0E" w:color="DC7D0E" w:themeFill="accent2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DC7D0E" w:color="DC7D0E" w:themeFill="accent2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fill="DC7D0E" w:color="DC7D0E" w:themeFill="accent2" w:themeFillShade="BF"/>
        <w:tcBorders>
          <w:left w:val="none" w:color="000000" w:sz="4" w:space="0"/>
          <w:top w:val="none" w:color="000000" w:sz="4" w:space="0"/>
          <w:right w:val="single" w:color="FFFFFF" w:sz="18" w:space="0" w:themeColor="background1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</w:rPr>
      <w:tcPr>
        <w:shd w:val="clear" w:fill="000000" w:color="000000" w:themeFill="tex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FFFF" w:sz="18" w:space="0" w:themeColor="background1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fill="DC7D0E" w:color="DC7D0E" w:themeFill="accent2" w:themeFillShade="BF"/>
        <w:tcBorders>
          <w:left w:val="single" w:color="FFFFFF" w:sz="18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fill="925309" w:color="925309" w:themeFill="accent2" w:themeFillShade="7F"/>
        <w:tcBorders>
          <w:left w:val="none" w:color="000000" w:sz="4" w:space="0"/>
          <w:top w:val="single" w:color="FFFFFF" w:sz="18" w:space="0" w:themeColor="background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</w:style>
  <w:style w:type="table" w:styleId="901">
    <w:name w:val="Dark List Accent 3"/>
    <w:basedOn w:val="835"/>
    <w:uiPriority w:val="70"/>
    <w:semiHidden/>
    <w:unhideWhenUsed/>
    <w:rPr>
      <w:color w:val="FFFFFF" w:themeColor="background1"/>
    </w:rPr>
    <w:pPr>
      <w:spacing w:lineRule="auto" w:line="240" w:after="0"/>
    </w:pPr>
    <w:tblPr>
      <w:tblStyleRowBandSize w:val="1"/>
      <w:tblStyleColBandSize w:val="1"/>
    </w:tblPr>
    <w:tcPr>
      <w:shd w:val="clear" w:fill="E7BC29" w:color="E7BC29" w:themeFill="accent3"/>
    </w:tcPr>
    <w:tblStylePr w:type="band1Horz">
      <w:tcPr>
        <w:shd w:val="clear" w:fill="B79214" w:color="B79214" w:themeFill="accent3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B79214" w:color="B79214" w:themeFill="accent3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fill="B79214" w:color="B79214" w:themeFill="accent3" w:themeFillShade="BF"/>
        <w:tcBorders>
          <w:left w:val="none" w:color="000000" w:sz="4" w:space="0"/>
          <w:top w:val="none" w:color="000000" w:sz="4" w:space="0"/>
          <w:right w:val="single" w:color="FFFFFF" w:sz="18" w:space="0" w:themeColor="background1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</w:rPr>
      <w:tcPr>
        <w:shd w:val="clear" w:fill="000000" w:color="000000" w:themeFill="tex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FFFF" w:sz="18" w:space="0" w:themeColor="background1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fill="B79214" w:color="B79214" w:themeFill="accent3" w:themeFillShade="BF"/>
        <w:tcBorders>
          <w:left w:val="single" w:color="FFFFFF" w:sz="18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fill="79610D" w:color="79610D" w:themeFill="accent3" w:themeFillShade="7F"/>
        <w:tcBorders>
          <w:left w:val="none" w:color="000000" w:sz="4" w:space="0"/>
          <w:top w:val="single" w:color="FFFFFF" w:sz="18" w:space="0" w:themeColor="background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</w:style>
  <w:style w:type="table" w:styleId="902">
    <w:name w:val="Dark List Accent 4"/>
    <w:basedOn w:val="835"/>
    <w:uiPriority w:val="70"/>
    <w:semiHidden/>
    <w:unhideWhenUsed/>
    <w:rPr>
      <w:color w:val="FFFFFF" w:themeColor="background1"/>
    </w:rPr>
    <w:pPr>
      <w:spacing w:lineRule="auto" w:line="240" w:after="0"/>
    </w:pPr>
    <w:tblPr>
      <w:tblStyleRowBandSize w:val="1"/>
      <w:tblStyleColBandSize w:val="1"/>
    </w:tblPr>
    <w:tcPr>
      <w:shd w:val="clear" w:fill="D092A7" w:color="D092A7" w:themeFill="accent4"/>
    </w:tcPr>
    <w:tblStylePr w:type="band1Horz">
      <w:tcPr>
        <w:shd w:val="clear" w:fill="B55374" w:color="B55374" w:themeFill="accent4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B55374" w:color="B55374" w:themeFill="accent4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fill="B55374" w:color="B55374" w:themeFill="accent4" w:themeFillShade="BF"/>
        <w:tcBorders>
          <w:left w:val="none" w:color="000000" w:sz="4" w:space="0"/>
          <w:top w:val="none" w:color="000000" w:sz="4" w:space="0"/>
          <w:right w:val="single" w:color="FFFFFF" w:sz="18" w:space="0" w:themeColor="background1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</w:rPr>
      <w:tcPr>
        <w:shd w:val="clear" w:fill="000000" w:color="000000" w:themeFill="tex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FFFF" w:sz="18" w:space="0" w:themeColor="background1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fill="B55374" w:color="B55374" w:themeFill="accent4" w:themeFillShade="BF"/>
        <w:tcBorders>
          <w:left w:val="single" w:color="FFFFFF" w:sz="18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fill="7A354C" w:color="7A354C" w:themeFill="accent4" w:themeFillShade="7F"/>
        <w:tcBorders>
          <w:left w:val="none" w:color="000000" w:sz="4" w:space="0"/>
          <w:top w:val="single" w:color="FFFFFF" w:sz="18" w:space="0" w:themeColor="background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</w:style>
  <w:style w:type="table" w:styleId="903">
    <w:name w:val="Dark List Accent 5"/>
    <w:basedOn w:val="835"/>
    <w:uiPriority w:val="70"/>
    <w:semiHidden/>
    <w:unhideWhenUsed/>
    <w:rPr>
      <w:color w:val="FFFFFF" w:themeColor="background1"/>
    </w:rPr>
    <w:pPr>
      <w:spacing w:lineRule="auto" w:line="240" w:after="0"/>
    </w:pPr>
    <w:tblPr>
      <w:tblStyleRowBandSize w:val="1"/>
      <w:tblStyleColBandSize w:val="1"/>
    </w:tblPr>
    <w:tcPr>
      <w:shd w:val="clear" w:fill="9C85C0" w:color="9C85C0" w:themeFill="accent5"/>
    </w:tcPr>
    <w:tblStylePr w:type="band1Horz">
      <w:tcPr>
        <w:shd w:val="clear" w:fill="7153A0" w:color="7153A0" w:themeFill="accent5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7153A0" w:color="7153A0" w:themeFill="accent5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fill="7153A0" w:color="7153A0" w:themeFill="accent5" w:themeFillShade="BF"/>
        <w:tcBorders>
          <w:left w:val="none" w:color="000000" w:sz="4" w:space="0"/>
          <w:top w:val="none" w:color="000000" w:sz="4" w:space="0"/>
          <w:right w:val="single" w:color="FFFFFF" w:sz="18" w:space="0" w:themeColor="background1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</w:rPr>
      <w:tcPr>
        <w:shd w:val="clear" w:fill="000000" w:color="000000" w:themeFill="tex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FFFF" w:sz="18" w:space="0" w:themeColor="background1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fill="7153A0" w:color="7153A0" w:themeFill="accent5" w:themeFillShade="BF"/>
        <w:tcBorders>
          <w:left w:val="single" w:color="FFFFFF" w:sz="18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fill="4B376A" w:color="4B376A" w:themeFill="accent5" w:themeFillShade="7F"/>
        <w:tcBorders>
          <w:left w:val="none" w:color="000000" w:sz="4" w:space="0"/>
          <w:top w:val="single" w:color="FFFFFF" w:sz="18" w:space="0" w:themeColor="background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</w:style>
  <w:style w:type="table" w:styleId="904">
    <w:name w:val="Dark List Accent 6"/>
    <w:basedOn w:val="835"/>
    <w:uiPriority w:val="70"/>
    <w:semiHidden/>
    <w:unhideWhenUsed/>
    <w:rPr>
      <w:color w:val="FFFFFF" w:themeColor="background1"/>
    </w:rPr>
    <w:pPr>
      <w:spacing w:lineRule="auto" w:line="240" w:after="0"/>
    </w:pPr>
    <w:tblPr>
      <w:tblStyleRowBandSize w:val="1"/>
      <w:tblStyleColBandSize w:val="1"/>
    </w:tblPr>
    <w:tcPr>
      <w:shd w:val="clear" w:fill="809EC2" w:color="809EC2" w:themeFill="accent6"/>
    </w:tcPr>
    <w:tblStylePr w:type="band1Horz">
      <w:tcPr>
        <w:shd w:val="clear" w:fill="4E74A2" w:color="4E74A2" w:themeFill="accent6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4E74A2" w:color="4E74A2" w:themeFill="accent6" w:themeFillShade="B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fill="4E74A2" w:color="4E74A2" w:themeFill="accent6" w:themeFillShade="BF"/>
        <w:tcBorders>
          <w:left w:val="none" w:color="000000" w:sz="4" w:space="0"/>
          <w:top w:val="none" w:color="000000" w:sz="4" w:space="0"/>
          <w:right w:val="single" w:color="FFFFFF" w:sz="18" w:space="0" w:themeColor="background1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</w:rPr>
      <w:tcPr>
        <w:shd w:val="clear" w:fill="000000" w:color="000000" w:themeFill="tex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FFFF" w:sz="18" w:space="0" w:themeColor="background1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fill="4E74A2" w:color="4E74A2" w:themeFill="accent6" w:themeFillShade="BF"/>
        <w:tcBorders>
          <w:left w:val="single" w:color="FFFFFF" w:sz="18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fill="344D6C" w:color="344D6C" w:themeFill="accent6" w:themeFillShade="7F"/>
        <w:tcBorders>
          <w:left w:val="none" w:color="000000" w:sz="4" w:space="0"/>
          <w:top w:val="single" w:color="FFFFFF" w:sz="18" w:space="0" w:themeColor="background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</w:style>
  <w:style w:type="paragraph" w:styleId="905">
    <w:name w:val="Date"/>
    <w:basedOn w:val="825"/>
    <w:next w:val="825"/>
    <w:link w:val="906"/>
    <w:uiPriority w:val="99"/>
    <w:semiHidden/>
    <w:unhideWhenUsed/>
  </w:style>
  <w:style w:type="character" w:styleId="906" w:customStyle="1">
    <w:name w:val="Date Char"/>
    <w:basedOn w:val="834"/>
    <w:link w:val="905"/>
    <w:uiPriority w:val="99"/>
    <w:semiHidden/>
    <w:rPr>
      <w:color w:val="444D26" w:themeColor="text2"/>
      <w:sz w:val="28"/>
      <w:szCs w:val="28"/>
    </w:rPr>
  </w:style>
  <w:style w:type="paragraph" w:styleId="907">
    <w:name w:val="Document Map"/>
    <w:basedOn w:val="825"/>
    <w:link w:val="908"/>
    <w:uiPriority w:val="99"/>
    <w:semiHidden/>
    <w:unhideWhenUsed/>
    <w:rPr>
      <w:rFonts w:ascii="Segoe UI" w:hAnsi="Segoe UI" w:cs="Segoe UI"/>
      <w:sz w:val="22"/>
      <w:szCs w:val="16"/>
    </w:rPr>
    <w:pPr>
      <w:spacing w:lineRule="auto" w:line="240" w:after="0"/>
    </w:pPr>
  </w:style>
  <w:style w:type="character" w:styleId="908" w:customStyle="1">
    <w:name w:val="Document Map Char"/>
    <w:basedOn w:val="834"/>
    <w:link w:val="907"/>
    <w:uiPriority w:val="99"/>
    <w:semiHidden/>
    <w:rPr>
      <w:rFonts w:ascii="Segoe UI" w:hAnsi="Segoe UI" w:cs="Segoe UI"/>
      <w:color w:val="444D26" w:themeColor="text2"/>
      <w:sz w:val="16"/>
      <w:szCs w:val="16"/>
    </w:rPr>
  </w:style>
  <w:style w:type="paragraph" w:styleId="909">
    <w:name w:val="E-mail Signature"/>
    <w:basedOn w:val="825"/>
    <w:link w:val="910"/>
    <w:uiPriority w:val="99"/>
    <w:semiHidden/>
    <w:unhideWhenUsed/>
    <w:pPr>
      <w:spacing w:lineRule="auto" w:line="240" w:after="0"/>
    </w:pPr>
  </w:style>
  <w:style w:type="character" w:styleId="910" w:customStyle="1">
    <w:name w:val="E-mail Signature Char"/>
    <w:basedOn w:val="834"/>
    <w:link w:val="909"/>
    <w:uiPriority w:val="99"/>
    <w:semiHidden/>
    <w:rPr>
      <w:color w:val="444D26" w:themeColor="text2"/>
      <w:sz w:val="28"/>
      <w:szCs w:val="28"/>
    </w:rPr>
  </w:style>
  <w:style w:type="character" w:styleId="911">
    <w:name w:val="Emphasis"/>
    <w:basedOn w:val="834"/>
    <w:qFormat/>
    <w:uiPriority w:val="20"/>
    <w:semiHidden/>
    <w:unhideWhenUsed/>
    <w:rPr>
      <w:i/>
      <w:iCs/>
      <w:color w:val="auto"/>
    </w:rPr>
  </w:style>
  <w:style w:type="character" w:styleId="912">
    <w:name w:val="endnote reference"/>
    <w:basedOn w:val="834"/>
    <w:uiPriority w:val="99"/>
    <w:semiHidden/>
    <w:unhideWhenUsed/>
    <w:rPr>
      <w:vertAlign w:val="superscript"/>
    </w:rPr>
  </w:style>
  <w:style w:type="paragraph" w:styleId="913">
    <w:name w:val="endnote text"/>
    <w:basedOn w:val="825"/>
    <w:link w:val="914"/>
    <w:uiPriority w:val="99"/>
    <w:semiHidden/>
    <w:unhideWhenUsed/>
    <w:rPr>
      <w:sz w:val="22"/>
      <w:szCs w:val="20"/>
    </w:rPr>
    <w:pPr>
      <w:spacing w:lineRule="auto" w:line="240" w:after="0"/>
    </w:pPr>
  </w:style>
  <w:style w:type="character" w:styleId="914" w:customStyle="1">
    <w:name w:val="Endnote Text Char"/>
    <w:basedOn w:val="834"/>
    <w:link w:val="913"/>
    <w:uiPriority w:val="99"/>
    <w:semiHidden/>
    <w:rPr>
      <w:color w:val="444D26" w:themeColor="text2"/>
      <w:sz w:val="20"/>
      <w:szCs w:val="20"/>
    </w:rPr>
  </w:style>
  <w:style w:type="paragraph" w:styleId="915">
    <w:name w:val="envelope address"/>
    <w:basedOn w:val="825"/>
    <w:uiPriority w:val="99"/>
    <w:semiHidden/>
    <w:unhideWhenUsed/>
    <w:rPr>
      <w:rFonts w:ascii="Cambria" w:hAnsi="Cambria" w:cs="Cambria" w:eastAsia="Cambria"/>
      <w:sz w:val="24"/>
      <w:szCs w:val="24"/>
    </w:rPr>
    <w:pPr>
      <w:ind w:left="2880"/>
      <w:spacing w:lineRule="auto" w:line="240" w:after="0"/>
      <w:framePr w:w="7920" w:h="1980" w:hSpace="180" w:wrap="auto" w:hAnchor="page" w:xAlign="center" w:yAlign="bottom" w:hRule="exact"/>
    </w:pPr>
  </w:style>
  <w:style w:type="paragraph" w:styleId="916">
    <w:name w:val="envelope return"/>
    <w:basedOn w:val="825"/>
    <w:uiPriority w:val="99"/>
    <w:semiHidden/>
    <w:unhideWhenUsed/>
    <w:rPr>
      <w:rFonts w:ascii="Cambria" w:hAnsi="Cambria" w:cs="Cambria" w:eastAsia="Cambria"/>
      <w:sz w:val="22"/>
      <w:szCs w:val="20"/>
    </w:rPr>
    <w:pPr>
      <w:spacing w:lineRule="auto" w:line="240" w:after="0"/>
    </w:pPr>
  </w:style>
  <w:style w:type="character" w:styleId="917">
    <w:name w:val="FollowedHyperlink"/>
    <w:basedOn w:val="834"/>
    <w:uiPriority w:val="99"/>
    <w:semiHidden/>
    <w:unhideWhenUsed/>
    <w:rPr>
      <w:color w:val="7F6F6F" w:themeColor="followedHyperlink"/>
      <w:u w:val="single"/>
    </w:rPr>
  </w:style>
  <w:style w:type="character" w:styleId="918">
    <w:name w:val="footnote reference"/>
    <w:basedOn w:val="834"/>
    <w:uiPriority w:val="99"/>
    <w:semiHidden/>
    <w:unhideWhenUsed/>
    <w:rPr>
      <w:vertAlign w:val="superscript"/>
    </w:rPr>
  </w:style>
  <w:style w:type="paragraph" w:styleId="919">
    <w:name w:val="footnote text"/>
    <w:basedOn w:val="825"/>
    <w:link w:val="920"/>
    <w:uiPriority w:val="99"/>
    <w:semiHidden/>
    <w:unhideWhenUsed/>
    <w:rPr>
      <w:sz w:val="22"/>
      <w:szCs w:val="20"/>
    </w:rPr>
    <w:pPr>
      <w:spacing w:lineRule="auto" w:line="240" w:after="0"/>
    </w:pPr>
  </w:style>
  <w:style w:type="character" w:styleId="920" w:customStyle="1">
    <w:name w:val="Footnote Text Char"/>
    <w:basedOn w:val="834"/>
    <w:link w:val="919"/>
    <w:uiPriority w:val="99"/>
    <w:semiHidden/>
    <w:rPr>
      <w:color w:val="444D26" w:themeColor="text2"/>
      <w:sz w:val="20"/>
      <w:szCs w:val="20"/>
    </w:rPr>
  </w:style>
  <w:style w:type="table" w:styleId="921">
    <w:name w:val="Grid Table 1 Light"/>
    <w:basedOn w:val="835"/>
    <w:uiPriority w:val="46"/>
    <w:pPr>
      <w:spacing w:lineRule="auto" w:line="240" w:after="0"/>
    </w:pPr>
    <w:tblPr>
      <w:tblStyleRowBandSize w:val="1"/>
      <w:tblStyleColBandSize w:val="1"/>
      <w:tblBorders>
        <w:left w:val="single" w:color="999999" w:sz="4" w:space="0" w:themeColor="text1" w:themeTint="66"/>
        <w:top w:val="single" w:color="999999" w:sz="4" w:space="0" w:themeColor="text1" w:themeTint="66"/>
        <w:right w:val="single" w:color="999999" w:sz="4" w:space="0" w:themeColor="text1" w:themeTint="66"/>
        <w:bottom w:val="single" w:color="999999" w:sz="4" w:space="0" w:themeColor="text1" w:themeTint="66"/>
        <w:insideV w:val="single" w:color="999999" w:sz="4" w:space="0" w:themeColor="text1" w:themeTint="66"/>
        <w:insideH w:val="single" w:color="999999" w:sz="4" w:space="0" w:themeColor="text1" w:themeTint="66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666666" w:sz="12" w:space="0" w:themeColor="text1" w:themeTint="99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666666" w:sz="2" w:space="0" w:themeColor="text1" w:themeTint="99"/>
        </w:tcBorders>
      </w:tcPr>
    </w:tblStylePr>
  </w:style>
  <w:style w:type="table" w:styleId="922">
    <w:name w:val="Grid Table 1 Light Accent 1"/>
    <w:basedOn w:val="835"/>
    <w:uiPriority w:val="46"/>
    <w:pPr>
      <w:spacing w:lineRule="auto" w:line="240" w:after="0"/>
    </w:pPr>
    <w:tblPr>
      <w:tblStyleRowBandSize w:val="1"/>
      <w:tblStyleColBandSize w:val="1"/>
      <w:tblBorders>
        <w:left w:val="single" w:color="DAE1D3" w:sz="4" w:space="0" w:themeColor="accent1" w:themeTint="66"/>
        <w:top w:val="single" w:color="DAE1D3" w:sz="4" w:space="0" w:themeColor="accent1" w:themeTint="66"/>
        <w:right w:val="single" w:color="DAE1D3" w:sz="4" w:space="0" w:themeColor="accent1" w:themeTint="66"/>
        <w:bottom w:val="single" w:color="DAE1D3" w:sz="4" w:space="0" w:themeColor="accent1" w:themeTint="66"/>
        <w:insideV w:val="single" w:color="DAE1D3" w:sz="4" w:space="0" w:themeColor="accent1" w:themeTint="66"/>
        <w:insideH w:val="single" w:color="DAE1D3" w:sz="4" w:space="0" w:themeColor="accent1" w:themeTint="66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C8D2BD" w:sz="12" w:space="0" w:themeColor="accent1" w:themeTint="99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C8D2BD" w:sz="2" w:space="0" w:themeColor="accent1" w:themeTint="99"/>
        </w:tcBorders>
      </w:tcPr>
    </w:tblStylePr>
  </w:style>
  <w:style w:type="table" w:styleId="923">
    <w:name w:val="Grid Table 1 Light Accent 2"/>
    <w:basedOn w:val="835"/>
    <w:uiPriority w:val="46"/>
    <w:pPr>
      <w:spacing w:lineRule="auto" w:line="240" w:after="0"/>
    </w:pPr>
    <w:tblPr>
      <w:tblStyleRowBandSize w:val="1"/>
      <w:tblStyleColBandSize w:val="1"/>
      <w:tblBorders>
        <w:left w:val="single" w:color="FADAB5" w:sz="4" w:space="0" w:themeColor="accent2" w:themeTint="66"/>
        <w:top w:val="single" w:color="FADAB5" w:sz="4" w:space="0" w:themeColor="accent2" w:themeTint="66"/>
        <w:right w:val="single" w:color="FADAB5" w:sz="4" w:space="0" w:themeColor="accent2" w:themeTint="66"/>
        <w:bottom w:val="single" w:color="FADAB5" w:sz="4" w:space="0" w:themeColor="accent2" w:themeTint="66"/>
        <w:insideV w:val="single" w:color="FADAB5" w:sz="4" w:space="0" w:themeColor="accent2" w:themeTint="66"/>
        <w:insideH w:val="single" w:color="FADAB5" w:sz="4" w:space="0" w:themeColor="accent2" w:themeTint="66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F7C890" w:sz="12" w:space="0" w:themeColor="accent2" w:themeTint="99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F7C890" w:sz="2" w:space="0" w:themeColor="accent2" w:themeTint="99"/>
        </w:tcBorders>
      </w:tcPr>
    </w:tblStylePr>
  </w:style>
  <w:style w:type="table" w:styleId="924">
    <w:name w:val="Grid Table 1 Light Accent 3"/>
    <w:basedOn w:val="835"/>
    <w:uiPriority w:val="46"/>
    <w:pPr>
      <w:spacing w:lineRule="auto" w:line="240" w:after="0"/>
    </w:pPr>
    <w:tblPr>
      <w:tblStyleRowBandSize w:val="1"/>
      <w:tblStyleColBandSize w:val="1"/>
      <w:tblBorders>
        <w:left w:val="single" w:color="F5E4A9" w:sz="4" w:space="0" w:themeColor="accent3" w:themeTint="66"/>
        <w:top w:val="single" w:color="F5E4A9" w:sz="4" w:space="0" w:themeColor="accent3" w:themeTint="66"/>
        <w:right w:val="single" w:color="F5E4A9" w:sz="4" w:space="0" w:themeColor="accent3" w:themeTint="66"/>
        <w:bottom w:val="single" w:color="F5E4A9" w:sz="4" w:space="0" w:themeColor="accent3" w:themeTint="66"/>
        <w:insideV w:val="single" w:color="F5E4A9" w:sz="4" w:space="0" w:themeColor="accent3" w:themeTint="66"/>
        <w:insideH w:val="single" w:color="F5E4A9" w:sz="4" w:space="0" w:themeColor="accent3" w:themeTint="66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F0D67E" w:sz="12" w:space="0" w:themeColor="accent3" w:themeTint="99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F0D67E" w:sz="2" w:space="0" w:themeColor="accent3" w:themeTint="99"/>
        </w:tcBorders>
      </w:tcPr>
    </w:tblStylePr>
  </w:style>
  <w:style w:type="table" w:styleId="925">
    <w:name w:val="Grid Table 1 Light Accent 4"/>
    <w:basedOn w:val="835"/>
    <w:uiPriority w:val="46"/>
    <w:pPr>
      <w:spacing w:lineRule="auto" w:line="240" w:after="0"/>
    </w:pPr>
    <w:tblPr>
      <w:tblStyleRowBandSize w:val="1"/>
      <w:tblStyleColBandSize w:val="1"/>
      <w:tblBorders>
        <w:left w:val="single" w:color="ECD3DB" w:sz="4" w:space="0" w:themeColor="accent4" w:themeTint="66"/>
        <w:top w:val="single" w:color="ECD3DB" w:sz="4" w:space="0" w:themeColor="accent4" w:themeTint="66"/>
        <w:right w:val="single" w:color="ECD3DB" w:sz="4" w:space="0" w:themeColor="accent4" w:themeTint="66"/>
        <w:bottom w:val="single" w:color="ECD3DB" w:sz="4" w:space="0" w:themeColor="accent4" w:themeTint="66"/>
        <w:insideV w:val="single" w:color="ECD3DB" w:sz="4" w:space="0" w:themeColor="accent4" w:themeTint="66"/>
        <w:insideH w:val="single" w:color="ECD3DB" w:sz="4" w:space="0" w:themeColor="accent4" w:themeTint="66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E2BDCA" w:sz="12" w:space="0" w:themeColor="accent4" w:themeTint="99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E2BDCA" w:sz="2" w:space="0" w:themeColor="accent4" w:themeTint="99"/>
        </w:tcBorders>
      </w:tcPr>
    </w:tblStylePr>
  </w:style>
  <w:style w:type="table" w:styleId="926">
    <w:name w:val="Grid Table 1 Light Accent 5"/>
    <w:basedOn w:val="835"/>
    <w:uiPriority w:val="46"/>
    <w:pPr>
      <w:spacing w:lineRule="auto" w:line="240" w:after="0"/>
    </w:pPr>
    <w:tblPr>
      <w:tblStyleRowBandSize w:val="1"/>
      <w:tblStyleColBandSize w:val="1"/>
      <w:tblBorders>
        <w:left w:val="single" w:color="D7CEE5" w:sz="4" w:space="0" w:themeColor="accent5" w:themeTint="66"/>
        <w:top w:val="single" w:color="D7CEE5" w:sz="4" w:space="0" w:themeColor="accent5" w:themeTint="66"/>
        <w:right w:val="single" w:color="D7CEE5" w:sz="4" w:space="0" w:themeColor="accent5" w:themeTint="66"/>
        <w:bottom w:val="single" w:color="D7CEE5" w:sz="4" w:space="0" w:themeColor="accent5" w:themeTint="66"/>
        <w:insideV w:val="single" w:color="D7CEE5" w:sz="4" w:space="0" w:themeColor="accent5" w:themeTint="66"/>
        <w:insideH w:val="single" w:color="D7CEE5" w:sz="4" w:space="0" w:themeColor="accent5" w:themeTint="66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C3B5D9" w:sz="12" w:space="0" w:themeColor="accent5" w:themeTint="99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C3B5D9" w:sz="2" w:space="0" w:themeColor="accent5" w:themeTint="99"/>
        </w:tcBorders>
      </w:tcPr>
    </w:tblStylePr>
  </w:style>
  <w:style w:type="table" w:styleId="927">
    <w:name w:val="Grid Table 1 Light Accent 6"/>
    <w:basedOn w:val="835"/>
    <w:uiPriority w:val="46"/>
    <w:pPr>
      <w:spacing w:lineRule="auto" w:line="240" w:after="0"/>
    </w:pPr>
    <w:tblPr>
      <w:tblStyleRowBandSize w:val="1"/>
      <w:tblStyleColBandSize w:val="1"/>
      <w:tblBorders>
        <w:left w:val="single" w:color="CCD8E6" w:sz="4" w:space="0" w:themeColor="accent6" w:themeTint="66"/>
        <w:top w:val="single" w:color="CCD8E6" w:sz="4" w:space="0" w:themeColor="accent6" w:themeTint="66"/>
        <w:right w:val="single" w:color="CCD8E6" w:sz="4" w:space="0" w:themeColor="accent6" w:themeTint="66"/>
        <w:bottom w:val="single" w:color="CCD8E6" w:sz="4" w:space="0" w:themeColor="accent6" w:themeTint="66"/>
        <w:insideV w:val="single" w:color="CCD8E6" w:sz="4" w:space="0" w:themeColor="accent6" w:themeTint="66"/>
        <w:insideH w:val="single" w:color="CCD8E6" w:sz="4" w:space="0" w:themeColor="accent6" w:themeTint="66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B2C4DA" w:sz="12" w:space="0" w:themeColor="accent6" w:themeTint="99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2C4DA" w:sz="2" w:space="0" w:themeColor="accent6" w:themeTint="99"/>
        </w:tcBorders>
      </w:tcPr>
    </w:tblStylePr>
  </w:style>
  <w:style w:type="table" w:styleId="928">
    <w:name w:val="Grid Table 2"/>
    <w:basedOn w:val="835"/>
    <w:uiPriority w:val="47"/>
    <w:pPr>
      <w:spacing w:lineRule="auto" w:line="240" w:after="0"/>
    </w:pPr>
    <w:tblPr>
      <w:tblStyleRowBandSize w:val="1"/>
      <w:tblStyleColBandSize w:val="1"/>
      <w:tblBorders>
        <w:top w:val="single" w:color="666666" w:sz="2" w:space="0" w:themeColor="text1" w:themeTint="99"/>
        <w:bottom w:val="single" w:color="666666" w:sz="2" w:space="0" w:themeColor="text1" w:themeTint="99"/>
        <w:insideV w:val="single" w:color="666666" w:sz="2" w:space="0" w:themeColor="text1" w:themeTint="99"/>
        <w:insideH w:val="single" w:color="666666" w:sz="2" w:space="0" w:themeColor="text1" w:themeTint="99"/>
      </w:tblBorders>
    </w:tblPr>
    <w:tblStylePr w:type="band1Horz">
      <w:tcPr>
        <w:shd w:val="clear" w:fill="CCCCCC" w:color="CCCCCC" w:themeFill="text1" w:themeFillTint="33"/>
      </w:tcPr>
    </w:tblStylePr>
    <w:tblStylePr w:type="band1Vert">
      <w:tcPr>
        <w:shd w:val="clear" w:fill="CCCCCC" w:color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fill="FFFFFF" w:color="FFFFFF" w:themeFill="background1"/>
        <w:tcBorders>
          <w:top w:val="none" w:color="000000" w:sz="4" w:space="0"/>
          <w:bottom w:val="single" w:color="666666" w:sz="12" w:space="0" w:themeColor="text1" w:themeTint="99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fill="FFFFFF" w:color="FFFFFF" w:themeFill="background1"/>
        <w:tcBorders>
          <w:top w:val="single" w:color="666666" w:sz="2" w:space="0" w:themeColor="text1" w:themeTint="99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</w:style>
  <w:style w:type="table" w:styleId="929">
    <w:name w:val="Grid Table 2 Accent 1"/>
    <w:basedOn w:val="835"/>
    <w:uiPriority w:val="47"/>
    <w:pPr>
      <w:spacing w:lineRule="auto" w:line="240" w:after="0"/>
    </w:pPr>
    <w:tblPr>
      <w:tblStyleRowBandSize w:val="1"/>
      <w:tblStyleColBandSize w:val="1"/>
      <w:tblBorders>
        <w:top w:val="single" w:color="C8D2BD" w:sz="2" w:space="0" w:themeColor="accent1" w:themeTint="99"/>
        <w:bottom w:val="single" w:color="C8D2BD" w:sz="2" w:space="0" w:themeColor="accent1" w:themeTint="99"/>
        <w:insideV w:val="single" w:color="C8D2BD" w:sz="2" w:space="0" w:themeColor="accent1" w:themeTint="99"/>
        <w:insideH w:val="single" w:color="C8D2BD" w:sz="2" w:space="0" w:themeColor="accent1" w:themeTint="99"/>
      </w:tblBorders>
    </w:tblPr>
    <w:tblStylePr w:type="band1Horz">
      <w:tcPr>
        <w:shd w:val="clear" w:fill="ECF0E9" w:color="ECF0E9" w:themeFill="accent1" w:themeFillTint="33"/>
      </w:tcPr>
    </w:tblStylePr>
    <w:tblStylePr w:type="band1Vert">
      <w:tcPr>
        <w:shd w:val="clear" w:fill="ECF0E9" w:color="ECF0E9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fill="FFFFFF" w:color="FFFFFF" w:themeFill="background1"/>
        <w:tcBorders>
          <w:top w:val="none" w:color="000000" w:sz="4" w:space="0"/>
          <w:bottom w:val="single" w:color="C8D2BD" w:sz="12" w:space="0" w:themeColor="accent1" w:themeTint="99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fill="FFFFFF" w:color="FFFFFF" w:themeFill="background1"/>
        <w:tcBorders>
          <w:top w:val="single" w:color="C8D2BD" w:sz="2" w:space="0" w:themeColor="accent1" w:themeTint="99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</w:style>
  <w:style w:type="table" w:styleId="930">
    <w:name w:val="Grid Table 2 Accent 2"/>
    <w:basedOn w:val="835"/>
    <w:uiPriority w:val="47"/>
    <w:pPr>
      <w:spacing w:lineRule="auto" w:line="240" w:after="0"/>
    </w:pPr>
    <w:tblPr>
      <w:tblStyleRowBandSize w:val="1"/>
      <w:tblStyleColBandSize w:val="1"/>
      <w:tblBorders>
        <w:top w:val="single" w:color="F7C890" w:sz="2" w:space="0" w:themeColor="accent2" w:themeTint="99"/>
        <w:bottom w:val="single" w:color="F7C890" w:sz="2" w:space="0" w:themeColor="accent2" w:themeTint="99"/>
        <w:insideV w:val="single" w:color="F7C890" w:sz="2" w:space="0" w:themeColor="accent2" w:themeTint="99"/>
        <w:insideH w:val="single" w:color="F7C890" w:sz="2" w:space="0" w:themeColor="accent2" w:themeTint="99"/>
      </w:tblBorders>
    </w:tblPr>
    <w:tblStylePr w:type="band1Horz">
      <w:tcPr>
        <w:shd w:val="clear" w:fill="FCECDA" w:color="FCECDA" w:themeFill="accent2" w:themeFillTint="33"/>
      </w:tcPr>
    </w:tblStylePr>
    <w:tblStylePr w:type="band1Vert">
      <w:tcPr>
        <w:shd w:val="clear" w:fill="FCECDA" w:color="FCECDA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fill="FFFFFF" w:color="FFFFFF" w:themeFill="background1"/>
        <w:tcBorders>
          <w:top w:val="none" w:color="000000" w:sz="4" w:space="0"/>
          <w:bottom w:val="single" w:color="F7C890" w:sz="12" w:space="0" w:themeColor="accent2" w:themeTint="99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fill="FFFFFF" w:color="FFFFFF" w:themeFill="background1"/>
        <w:tcBorders>
          <w:top w:val="single" w:color="F7C890" w:sz="2" w:space="0" w:themeColor="accent2" w:themeTint="99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</w:style>
  <w:style w:type="table" w:styleId="931">
    <w:name w:val="Grid Table 2 Accent 3"/>
    <w:basedOn w:val="835"/>
    <w:uiPriority w:val="47"/>
    <w:pPr>
      <w:spacing w:lineRule="auto" w:line="240" w:after="0"/>
    </w:pPr>
    <w:tblPr>
      <w:tblStyleRowBandSize w:val="1"/>
      <w:tblStyleColBandSize w:val="1"/>
      <w:tblBorders>
        <w:top w:val="single" w:color="F0D67E" w:sz="2" w:space="0" w:themeColor="accent3" w:themeTint="99"/>
        <w:bottom w:val="single" w:color="F0D67E" w:sz="2" w:space="0" w:themeColor="accent3" w:themeTint="99"/>
        <w:insideV w:val="single" w:color="F0D67E" w:sz="2" w:space="0" w:themeColor="accent3" w:themeTint="99"/>
        <w:insideH w:val="single" w:color="F0D67E" w:sz="2" w:space="0" w:themeColor="accent3" w:themeTint="99"/>
      </w:tblBorders>
    </w:tblPr>
    <w:tblStylePr w:type="band1Horz">
      <w:tcPr>
        <w:shd w:val="clear" w:fill="FAF1D4" w:color="FAF1D4" w:themeFill="accent3" w:themeFillTint="33"/>
      </w:tcPr>
    </w:tblStylePr>
    <w:tblStylePr w:type="band1Vert">
      <w:tcPr>
        <w:shd w:val="clear" w:fill="FAF1D4" w:color="FAF1D4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fill="FFFFFF" w:color="FFFFFF" w:themeFill="background1"/>
        <w:tcBorders>
          <w:top w:val="none" w:color="000000" w:sz="4" w:space="0"/>
          <w:bottom w:val="single" w:color="F0D67E" w:sz="12" w:space="0" w:themeColor="accent3" w:themeTint="99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fill="FFFFFF" w:color="FFFFFF" w:themeFill="background1"/>
        <w:tcBorders>
          <w:top w:val="single" w:color="F0D67E" w:sz="2" w:space="0" w:themeColor="accent3" w:themeTint="99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</w:style>
  <w:style w:type="table" w:styleId="932">
    <w:name w:val="Grid Table 2 Accent 4"/>
    <w:basedOn w:val="835"/>
    <w:uiPriority w:val="47"/>
    <w:pPr>
      <w:spacing w:lineRule="auto" w:line="240" w:after="0"/>
    </w:pPr>
    <w:tblPr>
      <w:tblStyleRowBandSize w:val="1"/>
      <w:tblStyleColBandSize w:val="1"/>
      <w:tblBorders>
        <w:top w:val="single" w:color="E2BDCA" w:sz="2" w:space="0" w:themeColor="accent4" w:themeTint="99"/>
        <w:bottom w:val="single" w:color="E2BDCA" w:sz="2" w:space="0" w:themeColor="accent4" w:themeTint="99"/>
        <w:insideV w:val="single" w:color="E2BDCA" w:sz="2" w:space="0" w:themeColor="accent4" w:themeTint="99"/>
        <w:insideH w:val="single" w:color="E2BDCA" w:sz="2" w:space="0" w:themeColor="accent4" w:themeTint="99"/>
      </w:tblBorders>
    </w:tblPr>
    <w:tblStylePr w:type="band1Horz">
      <w:tcPr>
        <w:shd w:val="clear" w:fill="F5E9ED" w:color="F5E9ED" w:themeFill="accent4" w:themeFillTint="33"/>
      </w:tcPr>
    </w:tblStylePr>
    <w:tblStylePr w:type="band1Vert">
      <w:tcPr>
        <w:shd w:val="clear" w:fill="F5E9ED" w:color="F5E9ED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fill="FFFFFF" w:color="FFFFFF" w:themeFill="background1"/>
        <w:tcBorders>
          <w:top w:val="none" w:color="000000" w:sz="4" w:space="0"/>
          <w:bottom w:val="single" w:color="E2BDCA" w:sz="12" w:space="0" w:themeColor="accent4" w:themeTint="99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fill="FFFFFF" w:color="FFFFFF" w:themeFill="background1"/>
        <w:tcBorders>
          <w:top w:val="single" w:color="E2BDCA" w:sz="2" w:space="0" w:themeColor="accent4" w:themeTint="99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</w:style>
  <w:style w:type="table" w:styleId="933">
    <w:name w:val="Grid Table 2 Accent 5"/>
    <w:basedOn w:val="835"/>
    <w:uiPriority w:val="47"/>
    <w:pPr>
      <w:spacing w:lineRule="auto" w:line="240" w:after="0"/>
    </w:pPr>
    <w:tblPr>
      <w:tblStyleRowBandSize w:val="1"/>
      <w:tblStyleColBandSize w:val="1"/>
      <w:tblBorders>
        <w:top w:val="single" w:color="C3B5D9" w:sz="2" w:space="0" w:themeColor="accent5" w:themeTint="99"/>
        <w:bottom w:val="single" w:color="C3B5D9" w:sz="2" w:space="0" w:themeColor="accent5" w:themeTint="99"/>
        <w:insideV w:val="single" w:color="C3B5D9" w:sz="2" w:space="0" w:themeColor="accent5" w:themeTint="99"/>
        <w:insideH w:val="single" w:color="C3B5D9" w:sz="2" w:space="0" w:themeColor="accent5" w:themeTint="99"/>
      </w:tblBorders>
    </w:tblPr>
    <w:tblStylePr w:type="band1Horz">
      <w:tcPr>
        <w:shd w:val="clear" w:fill="EBE6F2" w:color="EBE6F2" w:themeFill="accent5" w:themeFillTint="33"/>
      </w:tcPr>
    </w:tblStylePr>
    <w:tblStylePr w:type="band1Vert">
      <w:tcPr>
        <w:shd w:val="clear" w:fill="EBE6F2" w:color="EBE6F2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fill="FFFFFF" w:color="FFFFFF" w:themeFill="background1"/>
        <w:tcBorders>
          <w:top w:val="none" w:color="000000" w:sz="4" w:space="0"/>
          <w:bottom w:val="single" w:color="C3B5D9" w:sz="12" w:space="0" w:themeColor="accent5" w:themeTint="99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fill="FFFFFF" w:color="FFFFFF" w:themeFill="background1"/>
        <w:tcBorders>
          <w:top w:val="single" w:color="C3B5D9" w:sz="2" w:space="0" w:themeColor="accent5" w:themeTint="99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</w:style>
  <w:style w:type="table" w:styleId="934">
    <w:name w:val="Grid Table 2 Accent 6"/>
    <w:basedOn w:val="835"/>
    <w:uiPriority w:val="47"/>
    <w:pPr>
      <w:spacing w:lineRule="auto" w:line="240" w:after="0"/>
    </w:pPr>
    <w:tblPr>
      <w:tblStyleRowBandSize w:val="1"/>
      <w:tblStyleColBandSize w:val="1"/>
      <w:tblBorders>
        <w:top w:val="single" w:color="B2C4DA" w:sz="2" w:space="0" w:themeColor="accent6" w:themeTint="99"/>
        <w:bottom w:val="single" w:color="B2C4DA" w:sz="2" w:space="0" w:themeColor="accent6" w:themeTint="99"/>
        <w:insideV w:val="single" w:color="B2C4DA" w:sz="2" w:space="0" w:themeColor="accent6" w:themeTint="99"/>
        <w:insideH w:val="single" w:color="B2C4DA" w:sz="2" w:space="0" w:themeColor="accent6" w:themeTint="99"/>
      </w:tblBorders>
    </w:tblPr>
    <w:tblStylePr w:type="band1Horz">
      <w:tcPr>
        <w:shd w:val="clear" w:fill="E5EBF2" w:color="E5EBF2" w:themeFill="accent6" w:themeFillTint="33"/>
      </w:tcPr>
    </w:tblStylePr>
    <w:tblStylePr w:type="band1Vert">
      <w:tcPr>
        <w:shd w:val="clear" w:fill="E5EBF2" w:color="E5EBF2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fill="FFFFFF" w:color="FFFFFF" w:themeFill="background1"/>
        <w:tcBorders>
          <w:top w:val="none" w:color="000000" w:sz="4" w:space="0"/>
          <w:bottom w:val="single" w:color="B2C4DA" w:sz="12" w:space="0" w:themeColor="accent6" w:themeTint="99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fill="FFFFFF" w:color="FFFFFF" w:themeFill="background1"/>
        <w:tcBorders>
          <w:top w:val="single" w:color="B2C4DA" w:sz="2" w:space="0" w:themeColor="accent6" w:themeTint="99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</w:style>
  <w:style w:type="table" w:styleId="935">
    <w:name w:val="Grid Table 3"/>
    <w:basedOn w:val="835"/>
    <w:uiPriority w:val="48"/>
    <w:pPr>
      <w:spacing w:lineRule="auto" w:line="240" w:after="0"/>
    </w:pPr>
    <w:tblPr>
      <w:tblStyleRowBandSize w:val="1"/>
      <w:tblStyleColBandSize w:val="1"/>
      <w:tblBorders>
        <w:left w:val="single" w:color="666666" w:sz="4" w:space="0" w:themeColor="text1" w:themeTint="99"/>
        <w:top w:val="single" w:color="666666" w:sz="4" w:space="0" w:themeColor="text1" w:themeTint="99"/>
        <w:right w:val="single" w:color="666666" w:sz="4" w:space="0" w:themeColor="text1" w:themeTint="99"/>
        <w:bottom w:val="single" w:color="666666" w:sz="4" w:space="0" w:themeColor="text1" w:themeTint="99"/>
        <w:insideV w:val="single" w:color="666666" w:sz="4" w:space="0" w:themeColor="text1" w:themeTint="99"/>
        <w:insideH w:val="single" w:color="666666" w:sz="4" w:space="0" w:themeColor="text1" w:themeTint="99"/>
      </w:tblBorders>
    </w:tblPr>
    <w:tblStylePr w:type="band1Horz">
      <w:tcPr>
        <w:shd w:val="clear" w:fill="CCCCCC" w:color="CCCCCC" w:themeFill="text1" w:themeFillTint="33"/>
      </w:tcPr>
    </w:tblStylePr>
    <w:tblStylePr w:type="band1Vert">
      <w:tcPr>
        <w:shd w:val="clear" w:fill="CCCCCC" w:color="CCCCCC" w:themeFill="text1" w:themeFillTint="33"/>
      </w:tcPr>
    </w:tblStylePr>
    <w:tblStylePr w:type="firstCol">
      <w:rPr>
        <w:i/>
        <w:iCs/>
      </w:rPr>
      <w:pPr>
        <w:jc w:val="right"/>
      </w:p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Col">
      <w:rPr>
        <w:i/>
        <w:iCs/>
      </w:rPr>
      <w:tcPr>
        <w:shd w:val="clear" w:fill="FFFFFF" w:color="FFFFFF" w:themeFill="background1"/>
        <w:tcBorders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</w:rPr>
      <w:tcPr>
        <w:shd w:val="clear" w:fill="FFFFFF" w:color="FFFFFF" w:themeFill="background1"/>
        <w:tcBorders>
          <w:left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tcBorders>
          <w:bottom w:val="single" w:color="666666" w:sz="4" w:space="0" w:themeColor="text1" w:themeTint="99"/>
        </w:tcBorders>
      </w:tcPr>
    </w:tblStylePr>
    <w:tblStylePr w:type="neCell">
      <w:tcPr>
        <w:tcBorders>
          <w:bottom w:val="single" w:color="666666" w:sz="4" w:space="0" w:themeColor="text1" w:themeTint="99"/>
        </w:tcBorders>
      </w:tcPr>
    </w:tblStylePr>
    <w:tblStylePr w:type="swCell">
      <w:tcPr>
        <w:tcBorders>
          <w:top w:val="single" w:color="666666" w:sz="4" w:space="0" w:themeColor="text1" w:themeTint="99"/>
        </w:tcBorders>
      </w:tcPr>
    </w:tblStylePr>
    <w:tblStylePr w:type="seCell">
      <w:tcPr>
        <w:tcBorders>
          <w:top w:val="single" w:color="666666" w:sz="4" w:space="0" w:themeColor="text1" w:themeTint="99"/>
        </w:tcBorders>
      </w:tcPr>
    </w:tblStylePr>
  </w:style>
  <w:style w:type="table" w:styleId="936">
    <w:name w:val="Grid Table 3 Accent 1"/>
    <w:basedOn w:val="835"/>
    <w:uiPriority w:val="48"/>
    <w:pPr>
      <w:spacing w:lineRule="auto" w:line="240" w:after="0"/>
    </w:pPr>
    <w:tblPr>
      <w:tblStyleRowBandSize w:val="1"/>
      <w:tblStyleColBandSize w:val="1"/>
      <w:tblBorders>
        <w:left w:val="single" w:color="C8D2BD" w:sz="4" w:space="0" w:themeColor="accent1" w:themeTint="99"/>
        <w:top w:val="single" w:color="C8D2BD" w:sz="4" w:space="0" w:themeColor="accent1" w:themeTint="99"/>
        <w:right w:val="single" w:color="C8D2BD" w:sz="4" w:space="0" w:themeColor="accent1" w:themeTint="99"/>
        <w:bottom w:val="single" w:color="C8D2BD" w:sz="4" w:space="0" w:themeColor="accent1" w:themeTint="99"/>
        <w:insideV w:val="single" w:color="C8D2BD" w:sz="4" w:space="0" w:themeColor="accent1" w:themeTint="99"/>
        <w:insideH w:val="single" w:color="C8D2BD" w:sz="4" w:space="0" w:themeColor="accent1" w:themeTint="99"/>
      </w:tblBorders>
    </w:tblPr>
    <w:tblStylePr w:type="band1Horz">
      <w:tcPr>
        <w:shd w:val="clear" w:fill="ECF0E9" w:color="ECF0E9" w:themeFill="accent1" w:themeFillTint="33"/>
      </w:tcPr>
    </w:tblStylePr>
    <w:tblStylePr w:type="band1Vert">
      <w:tcPr>
        <w:shd w:val="clear" w:fill="ECF0E9" w:color="ECF0E9" w:themeFill="accent1" w:themeFillTint="33"/>
      </w:tcPr>
    </w:tblStylePr>
    <w:tblStylePr w:type="firstCol">
      <w:rPr>
        <w:i/>
        <w:iCs/>
      </w:rPr>
      <w:pPr>
        <w:jc w:val="right"/>
      </w:p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Col">
      <w:rPr>
        <w:i/>
        <w:iCs/>
      </w:rPr>
      <w:tcPr>
        <w:shd w:val="clear" w:fill="FFFFFF" w:color="FFFFFF" w:themeFill="background1"/>
        <w:tcBorders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</w:rPr>
      <w:tcPr>
        <w:shd w:val="clear" w:fill="FFFFFF" w:color="FFFFFF" w:themeFill="background1"/>
        <w:tcBorders>
          <w:left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tcBorders>
          <w:bottom w:val="single" w:color="C8D2BD" w:sz="4" w:space="0" w:themeColor="accent1" w:themeTint="99"/>
        </w:tcBorders>
      </w:tcPr>
    </w:tblStylePr>
    <w:tblStylePr w:type="neCell">
      <w:tcPr>
        <w:tcBorders>
          <w:bottom w:val="single" w:color="C8D2BD" w:sz="4" w:space="0" w:themeColor="accent1" w:themeTint="99"/>
        </w:tcBorders>
      </w:tcPr>
    </w:tblStylePr>
    <w:tblStylePr w:type="swCell">
      <w:tcPr>
        <w:tcBorders>
          <w:top w:val="single" w:color="C8D2BD" w:sz="4" w:space="0" w:themeColor="accent1" w:themeTint="99"/>
        </w:tcBorders>
      </w:tcPr>
    </w:tblStylePr>
    <w:tblStylePr w:type="seCell">
      <w:tcPr>
        <w:tcBorders>
          <w:top w:val="single" w:color="C8D2BD" w:sz="4" w:space="0" w:themeColor="accent1" w:themeTint="99"/>
        </w:tcBorders>
      </w:tcPr>
    </w:tblStylePr>
  </w:style>
  <w:style w:type="table" w:styleId="937">
    <w:name w:val="Grid Table 3 Accent 2"/>
    <w:basedOn w:val="835"/>
    <w:uiPriority w:val="48"/>
    <w:pPr>
      <w:spacing w:lineRule="auto" w:line="240" w:after="0"/>
    </w:pPr>
    <w:tblPr>
      <w:tblStyleRowBandSize w:val="1"/>
      <w:tblStyleColBandSize w:val="1"/>
      <w:tblBorders>
        <w:left w:val="single" w:color="F7C890" w:sz="4" w:space="0" w:themeColor="accent2" w:themeTint="99"/>
        <w:top w:val="single" w:color="F7C890" w:sz="4" w:space="0" w:themeColor="accent2" w:themeTint="99"/>
        <w:right w:val="single" w:color="F7C890" w:sz="4" w:space="0" w:themeColor="accent2" w:themeTint="99"/>
        <w:bottom w:val="single" w:color="F7C890" w:sz="4" w:space="0" w:themeColor="accent2" w:themeTint="99"/>
        <w:insideV w:val="single" w:color="F7C890" w:sz="4" w:space="0" w:themeColor="accent2" w:themeTint="99"/>
        <w:insideH w:val="single" w:color="F7C890" w:sz="4" w:space="0" w:themeColor="accent2" w:themeTint="99"/>
      </w:tblBorders>
    </w:tblPr>
    <w:tblStylePr w:type="band1Horz">
      <w:tcPr>
        <w:shd w:val="clear" w:fill="FCECDA" w:color="FCECDA" w:themeFill="accent2" w:themeFillTint="33"/>
      </w:tcPr>
    </w:tblStylePr>
    <w:tblStylePr w:type="band1Vert">
      <w:tcPr>
        <w:shd w:val="clear" w:fill="FCECDA" w:color="FCECDA" w:themeFill="accent2" w:themeFillTint="33"/>
      </w:tcPr>
    </w:tblStylePr>
    <w:tblStylePr w:type="firstCol">
      <w:rPr>
        <w:i/>
        <w:iCs/>
      </w:rPr>
      <w:pPr>
        <w:jc w:val="right"/>
      </w:p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Col">
      <w:rPr>
        <w:i/>
        <w:iCs/>
      </w:rPr>
      <w:tcPr>
        <w:shd w:val="clear" w:fill="FFFFFF" w:color="FFFFFF" w:themeFill="background1"/>
        <w:tcBorders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</w:rPr>
      <w:tcPr>
        <w:shd w:val="clear" w:fill="FFFFFF" w:color="FFFFFF" w:themeFill="background1"/>
        <w:tcBorders>
          <w:left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tcBorders>
          <w:bottom w:val="single" w:color="F7C890" w:sz="4" w:space="0" w:themeColor="accent2" w:themeTint="99"/>
        </w:tcBorders>
      </w:tcPr>
    </w:tblStylePr>
    <w:tblStylePr w:type="neCell">
      <w:tcPr>
        <w:tcBorders>
          <w:bottom w:val="single" w:color="F7C890" w:sz="4" w:space="0" w:themeColor="accent2" w:themeTint="99"/>
        </w:tcBorders>
      </w:tcPr>
    </w:tblStylePr>
    <w:tblStylePr w:type="swCell">
      <w:tcPr>
        <w:tcBorders>
          <w:top w:val="single" w:color="F7C890" w:sz="4" w:space="0" w:themeColor="accent2" w:themeTint="99"/>
        </w:tcBorders>
      </w:tcPr>
    </w:tblStylePr>
    <w:tblStylePr w:type="seCell">
      <w:tcPr>
        <w:tcBorders>
          <w:top w:val="single" w:color="F7C890" w:sz="4" w:space="0" w:themeColor="accent2" w:themeTint="99"/>
        </w:tcBorders>
      </w:tcPr>
    </w:tblStylePr>
  </w:style>
  <w:style w:type="table" w:styleId="938">
    <w:name w:val="Grid Table 3 Accent 3"/>
    <w:basedOn w:val="835"/>
    <w:uiPriority w:val="48"/>
    <w:pPr>
      <w:spacing w:lineRule="auto" w:line="240" w:after="0"/>
    </w:pPr>
    <w:tblPr>
      <w:tblStyleRowBandSize w:val="1"/>
      <w:tblStyleColBandSize w:val="1"/>
      <w:tblBorders>
        <w:left w:val="single" w:color="F0D67E" w:sz="4" w:space="0" w:themeColor="accent3" w:themeTint="99"/>
        <w:top w:val="single" w:color="F0D67E" w:sz="4" w:space="0" w:themeColor="accent3" w:themeTint="99"/>
        <w:right w:val="single" w:color="F0D67E" w:sz="4" w:space="0" w:themeColor="accent3" w:themeTint="99"/>
        <w:bottom w:val="single" w:color="F0D67E" w:sz="4" w:space="0" w:themeColor="accent3" w:themeTint="99"/>
        <w:insideV w:val="single" w:color="F0D67E" w:sz="4" w:space="0" w:themeColor="accent3" w:themeTint="99"/>
        <w:insideH w:val="single" w:color="F0D67E" w:sz="4" w:space="0" w:themeColor="accent3" w:themeTint="99"/>
      </w:tblBorders>
    </w:tblPr>
    <w:tblStylePr w:type="band1Horz">
      <w:tcPr>
        <w:shd w:val="clear" w:fill="FAF1D4" w:color="FAF1D4" w:themeFill="accent3" w:themeFillTint="33"/>
      </w:tcPr>
    </w:tblStylePr>
    <w:tblStylePr w:type="band1Vert">
      <w:tcPr>
        <w:shd w:val="clear" w:fill="FAF1D4" w:color="FAF1D4" w:themeFill="accent3" w:themeFillTint="33"/>
      </w:tcPr>
    </w:tblStylePr>
    <w:tblStylePr w:type="firstCol">
      <w:rPr>
        <w:i/>
        <w:iCs/>
      </w:rPr>
      <w:pPr>
        <w:jc w:val="right"/>
      </w:p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Col">
      <w:rPr>
        <w:i/>
        <w:iCs/>
      </w:rPr>
      <w:tcPr>
        <w:shd w:val="clear" w:fill="FFFFFF" w:color="FFFFFF" w:themeFill="background1"/>
        <w:tcBorders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</w:rPr>
      <w:tcPr>
        <w:shd w:val="clear" w:fill="FFFFFF" w:color="FFFFFF" w:themeFill="background1"/>
        <w:tcBorders>
          <w:left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tcBorders>
          <w:bottom w:val="single" w:color="F0D67E" w:sz="4" w:space="0" w:themeColor="accent3" w:themeTint="99"/>
        </w:tcBorders>
      </w:tcPr>
    </w:tblStylePr>
    <w:tblStylePr w:type="neCell">
      <w:tcPr>
        <w:tcBorders>
          <w:bottom w:val="single" w:color="F0D67E" w:sz="4" w:space="0" w:themeColor="accent3" w:themeTint="99"/>
        </w:tcBorders>
      </w:tcPr>
    </w:tblStylePr>
    <w:tblStylePr w:type="swCell">
      <w:tcPr>
        <w:tcBorders>
          <w:top w:val="single" w:color="F0D67E" w:sz="4" w:space="0" w:themeColor="accent3" w:themeTint="99"/>
        </w:tcBorders>
      </w:tcPr>
    </w:tblStylePr>
    <w:tblStylePr w:type="seCell">
      <w:tcPr>
        <w:tcBorders>
          <w:top w:val="single" w:color="F0D67E" w:sz="4" w:space="0" w:themeColor="accent3" w:themeTint="99"/>
        </w:tcBorders>
      </w:tcPr>
    </w:tblStylePr>
  </w:style>
  <w:style w:type="table" w:styleId="939">
    <w:name w:val="Grid Table 3 Accent 4"/>
    <w:basedOn w:val="835"/>
    <w:uiPriority w:val="48"/>
    <w:pPr>
      <w:spacing w:lineRule="auto" w:line="240" w:after="0"/>
    </w:pPr>
    <w:tblPr>
      <w:tblStyleRowBandSize w:val="1"/>
      <w:tblStyleColBandSize w:val="1"/>
      <w:tblBorders>
        <w:left w:val="single" w:color="E2BDCA" w:sz="4" w:space="0" w:themeColor="accent4" w:themeTint="99"/>
        <w:top w:val="single" w:color="E2BDCA" w:sz="4" w:space="0" w:themeColor="accent4" w:themeTint="99"/>
        <w:right w:val="single" w:color="E2BDCA" w:sz="4" w:space="0" w:themeColor="accent4" w:themeTint="99"/>
        <w:bottom w:val="single" w:color="E2BDCA" w:sz="4" w:space="0" w:themeColor="accent4" w:themeTint="99"/>
        <w:insideV w:val="single" w:color="E2BDCA" w:sz="4" w:space="0" w:themeColor="accent4" w:themeTint="99"/>
        <w:insideH w:val="single" w:color="E2BDCA" w:sz="4" w:space="0" w:themeColor="accent4" w:themeTint="99"/>
      </w:tblBorders>
    </w:tblPr>
    <w:tblStylePr w:type="band1Horz">
      <w:tcPr>
        <w:shd w:val="clear" w:fill="F5E9ED" w:color="F5E9ED" w:themeFill="accent4" w:themeFillTint="33"/>
      </w:tcPr>
    </w:tblStylePr>
    <w:tblStylePr w:type="band1Vert">
      <w:tcPr>
        <w:shd w:val="clear" w:fill="F5E9ED" w:color="F5E9ED" w:themeFill="accent4" w:themeFillTint="33"/>
      </w:tcPr>
    </w:tblStylePr>
    <w:tblStylePr w:type="firstCol">
      <w:rPr>
        <w:i/>
        <w:iCs/>
      </w:rPr>
      <w:pPr>
        <w:jc w:val="right"/>
      </w:p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Col">
      <w:rPr>
        <w:i/>
        <w:iCs/>
      </w:rPr>
      <w:tcPr>
        <w:shd w:val="clear" w:fill="FFFFFF" w:color="FFFFFF" w:themeFill="background1"/>
        <w:tcBorders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</w:rPr>
      <w:tcPr>
        <w:shd w:val="clear" w:fill="FFFFFF" w:color="FFFFFF" w:themeFill="background1"/>
        <w:tcBorders>
          <w:left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tcBorders>
          <w:bottom w:val="single" w:color="E2BDCA" w:sz="4" w:space="0" w:themeColor="accent4" w:themeTint="99"/>
        </w:tcBorders>
      </w:tcPr>
    </w:tblStylePr>
    <w:tblStylePr w:type="neCell">
      <w:tcPr>
        <w:tcBorders>
          <w:bottom w:val="single" w:color="E2BDCA" w:sz="4" w:space="0" w:themeColor="accent4" w:themeTint="99"/>
        </w:tcBorders>
      </w:tcPr>
    </w:tblStylePr>
    <w:tblStylePr w:type="swCell">
      <w:tcPr>
        <w:tcBorders>
          <w:top w:val="single" w:color="E2BDCA" w:sz="4" w:space="0" w:themeColor="accent4" w:themeTint="99"/>
        </w:tcBorders>
      </w:tcPr>
    </w:tblStylePr>
    <w:tblStylePr w:type="seCell">
      <w:tcPr>
        <w:tcBorders>
          <w:top w:val="single" w:color="E2BDCA" w:sz="4" w:space="0" w:themeColor="accent4" w:themeTint="99"/>
        </w:tcBorders>
      </w:tcPr>
    </w:tblStylePr>
  </w:style>
  <w:style w:type="table" w:styleId="940">
    <w:name w:val="Grid Table 3 Accent 5"/>
    <w:basedOn w:val="835"/>
    <w:uiPriority w:val="48"/>
    <w:pPr>
      <w:spacing w:lineRule="auto" w:line="240" w:after="0"/>
    </w:pPr>
    <w:tblPr>
      <w:tblStyleRowBandSize w:val="1"/>
      <w:tblStyleColBandSize w:val="1"/>
      <w:tblBorders>
        <w:left w:val="single" w:color="C3B5D9" w:sz="4" w:space="0" w:themeColor="accent5" w:themeTint="99"/>
        <w:top w:val="single" w:color="C3B5D9" w:sz="4" w:space="0" w:themeColor="accent5" w:themeTint="99"/>
        <w:right w:val="single" w:color="C3B5D9" w:sz="4" w:space="0" w:themeColor="accent5" w:themeTint="99"/>
        <w:bottom w:val="single" w:color="C3B5D9" w:sz="4" w:space="0" w:themeColor="accent5" w:themeTint="99"/>
        <w:insideV w:val="single" w:color="C3B5D9" w:sz="4" w:space="0" w:themeColor="accent5" w:themeTint="99"/>
        <w:insideH w:val="single" w:color="C3B5D9" w:sz="4" w:space="0" w:themeColor="accent5" w:themeTint="99"/>
      </w:tblBorders>
    </w:tblPr>
    <w:tblStylePr w:type="band1Horz">
      <w:tcPr>
        <w:shd w:val="clear" w:fill="EBE6F2" w:color="EBE6F2" w:themeFill="accent5" w:themeFillTint="33"/>
      </w:tcPr>
    </w:tblStylePr>
    <w:tblStylePr w:type="band1Vert">
      <w:tcPr>
        <w:shd w:val="clear" w:fill="EBE6F2" w:color="EBE6F2" w:themeFill="accent5" w:themeFillTint="33"/>
      </w:tcPr>
    </w:tblStylePr>
    <w:tblStylePr w:type="firstCol">
      <w:rPr>
        <w:i/>
        <w:iCs/>
      </w:rPr>
      <w:pPr>
        <w:jc w:val="right"/>
      </w:p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Col">
      <w:rPr>
        <w:i/>
        <w:iCs/>
      </w:rPr>
      <w:tcPr>
        <w:shd w:val="clear" w:fill="FFFFFF" w:color="FFFFFF" w:themeFill="background1"/>
        <w:tcBorders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</w:rPr>
      <w:tcPr>
        <w:shd w:val="clear" w:fill="FFFFFF" w:color="FFFFFF" w:themeFill="background1"/>
        <w:tcBorders>
          <w:left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tcBorders>
          <w:bottom w:val="single" w:color="C3B5D9" w:sz="4" w:space="0" w:themeColor="accent5" w:themeTint="99"/>
        </w:tcBorders>
      </w:tcPr>
    </w:tblStylePr>
    <w:tblStylePr w:type="neCell">
      <w:tcPr>
        <w:tcBorders>
          <w:bottom w:val="single" w:color="C3B5D9" w:sz="4" w:space="0" w:themeColor="accent5" w:themeTint="99"/>
        </w:tcBorders>
      </w:tcPr>
    </w:tblStylePr>
    <w:tblStylePr w:type="swCell">
      <w:tcPr>
        <w:tcBorders>
          <w:top w:val="single" w:color="C3B5D9" w:sz="4" w:space="0" w:themeColor="accent5" w:themeTint="99"/>
        </w:tcBorders>
      </w:tcPr>
    </w:tblStylePr>
    <w:tblStylePr w:type="seCell">
      <w:tcPr>
        <w:tcBorders>
          <w:top w:val="single" w:color="C3B5D9" w:sz="4" w:space="0" w:themeColor="accent5" w:themeTint="99"/>
        </w:tcBorders>
      </w:tcPr>
    </w:tblStylePr>
  </w:style>
  <w:style w:type="table" w:styleId="941">
    <w:name w:val="Grid Table 3 Accent 6"/>
    <w:basedOn w:val="835"/>
    <w:uiPriority w:val="48"/>
    <w:pPr>
      <w:spacing w:lineRule="auto" w:line="240" w:after="0"/>
    </w:pPr>
    <w:tblPr>
      <w:tblStyleRowBandSize w:val="1"/>
      <w:tblStyleColBandSize w:val="1"/>
      <w:tblBorders>
        <w:left w:val="single" w:color="B2C4DA" w:sz="4" w:space="0" w:themeColor="accent6" w:themeTint="99"/>
        <w:top w:val="single" w:color="B2C4DA" w:sz="4" w:space="0" w:themeColor="accent6" w:themeTint="99"/>
        <w:right w:val="single" w:color="B2C4DA" w:sz="4" w:space="0" w:themeColor="accent6" w:themeTint="99"/>
        <w:bottom w:val="single" w:color="B2C4DA" w:sz="4" w:space="0" w:themeColor="accent6" w:themeTint="99"/>
        <w:insideV w:val="single" w:color="B2C4DA" w:sz="4" w:space="0" w:themeColor="accent6" w:themeTint="99"/>
        <w:insideH w:val="single" w:color="B2C4DA" w:sz="4" w:space="0" w:themeColor="accent6" w:themeTint="99"/>
      </w:tblBorders>
    </w:tblPr>
    <w:tblStylePr w:type="band1Horz">
      <w:tcPr>
        <w:shd w:val="clear" w:fill="E5EBF2" w:color="E5EBF2" w:themeFill="accent6" w:themeFillTint="33"/>
      </w:tcPr>
    </w:tblStylePr>
    <w:tblStylePr w:type="band1Vert">
      <w:tcPr>
        <w:shd w:val="clear" w:fill="E5EBF2" w:color="E5EBF2" w:themeFill="accent6" w:themeFillTint="33"/>
      </w:tcPr>
    </w:tblStylePr>
    <w:tblStylePr w:type="firstCol">
      <w:rPr>
        <w:i/>
        <w:iCs/>
      </w:rPr>
      <w:pPr>
        <w:jc w:val="right"/>
      </w:p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Col">
      <w:rPr>
        <w:i/>
        <w:iCs/>
      </w:rPr>
      <w:tcPr>
        <w:shd w:val="clear" w:fill="FFFFFF" w:color="FFFFFF" w:themeFill="background1"/>
        <w:tcBorders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</w:rPr>
      <w:tcPr>
        <w:shd w:val="clear" w:fill="FFFFFF" w:color="FFFFFF" w:themeFill="background1"/>
        <w:tcBorders>
          <w:left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tcBorders>
          <w:bottom w:val="single" w:color="B2C4DA" w:sz="4" w:space="0" w:themeColor="accent6" w:themeTint="99"/>
        </w:tcBorders>
      </w:tcPr>
    </w:tblStylePr>
    <w:tblStylePr w:type="neCell">
      <w:tcPr>
        <w:tcBorders>
          <w:bottom w:val="single" w:color="B2C4DA" w:sz="4" w:space="0" w:themeColor="accent6" w:themeTint="99"/>
        </w:tcBorders>
      </w:tcPr>
    </w:tblStylePr>
    <w:tblStylePr w:type="swCell">
      <w:tcPr>
        <w:tcBorders>
          <w:top w:val="single" w:color="B2C4DA" w:sz="4" w:space="0" w:themeColor="accent6" w:themeTint="99"/>
        </w:tcBorders>
      </w:tcPr>
    </w:tblStylePr>
    <w:tblStylePr w:type="seCell">
      <w:tcPr>
        <w:tcBorders>
          <w:top w:val="single" w:color="B2C4DA" w:sz="4" w:space="0" w:themeColor="accent6" w:themeTint="99"/>
        </w:tcBorders>
      </w:tcPr>
    </w:tblStylePr>
  </w:style>
  <w:style w:type="table" w:styleId="942">
    <w:name w:val="Grid Table 4"/>
    <w:basedOn w:val="835"/>
    <w:uiPriority w:val="49"/>
    <w:pPr>
      <w:spacing w:lineRule="auto" w:line="240" w:after="0"/>
    </w:pPr>
    <w:tblPr>
      <w:tblStyleRowBandSize w:val="1"/>
      <w:tblStyleColBandSize w:val="1"/>
      <w:tblBorders>
        <w:left w:val="single" w:color="666666" w:sz="4" w:space="0" w:themeColor="text1" w:themeTint="99"/>
        <w:top w:val="single" w:color="666666" w:sz="4" w:space="0" w:themeColor="text1" w:themeTint="99"/>
        <w:right w:val="single" w:color="666666" w:sz="4" w:space="0" w:themeColor="text1" w:themeTint="99"/>
        <w:bottom w:val="single" w:color="666666" w:sz="4" w:space="0" w:themeColor="text1" w:themeTint="99"/>
        <w:insideV w:val="single" w:color="666666" w:sz="4" w:space="0" w:themeColor="text1" w:themeTint="99"/>
        <w:insideH w:val="single" w:color="666666" w:sz="4" w:space="0" w:themeColor="text1" w:themeTint="99"/>
      </w:tblBorders>
    </w:tblPr>
    <w:tblStylePr w:type="band1Horz">
      <w:tcPr>
        <w:shd w:val="clear" w:fill="CCCCCC" w:color="CCCCCC" w:themeFill="text1" w:themeFillTint="33"/>
      </w:tcPr>
    </w:tblStylePr>
    <w:tblStylePr w:type="band1Vert">
      <w:tcPr>
        <w:shd w:val="clear" w:fill="CCCCCC" w:color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fill="000000" w:color="000000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sz="4" w:space="0" w:themeColor="text1"/>
        </w:tcBorders>
      </w:tcPr>
    </w:tblStylePr>
  </w:style>
  <w:style w:type="table" w:styleId="943">
    <w:name w:val="Grid Table 4 Accent 1"/>
    <w:basedOn w:val="835"/>
    <w:uiPriority w:val="49"/>
    <w:pPr>
      <w:spacing w:lineRule="auto" w:line="240" w:after="0"/>
    </w:pPr>
    <w:tblPr>
      <w:tblStyleRowBandSize w:val="1"/>
      <w:tblStyleColBandSize w:val="1"/>
      <w:tblBorders>
        <w:left w:val="single" w:color="C8D2BD" w:sz="4" w:space="0" w:themeColor="accent1" w:themeTint="99"/>
        <w:top w:val="single" w:color="C8D2BD" w:sz="4" w:space="0" w:themeColor="accent1" w:themeTint="99"/>
        <w:right w:val="single" w:color="C8D2BD" w:sz="4" w:space="0" w:themeColor="accent1" w:themeTint="99"/>
        <w:bottom w:val="single" w:color="C8D2BD" w:sz="4" w:space="0" w:themeColor="accent1" w:themeTint="99"/>
        <w:insideV w:val="single" w:color="C8D2BD" w:sz="4" w:space="0" w:themeColor="accent1" w:themeTint="99"/>
        <w:insideH w:val="single" w:color="C8D2BD" w:sz="4" w:space="0" w:themeColor="accent1" w:themeTint="99"/>
      </w:tblBorders>
    </w:tblPr>
    <w:tblStylePr w:type="band1Horz">
      <w:tcPr>
        <w:shd w:val="clear" w:fill="ECF0E9" w:color="ECF0E9" w:themeFill="accent1" w:themeFillTint="33"/>
      </w:tcPr>
    </w:tblStylePr>
    <w:tblStylePr w:type="band1Vert">
      <w:tcPr>
        <w:shd w:val="clear" w:fill="ECF0E9" w:color="ECF0E9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fill="A5B592" w:color="A5B592" w:themeFill="accent1"/>
        <w:tcBorders>
          <w:left w:val="single" w:color="A5B592" w:sz="4" w:space="0" w:themeColor="accent1"/>
          <w:top w:val="single" w:color="A5B592" w:sz="4" w:space="0" w:themeColor="accent1"/>
          <w:right w:val="single" w:color="A5B592" w:sz="4" w:space="0" w:themeColor="accent1"/>
          <w:bottom w:val="single" w:color="A5B592" w:sz="4" w:space="0" w:themeColor="accent1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A5B592" w:sz="4" w:space="0" w:themeColor="accent1"/>
        </w:tcBorders>
      </w:tcPr>
    </w:tblStylePr>
  </w:style>
  <w:style w:type="table" w:styleId="944">
    <w:name w:val="Grid Table 4 Accent 2"/>
    <w:basedOn w:val="835"/>
    <w:uiPriority w:val="49"/>
    <w:pPr>
      <w:spacing w:lineRule="auto" w:line="240" w:after="0"/>
    </w:pPr>
    <w:tblPr>
      <w:tblStyleRowBandSize w:val="1"/>
      <w:tblStyleColBandSize w:val="1"/>
      <w:tblBorders>
        <w:left w:val="single" w:color="F7C890" w:sz="4" w:space="0" w:themeColor="accent2" w:themeTint="99"/>
        <w:top w:val="single" w:color="F7C890" w:sz="4" w:space="0" w:themeColor="accent2" w:themeTint="99"/>
        <w:right w:val="single" w:color="F7C890" w:sz="4" w:space="0" w:themeColor="accent2" w:themeTint="99"/>
        <w:bottom w:val="single" w:color="F7C890" w:sz="4" w:space="0" w:themeColor="accent2" w:themeTint="99"/>
        <w:insideV w:val="single" w:color="F7C890" w:sz="4" w:space="0" w:themeColor="accent2" w:themeTint="99"/>
        <w:insideH w:val="single" w:color="F7C890" w:sz="4" w:space="0" w:themeColor="accent2" w:themeTint="99"/>
      </w:tblBorders>
    </w:tblPr>
    <w:tblStylePr w:type="band1Horz">
      <w:tcPr>
        <w:shd w:val="clear" w:fill="FCECDA" w:color="FCECDA" w:themeFill="accent2" w:themeFillTint="33"/>
      </w:tcPr>
    </w:tblStylePr>
    <w:tblStylePr w:type="band1Vert">
      <w:tcPr>
        <w:shd w:val="clear" w:fill="FCECDA" w:color="FCECDA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fill="F3A447" w:color="F3A447" w:themeFill="accent2"/>
        <w:tcBorders>
          <w:left w:val="single" w:color="F3A447" w:sz="4" w:space="0" w:themeColor="accent2"/>
          <w:top w:val="single" w:color="F3A447" w:sz="4" w:space="0" w:themeColor="accent2"/>
          <w:right w:val="single" w:color="F3A447" w:sz="4" w:space="0" w:themeColor="accent2"/>
          <w:bottom w:val="single" w:color="F3A447" w:sz="4" w:space="0" w:themeColor="accent2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F3A447" w:sz="4" w:space="0" w:themeColor="accent2"/>
        </w:tcBorders>
      </w:tcPr>
    </w:tblStylePr>
  </w:style>
  <w:style w:type="table" w:styleId="945">
    <w:name w:val="Grid Table 4 Accent 3"/>
    <w:basedOn w:val="835"/>
    <w:uiPriority w:val="49"/>
    <w:pPr>
      <w:spacing w:lineRule="auto" w:line="240" w:after="0"/>
    </w:pPr>
    <w:tblPr>
      <w:tblStyleRowBandSize w:val="1"/>
      <w:tblStyleColBandSize w:val="1"/>
      <w:tblBorders>
        <w:left w:val="single" w:color="F0D67E" w:sz="4" w:space="0" w:themeColor="accent3" w:themeTint="99"/>
        <w:top w:val="single" w:color="F0D67E" w:sz="4" w:space="0" w:themeColor="accent3" w:themeTint="99"/>
        <w:right w:val="single" w:color="F0D67E" w:sz="4" w:space="0" w:themeColor="accent3" w:themeTint="99"/>
        <w:bottom w:val="single" w:color="F0D67E" w:sz="4" w:space="0" w:themeColor="accent3" w:themeTint="99"/>
        <w:insideV w:val="single" w:color="F0D67E" w:sz="4" w:space="0" w:themeColor="accent3" w:themeTint="99"/>
        <w:insideH w:val="single" w:color="F0D67E" w:sz="4" w:space="0" w:themeColor="accent3" w:themeTint="99"/>
      </w:tblBorders>
    </w:tblPr>
    <w:tblStylePr w:type="band1Horz">
      <w:tcPr>
        <w:shd w:val="clear" w:fill="FAF1D4" w:color="FAF1D4" w:themeFill="accent3" w:themeFillTint="33"/>
      </w:tcPr>
    </w:tblStylePr>
    <w:tblStylePr w:type="band1Vert">
      <w:tcPr>
        <w:shd w:val="clear" w:fill="FAF1D4" w:color="FAF1D4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fill="E7BC29" w:color="E7BC29" w:themeFill="accent3"/>
        <w:tcBorders>
          <w:left w:val="single" w:color="E7BC29" w:sz="4" w:space="0" w:themeColor="accent3"/>
          <w:top w:val="single" w:color="E7BC29" w:sz="4" w:space="0" w:themeColor="accent3"/>
          <w:right w:val="single" w:color="E7BC29" w:sz="4" w:space="0" w:themeColor="accent3"/>
          <w:bottom w:val="single" w:color="E7BC29" w:sz="4" w:space="0" w:themeColor="accent3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E7BC29" w:sz="4" w:space="0" w:themeColor="accent3"/>
        </w:tcBorders>
      </w:tcPr>
    </w:tblStylePr>
  </w:style>
  <w:style w:type="table" w:styleId="946">
    <w:name w:val="Grid Table 4 Accent 4"/>
    <w:basedOn w:val="835"/>
    <w:uiPriority w:val="49"/>
    <w:pPr>
      <w:spacing w:lineRule="auto" w:line="240" w:after="0"/>
    </w:pPr>
    <w:tblPr>
      <w:tblStyleRowBandSize w:val="1"/>
      <w:tblStyleColBandSize w:val="1"/>
      <w:tblBorders>
        <w:left w:val="single" w:color="E2BDCA" w:sz="4" w:space="0" w:themeColor="accent4" w:themeTint="99"/>
        <w:top w:val="single" w:color="E2BDCA" w:sz="4" w:space="0" w:themeColor="accent4" w:themeTint="99"/>
        <w:right w:val="single" w:color="E2BDCA" w:sz="4" w:space="0" w:themeColor="accent4" w:themeTint="99"/>
        <w:bottom w:val="single" w:color="E2BDCA" w:sz="4" w:space="0" w:themeColor="accent4" w:themeTint="99"/>
        <w:insideV w:val="single" w:color="E2BDCA" w:sz="4" w:space="0" w:themeColor="accent4" w:themeTint="99"/>
        <w:insideH w:val="single" w:color="E2BDCA" w:sz="4" w:space="0" w:themeColor="accent4" w:themeTint="99"/>
      </w:tblBorders>
    </w:tblPr>
    <w:tblStylePr w:type="band1Horz">
      <w:tcPr>
        <w:shd w:val="clear" w:fill="F5E9ED" w:color="F5E9ED" w:themeFill="accent4" w:themeFillTint="33"/>
      </w:tcPr>
    </w:tblStylePr>
    <w:tblStylePr w:type="band1Vert">
      <w:tcPr>
        <w:shd w:val="clear" w:fill="F5E9ED" w:color="F5E9ED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fill="D092A7" w:color="D092A7" w:themeFill="accent4"/>
        <w:tcBorders>
          <w:left w:val="single" w:color="D092A7" w:sz="4" w:space="0" w:themeColor="accent4"/>
          <w:top w:val="single" w:color="D092A7" w:sz="4" w:space="0" w:themeColor="accent4"/>
          <w:right w:val="single" w:color="D092A7" w:sz="4" w:space="0" w:themeColor="accent4"/>
          <w:bottom w:val="single" w:color="D092A7" w:sz="4" w:space="0" w:themeColor="accent4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D092A7" w:sz="4" w:space="0" w:themeColor="accent4"/>
        </w:tcBorders>
      </w:tcPr>
    </w:tblStylePr>
  </w:style>
  <w:style w:type="table" w:styleId="947">
    <w:name w:val="Grid Table 4 Accent 5"/>
    <w:basedOn w:val="835"/>
    <w:uiPriority w:val="49"/>
    <w:pPr>
      <w:spacing w:lineRule="auto" w:line="240" w:after="0"/>
    </w:pPr>
    <w:tblPr>
      <w:tblStyleRowBandSize w:val="1"/>
      <w:tblStyleColBandSize w:val="1"/>
      <w:tblBorders>
        <w:left w:val="single" w:color="C3B5D9" w:sz="4" w:space="0" w:themeColor="accent5" w:themeTint="99"/>
        <w:top w:val="single" w:color="C3B5D9" w:sz="4" w:space="0" w:themeColor="accent5" w:themeTint="99"/>
        <w:right w:val="single" w:color="C3B5D9" w:sz="4" w:space="0" w:themeColor="accent5" w:themeTint="99"/>
        <w:bottom w:val="single" w:color="C3B5D9" w:sz="4" w:space="0" w:themeColor="accent5" w:themeTint="99"/>
        <w:insideV w:val="single" w:color="C3B5D9" w:sz="4" w:space="0" w:themeColor="accent5" w:themeTint="99"/>
        <w:insideH w:val="single" w:color="C3B5D9" w:sz="4" w:space="0" w:themeColor="accent5" w:themeTint="99"/>
      </w:tblBorders>
    </w:tblPr>
    <w:tblStylePr w:type="band1Horz">
      <w:tcPr>
        <w:shd w:val="clear" w:fill="EBE6F2" w:color="EBE6F2" w:themeFill="accent5" w:themeFillTint="33"/>
      </w:tcPr>
    </w:tblStylePr>
    <w:tblStylePr w:type="band1Vert">
      <w:tcPr>
        <w:shd w:val="clear" w:fill="EBE6F2" w:color="EBE6F2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fill="9C85C0" w:color="9C85C0" w:themeFill="accent5"/>
        <w:tcBorders>
          <w:left w:val="single" w:color="9C85C0" w:sz="4" w:space="0" w:themeColor="accent5"/>
          <w:top w:val="single" w:color="9C85C0" w:sz="4" w:space="0" w:themeColor="accent5"/>
          <w:right w:val="single" w:color="9C85C0" w:sz="4" w:space="0" w:themeColor="accent5"/>
          <w:bottom w:val="single" w:color="9C85C0" w:sz="4" w:space="0" w:themeColor="accent5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C85C0" w:sz="4" w:space="0" w:themeColor="accent5"/>
        </w:tcBorders>
      </w:tcPr>
    </w:tblStylePr>
  </w:style>
  <w:style w:type="table" w:styleId="948">
    <w:name w:val="Grid Table 4 Accent 6"/>
    <w:basedOn w:val="835"/>
    <w:uiPriority w:val="49"/>
    <w:pPr>
      <w:spacing w:lineRule="auto" w:line="240" w:after="0"/>
    </w:pPr>
    <w:tblPr>
      <w:tblStyleRowBandSize w:val="1"/>
      <w:tblStyleColBandSize w:val="1"/>
      <w:tblBorders>
        <w:left w:val="single" w:color="B2C4DA" w:sz="4" w:space="0" w:themeColor="accent6" w:themeTint="99"/>
        <w:top w:val="single" w:color="B2C4DA" w:sz="4" w:space="0" w:themeColor="accent6" w:themeTint="99"/>
        <w:right w:val="single" w:color="B2C4DA" w:sz="4" w:space="0" w:themeColor="accent6" w:themeTint="99"/>
        <w:bottom w:val="single" w:color="B2C4DA" w:sz="4" w:space="0" w:themeColor="accent6" w:themeTint="99"/>
        <w:insideV w:val="single" w:color="B2C4DA" w:sz="4" w:space="0" w:themeColor="accent6" w:themeTint="99"/>
        <w:insideH w:val="single" w:color="B2C4DA" w:sz="4" w:space="0" w:themeColor="accent6" w:themeTint="99"/>
      </w:tblBorders>
    </w:tblPr>
    <w:tblStylePr w:type="band1Horz">
      <w:tcPr>
        <w:shd w:val="clear" w:fill="E5EBF2" w:color="E5EBF2" w:themeFill="accent6" w:themeFillTint="33"/>
      </w:tcPr>
    </w:tblStylePr>
    <w:tblStylePr w:type="band1Vert">
      <w:tcPr>
        <w:shd w:val="clear" w:fill="E5EBF2" w:color="E5EBF2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fill="809EC2" w:color="809EC2" w:themeFill="accent6"/>
        <w:tcBorders>
          <w:left w:val="single" w:color="809EC2" w:sz="4" w:space="0" w:themeColor="accent6"/>
          <w:top w:val="single" w:color="809EC2" w:sz="4" w:space="0" w:themeColor="accent6"/>
          <w:right w:val="single" w:color="809EC2" w:sz="4" w:space="0" w:themeColor="accent6"/>
          <w:bottom w:val="single" w:color="809EC2" w:sz="4" w:space="0" w:themeColor="accent6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09EC2" w:sz="4" w:space="0" w:themeColor="accent6"/>
        </w:tcBorders>
      </w:tcPr>
    </w:tblStylePr>
  </w:style>
  <w:style w:type="table" w:styleId="949">
    <w:name w:val="Grid Table 5 Dark"/>
    <w:basedOn w:val="835"/>
    <w:uiPriority w:val="50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background1"/>
        <w:top w:val="single" w:color="FFFFFF" w:sz="4" w:space="0" w:themeColor="background1"/>
        <w:right w:val="single" w:color="FFFFFF" w:sz="4" w:space="0" w:themeColor="background1"/>
        <w:bottom w:val="single" w:color="FFFFFF" w:sz="4" w:space="0" w:themeColor="background1"/>
        <w:insideV w:val="single" w:color="FFFFFF" w:sz="4" w:space="0" w:themeColor="background1"/>
        <w:insideH w:val="single" w:color="FFFFFF" w:sz="4" w:space="0" w:themeColor="background1"/>
      </w:tblBorders>
    </w:tblPr>
    <w:tcPr>
      <w:shd w:val="clear" w:fill="CCCCCC" w:color="CCCCCC" w:themeFill="text1" w:themeFillTint="33"/>
    </w:tcPr>
    <w:tblStylePr w:type="band1Horz">
      <w:tcPr>
        <w:shd w:val="clear" w:fill="999999" w:color="999999" w:themeFill="text1" w:themeFillTint="66"/>
      </w:tcPr>
    </w:tblStylePr>
    <w:tblStylePr w:type="band1Vert">
      <w:tcPr>
        <w:shd w:val="clear" w:fill="999999" w:color="999999" w:themeFill="text1" w:themeFillTint="66"/>
      </w:tcPr>
    </w:tblStylePr>
    <w:tblStylePr w:type="firstCol">
      <w:rPr>
        <w:b/>
        <w:bCs/>
        <w:color w:val="FFFFFF" w:themeColor="background1"/>
      </w:rPr>
      <w:tcPr>
        <w:shd w:val="clear" w:fill="000000" w:color="000000" w:themeFill="text1"/>
        <w:tcBorders>
          <w:left w:val="single" w:color="FFFFFF" w:sz="4" w:space="0" w:themeColor="background1"/>
          <w:top w:val="single" w:color="FFFFFF" w:sz="4" w:space="0" w:themeColor="background1"/>
          <w:bottom w:val="single" w:color="FFFFFF" w:sz="4" w:space="0" w:themeColor="background1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fill="000000" w:color="000000" w:themeFill="text1"/>
        <w:tcBorders>
          <w:left w:val="single" w:color="FFFFFF" w:sz="4" w:space="0" w:themeColor="background1"/>
          <w:top w:val="single" w:color="FFFFFF" w:sz="4" w:space="0" w:themeColor="background1"/>
          <w:right w:val="single" w:color="FFFFFF" w:sz="4" w:space="0" w:themeColor="background1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fill="000000" w:color="000000" w:themeFill="text1"/>
        <w:tcBorders>
          <w:top w:val="single" w:color="FFFFFF" w:sz="4" w:space="0" w:themeColor="background1"/>
          <w:right w:val="single" w:color="FFFFFF" w:sz="4" w:space="0" w:themeColor="background1"/>
          <w:bottom w:val="single" w:color="FFFFFF" w:sz="4" w:space="0" w:themeColor="background1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fill="000000" w:color="000000" w:themeFill="text1"/>
        <w:tcBorders>
          <w:left w:val="single" w:color="FFFFFF" w:sz="4" w:space="0" w:themeColor="background1"/>
          <w:right w:val="single" w:color="FFFFFF" w:sz="4" w:space="0" w:themeColor="background1"/>
          <w:bottom w:val="single" w:color="FFFFFF" w:sz="4" w:space="0" w:themeColor="background1"/>
          <w:insideV w:val="none" w:color="000000" w:sz="4" w:space="0"/>
          <w:insideH w:val="none" w:color="000000" w:sz="4" w:space="0"/>
        </w:tcBorders>
      </w:tcPr>
    </w:tblStylePr>
  </w:style>
  <w:style w:type="table" w:styleId="950">
    <w:name w:val="Grid Table 5 Dark Accent 1"/>
    <w:basedOn w:val="835"/>
    <w:uiPriority w:val="50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background1"/>
        <w:top w:val="single" w:color="FFFFFF" w:sz="4" w:space="0" w:themeColor="background1"/>
        <w:right w:val="single" w:color="FFFFFF" w:sz="4" w:space="0" w:themeColor="background1"/>
        <w:bottom w:val="single" w:color="FFFFFF" w:sz="4" w:space="0" w:themeColor="background1"/>
        <w:insideV w:val="single" w:color="FFFFFF" w:sz="4" w:space="0" w:themeColor="background1"/>
        <w:insideH w:val="single" w:color="FFFFFF" w:sz="4" w:space="0" w:themeColor="background1"/>
      </w:tblBorders>
    </w:tblPr>
    <w:tcPr>
      <w:shd w:val="clear" w:fill="ECF0E9" w:color="ECF0E9" w:themeFill="accent1" w:themeFillTint="33"/>
    </w:tcPr>
    <w:tblStylePr w:type="band1Horz">
      <w:tcPr>
        <w:shd w:val="clear" w:fill="DAE1D3" w:color="DAE1D3" w:themeFill="accent1" w:themeFillTint="66"/>
      </w:tcPr>
    </w:tblStylePr>
    <w:tblStylePr w:type="band1Vert">
      <w:tcPr>
        <w:shd w:val="clear" w:fill="DAE1D3" w:color="DAE1D3" w:themeFill="accent1" w:themeFillTint="66"/>
      </w:tcPr>
    </w:tblStylePr>
    <w:tblStylePr w:type="firstCol">
      <w:rPr>
        <w:b/>
        <w:bCs/>
        <w:color w:val="FFFFFF" w:themeColor="background1"/>
      </w:rPr>
      <w:tcPr>
        <w:shd w:val="clear" w:fill="A5B592" w:color="A5B592" w:themeFill="accent1"/>
        <w:tcBorders>
          <w:left w:val="single" w:color="FFFFFF" w:sz="4" w:space="0" w:themeColor="background1"/>
          <w:top w:val="single" w:color="FFFFFF" w:sz="4" w:space="0" w:themeColor="background1"/>
          <w:bottom w:val="single" w:color="FFFFFF" w:sz="4" w:space="0" w:themeColor="background1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fill="A5B592" w:color="A5B592" w:themeFill="accent1"/>
        <w:tcBorders>
          <w:left w:val="single" w:color="FFFFFF" w:sz="4" w:space="0" w:themeColor="background1"/>
          <w:top w:val="single" w:color="FFFFFF" w:sz="4" w:space="0" w:themeColor="background1"/>
          <w:right w:val="single" w:color="FFFFFF" w:sz="4" w:space="0" w:themeColor="background1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fill="A5B592" w:color="A5B592" w:themeFill="accent1"/>
        <w:tcBorders>
          <w:top w:val="single" w:color="FFFFFF" w:sz="4" w:space="0" w:themeColor="background1"/>
          <w:right w:val="single" w:color="FFFFFF" w:sz="4" w:space="0" w:themeColor="background1"/>
          <w:bottom w:val="single" w:color="FFFFFF" w:sz="4" w:space="0" w:themeColor="background1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fill="A5B592" w:color="A5B592" w:themeFill="accent1"/>
        <w:tcBorders>
          <w:left w:val="single" w:color="FFFFFF" w:sz="4" w:space="0" w:themeColor="background1"/>
          <w:right w:val="single" w:color="FFFFFF" w:sz="4" w:space="0" w:themeColor="background1"/>
          <w:bottom w:val="single" w:color="FFFFFF" w:sz="4" w:space="0" w:themeColor="background1"/>
          <w:insideV w:val="none" w:color="000000" w:sz="4" w:space="0"/>
          <w:insideH w:val="none" w:color="000000" w:sz="4" w:space="0"/>
        </w:tcBorders>
      </w:tcPr>
    </w:tblStylePr>
  </w:style>
  <w:style w:type="table" w:styleId="951">
    <w:name w:val="Grid Table 5 Dark Accent 2"/>
    <w:basedOn w:val="835"/>
    <w:uiPriority w:val="50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background1"/>
        <w:top w:val="single" w:color="FFFFFF" w:sz="4" w:space="0" w:themeColor="background1"/>
        <w:right w:val="single" w:color="FFFFFF" w:sz="4" w:space="0" w:themeColor="background1"/>
        <w:bottom w:val="single" w:color="FFFFFF" w:sz="4" w:space="0" w:themeColor="background1"/>
        <w:insideV w:val="single" w:color="FFFFFF" w:sz="4" w:space="0" w:themeColor="background1"/>
        <w:insideH w:val="single" w:color="FFFFFF" w:sz="4" w:space="0" w:themeColor="background1"/>
      </w:tblBorders>
    </w:tblPr>
    <w:tcPr>
      <w:shd w:val="clear" w:fill="FCECDA" w:color="FCECDA" w:themeFill="accent2" w:themeFillTint="33"/>
    </w:tcPr>
    <w:tblStylePr w:type="band1Horz">
      <w:tcPr>
        <w:shd w:val="clear" w:fill="FADAB5" w:color="FADAB5" w:themeFill="accent2" w:themeFillTint="66"/>
      </w:tcPr>
    </w:tblStylePr>
    <w:tblStylePr w:type="band1Vert">
      <w:tcPr>
        <w:shd w:val="clear" w:fill="FADAB5" w:color="FADAB5" w:themeFill="accent2" w:themeFillTint="66"/>
      </w:tcPr>
    </w:tblStylePr>
    <w:tblStylePr w:type="firstCol">
      <w:rPr>
        <w:b/>
        <w:bCs/>
        <w:color w:val="FFFFFF" w:themeColor="background1"/>
      </w:rPr>
      <w:tcPr>
        <w:shd w:val="clear" w:fill="F3A447" w:color="F3A447" w:themeFill="accent2"/>
        <w:tcBorders>
          <w:left w:val="single" w:color="FFFFFF" w:sz="4" w:space="0" w:themeColor="background1"/>
          <w:top w:val="single" w:color="FFFFFF" w:sz="4" w:space="0" w:themeColor="background1"/>
          <w:bottom w:val="single" w:color="FFFFFF" w:sz="4" w:space="0" w:themeColor="background1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fill="F3A447" w:color="F3A447" w:themeFill="accent2"/>
        <w:tcBorders>
          <w:left w:val="single" w:color="FFFFFF" w:sz="4" w:space="0" w:themeColor="background1"/>
          <w:top w:val="single" w:color="FFFFFF" w:sz="4" w:space="0" w:themeColor="background1"/>
          <w:right w:val="single" w:color="FFFFFF" w:sz="4" w:space="0" w:themeColor="background1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fill="F3A447" w:color="F3A447" w:themeFill="accent2"/>
        <w:tcBorders>
          <w:top w:val="single" w:color="FFFFFF" w:sz="4" w:space="0" w:themeColor="background1"/>
          <w:right w:val="single" w:color="FFFFFF" w:sz="4" w:space="0" w:themeColor="background1"/>
          <w:bottom w:val="single" w:color="FFFFFF" w:sz="4" w:space="0" w:themeColor="background1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fill="F3A447" w:color="F3A447" w:themeFill="accent2"/>
        <w:tcBorders>
          <w:left w:val="single" w:color="FFFFFF" w:sz="4" w:space="0" w:themeColor="background1"/>
          <w:right w:val="single" w:color="FFFFFF" w:sz="4" w:space="0" w:themeColor="background1"/>
          <w:bottom w:val="single" w:color="FFFFFF" w:sz="4" w:space="0" w:themeColor="background1"/>
          <w:insideV w:val="none" w:color="000000" w:sz="4" w:space="0"/>
          <w:insideH w:val="none" w:color="000000" w:sz="4" w:space="0"/>
        </w:tcBorders>
      </w:tcPr>
    </w:tblStylePr>
  </w:style>
  <w:style w:type="table" w:styleId="952">
    <w:name w:val="Grid Table 5 Dark Accent 3"/>
    <w:basedOn w:val="835"/>
    <w:uiPriority w:val="50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background1"/>
        <w:top w:val="single" w:color="FFFFFF" w:sz="4" w:space="0" w:themeColor="background1"/>
        <w:right w:val="single" w:color="FFFFFF" w:sz="4" w:space="0" w:themeColor="background1"/>
        <w:bottom w:val="single" w:color="FFFFFF" w:sz="4" w:space="0" w:themeColor="background1"/>
        <w:insideV w:val="single" w:color="FFFFFF" w:sz="4" w:space="0" w:themeColor="background1"/>
        <w:insideH w:val="single" w:color="FFFFFF" w:sz="4" w:space="0" w:themeColor="background1"/>
      </w:tblBorders>
    </w:tblPr>
    <w:tcPr>
      <w:shd w:val="clear" w:fill="FAF1D4" w:color="FAF1D4" w:themeFill="accent3" w:themeFillTint="33"/>
    </w:tcPr>
    <w:tblStylePr w:type="band1Horz">
      <w:tcPr>
        <w:shd w:val="clear" w:fill="F5E4A9" w:color="F5E4A9" w:themeFill="accent3" w:themeFillTint="66"/>
      </w:tcPr>
    </w:tblStylePr>
    <w:tblStylePr w:type="band1Vert">
      <w:tcPr>
        <w:shd w:val="clear" w:fill="F5E4A9" w:color="F5E4A9" w:themeFill="accent3" w:themeFillTint="66"/>
      </w:tcPr>
    </w:tblStylePr>
    <w:tblStylePr w:type="firstCol">
      <w:rPr>
        <w:b/>
        <w:bCs/>
        <w:color w:val="FFFFFF" w:themeColor="background1"/>
      </w:rPr>
      <w:tcPr>
        <w:shd w:val="clear" w:fill="E7BC29" w:color="E7BC29" w:themeFill="accent3"/>
        <w:tcBorders>
          <w:left w:val="single" w:color="FFFFFF" w:sz="4" w:space="0" w:themeColor="background1"/>
          <w:top w:val="single" w:color="FFFFFF" w:sz="4" w:space="0" w:themeColor="background1"/>
          <w:bottom w:val="single" w:color="FFFFFF" w:sz="4" w:space="0" w:themeColor="background1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fill="E7BC29" w:color="E7BC29" w:themeFill="accent3"/>
        <w:tcBorders>
          <w:left w:val="single" w:color="FFFFFF" w:sz="4" w:space="0" w:themeColor="background1"/>
          <w:top w:val="single" w:color="FFFFFF" w:sz="4" w:space="0" w:themeColor="background1"/>
          <w:right w:val="single" w:color="FFFFFF" w:sz="4" w:space="0" w:themeColor="background1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fill="E7BC29" w:color="E7BC29" w:themeFill="accent3"/>
        <w:tcBorders>
          <w:top w:val="single" w:color="FFFFFF" w:sz="4" w:space="0" w:themeColor="background1"/>
          <w:right w:val="single" w:color="FFFFFF" w:sz="4" w:space="0" w:themeColor="background1"/>
          <w:bottom w:val="single" w:color="FFFFFF" w:sz="4" w:space="0" w:themeColor="background1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fill="E7BC29" w:color="E7BC29" w:themeFill="accent3"/>
        <w:tcBorders>
          <w:left w:val="single" w:color="FFFFFF" w:sz="4" w:space="0" w:themeColor="background1"/>
          <w:right w:val="single" w:color="FFFFFF" w:sz="4" w:space="0" w:themeColor="background1"/>
          <w:bottom w:val="single" w:color="FFFFFF" w:sz="4" w:space="0" w:themeColor="background1"/>
          <w:insideV w:val="none" w:color="000000" w:sz="4" w:space="0"/>
          <w:insideH w:val="none" w:color="000000" w:sz="4" w:space="0"/>
        </w:tcBorders>
      </w:tcPr>
    </w:tblStylePr>
  </w:style>
  <w:style w:type="table" w:styleId="953">
    <w:name w:val="Grid Table 5 Dark Accent 4"/>
    <w:basedOn w:val="835"/>
    <w:uiPriority w:val="50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background1"/>
        <w:top w:val="single" w:color="FFFFFF" w:sz="4" w:space="0" w:themeColor="background1"/>
        <w:right w:val="single" w:color="FFFFFF" w:sz="4" w:space="0" w:themeColor="background1"/>
        <w:bottom w:val="single" w:color="FFFFFF" w:sz="4" w:space="0" w:themeColor="background1"/>
        <w:insideV w:val="single" w:color="FFFFFF" w:sz="4" w:space="0" w:themeColor="background1"/>
        <w:insideH w:val="single" w:color="FFFFFF" w:sz="4" w:space="0" w:themeColor="background1"/>
      </w:tblBorders>
    </w:tblPr>
    <w:tcPr>
      <w:shd w:val="clear" w:fill="F5E9ED" w:color="F5E9ED" w:themeFill="accent4" w:themeFillTint="33"/>
    </w:tcPr>
    <w:tblStylePr w:type="band1Horz">
      <w:tcPr>
        <w:shd w:val="clear" w:fill="ECD3DB" w:color="ECD3DB" w:themeFill="accent4" w:themeFillTint="66"/>
      </w:tcPr>
    </w:tblStylePr>
    <w:tblStylePr w:type="band1Vert">
      <w:tcPr>
        <w:shd w:val="clear" w:fill="ECD3DB" w:color="ECD3DB" w:themeFill="accent4" w:themeFillTint="66"/>
      </w:tcPr>
    </w:tblStylePr>
    <w:tblStylePr w:type="firstCol">
      <w:rPr>
        <w:b/>
        <w:bCs/>
        <w:color w:val="FFFFFF" w:themeColor="background1"/>
      </w:rPr>
      <w:tcPr>
        <w:shd w:val="clear" w:fill="D092A7" w:color="D092A7" w:themeFill="accent4"/>
        <w:tcBorders>
          <w:left w:val="single" w:color="FFFFFF" w:sz="4" w:space="0" w:themeColor="background1"/>
          <w:top w:val="single" w:color="FFFFFF" w:sz="4" w:space="0" w:themeColor="background1"/>
          <w:bottom w:val="single" w:color="FFFFFF" w:sz="4" w:space="0" w:themeColor="background1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fill="D092A7" w:color="D092A7" w:themeFill="accent4"/>
        <w:tcBorders>
          <w:left w:val="single" w:color="FFFFFF" w:sz="4" w:space="0" w:themeColor="background1"/>
          <w:top w:val="single" w:color="FFFFFF" w:sz="4" w:space="0" w:themeColor="background1"/>
          <w:right w:val="single" w:color="FFFFFF" w:sz="4" w:space="0" w:themeColor="background1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fill="D092A7" w:color="D092A7" w:themeFill="accent4"/>
        <w:tcBorders>
          <w:top w:val="single" w:color="FFFFFF" w:sz="4" w:space="0" w:themeColor="background1"/>
          <w:right w:val="single" w:color="FFFFFF" w:sz="4" w:space="0" w:themeColor="background1"/>
          <w:bottom w:val="single" w:color="FFFFFF" w:sz="4" w:space="0" w:themeColor="background1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fill="D092A7" w:color="D092A7" w:themeFill="accent4"/>
        <w:tcBorders>
          <w:left w:val="single" w:color="FFFFFF" w:sz="4" w:space="0" w:themeColor="background1"/>
          <w:right w:val="single" w:color="FFFFFF" w:sz="4" w:space="0" w:themeColor="background1"/>
          <w:bottom w:val="single" w:color="FFFFFF" w:sz="4" w:space="0" w:themeColor="background1"/>
          <w:insideV w:val="none" w:color="000000" w:sz="4" w:space="0"/>
          <w:insideH w:val="none" w:color="000000" w:sz="4" w:space="0"/>
        </w:tcBorders>
      </w:tcPr>
    </w:tblStylePr>
  </w:style>
  <w:style w:type="table" w:styleId="954">
    <w:name w:val="Grid Table 5 Dark Accent 5"/>
    <w:basedOn w:val="835"/>
    <w:uiPriority w:val="50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background1"/>
        <w:top w:val="single" w:color="FFFFFF" w:sz="4" w:space="0" w:themeColor="background1"/>
        <w:right w:val="single" w:color="FFFFFF" w:sz="4" w:space="0" w:themeColor="background1"/>
        <w:bottom w:val="single" w:color="FFFFFF" w:sz="4" w:space="0" w:themeColor="background1"/>
        <w:insideV w:val="single" w:color="FFFFFF" w:sz="4" w:space="0" w:themeColor="background1"/>
        <w:insideH w:val="single" w:color="FFFFFF" w:sz="4" w:space="0" w:themeColor="background1"/>
      </w:tblBorders>
    </w:tblPr>
    <w:tcPr>
      <w:shd w:val="clear" w:fill="EBE6F2" w:color="EBE6F2" w:themeFill="accent5" w:themeFillTint="33"/>
    </w:tcPr>
    <w:tblStylePr w:type="band1Horz">
      <w:tcPr>
        <w:shd w:val="clear" w:fill="D7CEE5" w:color="D7CEE5" w:themeFill="accent5" w:themeFillTint="66"/>
      </w:tcPr>
    </w:tblStylePr>
    <w:tblStylePr w:type="band1Vert">
      <w:tcPr>
        <w:shd w:val="clear" w:fill="D7CEE5" w:color="D7CEE5" w:themeFill="accent5" w:themeFillTint="66"/>
      </w:tcPr>
    </w:tblStylePr>
    <w:tblStylePr w:type="firstCol">
      <w:rPr>
        <w:b/>
        <w:bCs/>
        <w:color w:val="FFFFFF" w:themeColor="background1"/>
      </w:rPr>
      <w:tcPr>
        <w:shd w:val="clear" w:fill="9C85C0" w:color="9C85C0" w:themeFill="accent5"/>
        <w:tcBorders>
          <w:left w:val="single" w:color="FFFFFF" w:sz="4" w:space="0" w:themeColor="background1"/>
          <w:top w:val="single" w:color="FFFFFF" w:sz="4" w:space="0" w:themeColor="background1"/>
          <w:bottom w:val="single" w:color="FFFFFF" w:sz="4" w:space="0" w:themeColor="background1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fill="9C85C0" w:color="9C85C0" w:themeFill="accent5"/>
        <w:tcBorders>
          <w:left w:val="single" w:color="FFFFFF" w:sz="4" w:space="0" w:themeColor="background1"/>
          <w:top w:val="single" w:color="FFFFFF" w:sz="4" w:space="0" w:themeColor="background1"/>
          <w:right w:val="single" w:color="FFFFFF" w:sz="4" w:space="0" w:themeColor="background1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fill="9C85C0" w:color="9C85C0" w:themeFill="accent5"/>
        <w:tcBorders>
          <w:top w:val="single" w:color="FFFFFF" w:sz="4" w:space="0" w:themeColor="background1"/>
          <w:right w:val="single" w:color="FFFFFF" w:sz="4" w:space="0" w:themeColor="background1"/>
          <w:bottom w:val="single" w:color="FFFFFF" w:sz="4" w:space="0" w:themeColor="background1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fill="9C85C0" w:color="9C85C0" w:themeFill="accent5"/>
        <w:tcBorders>
          <w:left w:val="single" w:color="FFFFFF" w:sz="4" w:space="0" w:themeColor="background1"/>
          <w:right w:val="single" w:color="FFFFFF" w:sz="4" w:space="0" w:themeColor="background1"/>
          <w:bottom w:val="single" w:color="FFFFFF" w:sz="4" w:space="0" w:themeColor="background1"/>
          <w:insideV w:val="none" w:color="000000" w:sz="4" w:space="0"/>
          <w:insideH w:val="none" w:color="000000" w:sz="4" w:space="0"/>
        </w:tcBorders>
      </w:tcPr>
    </w:tblStylePr>
  </w:style>
  <w:style w:type="table" w:styleId="955">
    <w:name w:val="Grid Table 5 Dark Accent 6"/>
    <w:basedOn w:val="835"/>
    <w:uiPriority w:val="50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background1"/>
        <w:top w:val="single" w:color="FFFFFF" w:sz="4" w:space="0" w:themeColor="background1"/>
        <w:right w:val="single" w:color="FFFFFF" w:sz="4" w:space="0" w:themeColor="background1"/>
        <w:bottom w:val="single" w:color="FFFFFF" w:sz="4" w:space="0" w:themeColor="background1"/>
        <w:insideV w:val="single" w:color="FFFFFF" w:sz="4" w:space="0" w:themeColor="background1"/>
        <w:insideH w:val="single" w:color="FFFFFF" w:sz="4" w:space="0" w:themeColor="background1"/>
      </w:tblBorders>
    </w:tblPr>
    <w:tcPr>
      <w:shd w:val="clear" w:fill="E5EBF2" w:color="E5EBF2" w:themeFill="accent6" w:themeFillTint="33"/>
    </w:tcPr>
    <w:tblStylePr w:type="band1Horz">
      <w:tcPr>
        <w:shd w:val="clear" w:fill="CCD8E6" w:color="CCD8E6" w:themeFill="accent6" w:themeFillTint="66"/>
      </w:tcPr>
    </w:tblStylePr>
    <w:tblStylePr w:type="band1Vert">
      <w:tcPr>
        <w:shd w:val="clear" w:fill="CCD8E6" w:color="CCD8E6" w:themeFill="accent6" w:themeFillTint="66"/>
      </w:tcPr>
    </w:tblStylePr>
    <w:tblStylePr w:type="firstCol">
      <w:rPr>
        <w:b/>
        <w:bCs/>
        <w:color w:val="FFFFFF" w:themeColor="background1"/>
      </w:rPr>
      <w:tcPr>
        <w:shd w:val="clear" w:fill="809EC2" w:color="809EC2" w:themeFill="accent6"/>
        <w:tcBorders>
          <w:left w:val="single" w:color="FFFFFF" w:sz="4" w:space="0" w:themeColor="background1"/>
          <w:top w:val="single" w:color="FFFFFF" w:sz="4" w:space="0" w:themeColor="background1"/>
          <w:bottom w:val="single" w:color="FFFFFF" w:sz="4" w:space="0" w:themeColor="background1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fill="809EC2" w:color="809EC2" w:themeFill="accent6"/>
        <w:tcBorders>
          <w:left w:val="single" w:color="FFFFFF" w:sz="4" w:space="0" w:themeColor="background1"/>
          <w:top w:val="single" w:color="FFFFFF" w:sz="4" w:space="0" w:themeColor="background1"/>
          <w:right w:val="single" w:color="FFFFFF" w:sz="4" w:space="0" w:themeColor="background1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fill="809EC2" w:color="809EC2" w:themeFill="accent6"/>
        <w:tcBorders>
          <w:top w:val="single" w:color="FFFFFF" w:sz="4" w:space="0" w:themeColor="background1"/>
          <w:right w:val="single" w:color="FFFFFF" w:sz="4" w:space="0" w:themeColor="background1"/>
          <w:bottom w:val="single" w:color="FFFFFF" w:sz="4" w:space="0" w:themeColor="background1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fill="809EC2" w:color="809EC2" w:themeFill="accent6"/>
        <w:tcBorders>
          <w:left w:val="single" w:color="FFFFFF" w:sz="4" w:space="0" w:themeColor="background1"/>
          <w:right w:val="single" w:color="FFFFFF" w:sz="4" w:space="0" w:themeColor="background1"/>
          <w:bottom w:val="single" w:color="FFFFFF" w:sz="4" w:space="0" w:themeColor="background1"/>
          <w:insideV w:val="none" w:color="000000" w:sz="4" w:space="0"/>
          <w:insideH w:val="none" w:color="000000" w:sz="4" w:space="0"/>
        </w:tcBorders>
      </w:tcPr>
    </w:tblStylePr>
  </w:style>
  <w:style w:type="table" w:styleId="956">
    <w:name w:val="Grid Table 6 Colorful"/>
    <w:basedOn w:val="835"/>
    <w:uiPriority w:val="51"/>
    <w:rPr>
      <w:color w:val="000000" w:themeColor="text1"/>
    </w:rPr>
    <w:pPr>
      <w:spacing w:lineRule="auto" w:line="240" w:after="0"/>
    </w:pPr>
    <w:tblPr>
      <w:tblStyleRowBandSize w:val="1"/>
      <w:tblStyleColBandSize w:val="1"/>
      <w:tblBorders>
        <w:left w:val="single" w:color="666666" w:sz="4" w:space="0" w:themeColor="text1" w:themeTint="99"/>
        <w:top w:val="single" w:color="666666" w:sz="4" w:space="0" w:themeColor="text1" w:themeTint="99"/>
        <w:right w:val="single" w:color="666666" w:sz="4" w:space="0" w:themeColor="text1" w:themeTint="99"/>
        <w:bottom w:val="single" w:color="666666" w:sz="4" w:space="0" w:themeColor="text1" w:themeTint="99"/>
        <w:insideV w:val="single" w:color="666666" w:sz="4" w:space="0" w:themeColor="text1" w:themeTint="99"/>
        <w:insideH w:val="single" w:color="666666" w:sz="4" w:space="0" w:themeColor="text1" w:themeTint="99"/>
      </w:tblBorders>
    </w:tblPr>
    <w:tblStylePr w:type="band1Horz">
      <w:tcPr>
        <w:shd w:val="clear" w:fill="CCCCCC" w:color="CCCCCC" w:themeFill="text1" w:themeFillTint="33"/>
      </w:tcPr>
    </w:tblStylePr>
    <w:tblStylePr w:type="band1Vert">
      <w:tcPr>
        <w:shd w:val="clear" w:fill="CCCCCC" w:color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666666" w:sz="12" w:space="0" w:themeColor="text1" w:themeTint="99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666666" w:sz="4" w:space="0" w:themeColor="text1" w:themeTint="99"/>
        </w:tcBorders>
      </w:tcPr>
    </w:tblStylePr>
  </w:style>
  <w:style w:type="table" w:styleId="957">
    <w:name w:val="Grid Table 6 Colorful Accent 1"/>
    <w:basedOn w:val="835"/>
    <w:uiPriority w:val="51"/>
    <w:rPr>
      <w:color w:val="7C9163" w:themeColor="accent1" w:themeShade="BF"/>
    </w:rPr>
    <w:pPr>
      <w:spacing w:lineRule="auto" w:line="240" w:after="0"/>
    </w:pPr>
    <w:tblPr>
      <w:tblStyleRowBandSize w:val="1"/>
      <w:tblStyleColBandSize w:val="1"/>
      <w:tblBorders>
        <w:left w:val="single" w:color="C8D2BD" w:sz="4" w:space="0" w:themeColor="accent1" w:themeTint="99"/>
        <w:top w:val="single" w:color="C8D2BD" w:sz="4" w:space="0" w:themeColor="accent1" w:themeTint="99"/>
        <w:right w:val="single" w:color="C8D2BD" w:sz="4" w:space="0" w:themeColor="accent1" w:themeTint="99"/>
        <w:bottom w:val="single" w:color="C8D2BD" w:sz="4" w:space="0" w:themeColor="accent1" w:themeTint="99"/>
        <w:insideV w:val="single" w:color="C8D2BD" w:sz="4" w:space="0" w:themeColor="accent1" w:themeTint="99"/>
        <w:insideH w:val="single" w:color="C8D2BD" w:sz="4" w:space="0" w:themeColor="accent1" w:themeTint="99"/>
      </w:tblBorders>
    </w:tblPr>
    <w:tblStylePr w:type="band1Horz">
      <w:tcPr>
        <w:shd w:val="clear" w:fill="ECF0E9" w:color="ECF0E9" w:themeFill="accent1" w:themeFillTint="33"/>
      </w:tcPr>
    </w:tblStylePr>
    <w:tblStylePr w:type="band1Vert">
      <w:tcPr>
        <w:shd w:val="clear" w:fill="ECF0E9" w:color="ECF0E9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C8D2BD" w:sz="12" w:space="0" w:themeColor="accent1" w:themeTint="99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C8D2BD" w:sz="4" w:space="0" w:themeColor="accent1" w:themeTint="99"/>
        </w:tcBorders>
      </w:tcPr>
    </w:tblStylePr>
  </w:style>
  <w:style w:type="table" w:styleId="958">
    <w:name w:val="Grid Table 6 Colorful Accent 2"/>
    <w:basedOn w:val="835"/>
    <w:uiPriority w:val="51"/>
    <w:rPr>
      <w:color w:val="DC7D0E" w:themeColor="accent2" w:themeShade="BF"/>
    </w:rPr>
    <w:pPr>
      <w:spacing w:lineRule="auto" w:line="240" w:after="0"/>
    </w:pPr>
    <w:tblPr>
      <w:tblStyleRowBandSize w:val="1"/>
      <w:tblStyleColBandSize w:val="1"/>
      <w:tblBorders>
        <w:left w:val="single" w:color="F7C890" w:sz="4" w:space="0" w:themeColor="accent2" w:themeTint="99"/>
        <w:top w:val="single" w:color="F7C890" w:sz="4" w:space="0" w:themeColor="accent2" w:themeTint="99"/>
        <w:right w:val="single" w:color="F7C890" w:sz="4" w:space="0" w:themeColor="accent2" w:themeTint="99"/>
        <w:bottom w:val="single" w:color="F7C890" w:sz="4" w:space="0" w:themeColor="accent2" w:themeTint="99"/>
        <w:insideV w:val="single" w:color="F7C890" w:sz="4" w:space="0" w:themeColor="accent2" w:themeTint="99"/>
        <w:insideH w:val="single" w:color="F7C890" w:sz="4" w:space="0" w:themeColor="accent2" w:themeTint="99"/>
      </w:tblBorders>
    </w:tblPr>
    <w:tblStylePr w:type="band1Horz">
      <w:tcPr>
        <w:shd w:val="clear" w:fill="FCECDA" w:color="FCECDA" w:themeFill="accent2" w:themeFillTint="33"/>
      </w:tcPr>
    </w:tblStylePr>
    <w:tblStylePr w:type="band1Vert">
      <w:tcPr>
        <w:shd w:val="clear" w:fill="FCECDA" w:color="FCECDA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F7C890" w:sz="12" w:space="0" w:themeColor="accent2" w:themeTint="99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F7C890" w:sz="4" w:space="0" w:themeColor="accent2" w:themeTint="99"/>
        </w:tcBorders>
      </w:tcPr>
    </w:tblStylePr>
  </w:style>
  <w:style w:type="table" w:styleId="959">
    <w:name w:val="Grid Table 6 Colorful Accent 3"/>
    <w:basedOn w:val="835"/>
    <w:uiPriority w:val="51"/>
    <w:rPr>
      <w:color w:val="B79214" w:themeColor="accent3" w:themeShade="BF"/>
    </w:rPr>
    <w:pPr>
      <w:spacing w:lineRule="auto" w:line="240" w:after="0"/>
    </w:pPr>
    <w:tblPr>
      <w:tblStyleRowBandSize w:val="1"/>
      <w:tblStyleColBandSize w:val="1"/>
      <w:tblBorders>
        <w:left w:val="single" w:color="F0D67E" w:sz="4" w:space="0" w:themeColor="accent3" w:themeTint="99"/>
        <w:top w:val="single" w:color="F0D67E" w:sz="4" w:space="0" w:themeColor="accent3" w:themeTint="99"/>
        <w:right w:val="single" w:color="F0D67E" w:sz="4" w:space="0" w:themeColor="accent3" w:themeTint="99"/>
        <w:bottom w:val="single" w:color="F0D67E" w:sz="4" w:space="0" w:themeColor="accent3" w:themeTint="99"/>
        <w:insideV w:val="single" w:color="F0D67E" w:sz="4" w:space="0" w:themeColor="accent3" w:themeTint="99"/>
        <w:insideH w:val="single" w:color="F0D67E" w:sz="4" w:space="0" w:themeColor="accent3" w:themeTint="99"/>
      </w:tblBorders>
    </w:tblPr>
    <w:tblStylePr w:type="band1Horz">
      <w:tcPr>
        <w:shd w:val="clear" w:fill="FAF1D4" w:color="FAF1D4" w:themeFill="accent3" w:themeFillTint="33"/>
      </w:tcPr>
    </w:tblStylePr>
    <w:tblStylePr w:type="band1Vert">
      <w:tcPr>
        <w:shd w:val="clear" w:fill="FAF1D4" w:color="FAF1D4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F0D67E" w:sz="12" w:space="0" w:themeColor="accent3" w:themeTint="99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F0D67E" w:sz="4" w:space="0" w:themeColor="accent3" w:themeTint="99"/>
        </w:tcBorders>
      </w:tcPr>
    </w:tblStylePr>
  </w:style>
  <w:style w:type="table" w:styleId="960">
    <w:name w:val="Grid Table 6 Colorful Accent 4"/>
    <w:basedOn w:val="835"/>
    <w:uiPriority w:val="51"/>
    <w:rPr>
      <w:color w:val="B55374" w:themeColor="accent4" w:themeShade="BF"/>
    </w:rPr>
    <w:pPr>
      <w:spacing w:lineRule="auto" w:line="240" w:after="0"/>
    </w:pPr>
    <w:tblPr>
      <w:tblStyleRowBandSize w:val="1"/>
      <w:tblStyleColBandSize w:val="1"/>
      <w:tblBorders>
        <w:left w:val="single" w:color="E2BDCA" w:sz="4" w:space="0" w:themeColor="accent4" w:themeTint="99"/>
        <w:top w:val="single" w:color="E2BDCA" w:sz="4" w:space="0" w:themeColor="accent4" w:themeTint="99"/>
        <w:right w:val="single" w:color="E2BDCA" w:sz="4" w:space="0" w:themeColor="accent4" w:themeTint="99"/>
        <w:bottom w:val="single" w:color="E2BDCA" w:sz="4" w:space="0" w:themeColor="accent4" w:themeTint="99"/>
        <w:insideV w:val="single" w:color="E2BDCA" w:sz="4" w:space="0" w:themeColor="accent4" w:themeTint="99"/>
        <w:insideH w:val="single" w:color="E2BDCA" w:sz="4" w:space="0" w:themeColor="accent4" w:themeTint="99"/>
      </w:tblBorders>
    </w:tblPr>
    <w:tblStylePr w:type="band1Horz">
      <w:tcPr>
        <w:shd w:val="clear" w:fill="F5E9ED" w:color="F5E9ED" w:themeFill="accent4" w:themeFillTint="33"/>
      </w:tcPr>
    </w:tblStylePr>
    <w:tblStylePr w:type="band1Vert">
      <w:tcPr>
        <w:shd w:val="clear" w:fill="F5E9ED" w:color="F5E9ED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E2BDCA" w:sz="12" w:space="0" w:themeColor="accent4" w:themeTint="99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E2BDCA" w:sz="4" w:space="0" w:themeColor="accent4" w:themeTint="99"/>
        </w:tcBorders>
      </w:tcPr>
    </w:tblStylePr>
  </w:style>
  <w:style w:type="table" w:styleId="961">
    <w:name w:val="Grid Table 6 Colorful Accent 5"/>
    <w:basedOn w:val="835"/>
    <w:uiPriority w:val="51"/>
    <w:rPr>
      <w:color w:val="7153A0" w:themeColor="accent5" w:themeShade="BF"/>
    </w:rPr>
    <w:pPr>
      <w:spacing w:lineRule="auto" w:line="240" w:after="0"/>
    </w:pPr>
    <w:tblPr>
      <w:tblStyleRowBandSize w:val="1"/>
      <w:tblStyleColBandSize w:val="1"/>
      <w:tblBorders>
        <w:left w:val="single" w:color="C3B5D9" w:sz="4" w:space="0" w:themeColor="accent5" w:themeTint="99"/>
        <w:top w:val="single" w:color="C3B5D9" w:sz="4" w:space="0" w:themeColor="accent5" w:themeTint="99"/>
        <w:right w:val="single" w:color="C3B5D9" w:sz="4" w:space="0" w:themeColor="accent5" w:themeTint="99"/>
        <w:bottom w:val="single" w:color="C3B5D9" w:sz="4" w:space="0" w:themeColor="accent5" w:themeTint="99"/>
        <w:insideV w:val="single" w:color="C3B5D9" w:sz="4" w:space="0" w:themeColor="accent5" w:themeTint="99"/>
        <w:insideH w:val="single" w:color="C3B5D9" w:sz="4" w:space="0" w:themeColor="accent5" w:themeTint="99"/>
      </w:tblBorders>
    </w:tblPr>
    <w:tblStylePr w:type="band1Horz">
      <w:tcPr>
        <w:shd w:val="clear" w:fill="EBE6F2" w:color="EBE6F2" w:themeFill="accent5" w:themeFillTint="33"/>
      </w:tcPr>
    </w:tblStylePr>
    <w:tblStylePr w:type="band1Vert">
      <w:tcPr>
        <w:shd w:val="clear" w:fill="EBE6F2" w:color="EBE6F2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C3B5D9" w:sz="12" w:space="0" w:themeColor="accent5" w:themeTint="99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C3B5D9" w:sz="4" w:space="0" w:themeColor="accent5" w:themeTint="99"/>
        </w:tcBorders>
      </w:tcPr>
    </w:tblStylePr>
  </w:style>
  <w:style w:type="table" w:styleId="962">
    <w:name w:val="Grid Table 6 Colorful Accent 6"/>
    <w:basedOn w:val="835"/>
    <w:uiPriority w:val="51"/>
    <w:rPr>
      <w:color w:val="4E74A2" w:themeColor="accent6" w:themeShade="BF"/>
    </w:rPr>
    <w:pPr>
      <w:spacing w:lineRule="auto" w:line="240" w:after="0"/>
    </w:pPr>
    <w:tblPr>
      <w:tblStyleRowBandSize w:val="1"/>
      <w:tblStyleColBandSize w:val="1"/>
      <w:tblBorders>
        <w:left w:val="single" w:color="B2C4DA" w:sz="4" w:space="0" w:themeColor="accent6" w:themeTint="99"/>
        <w:top w:val="single" w:color="B2C4DA" w:sz="4" w:space="0" w:themeColor="accent6" w:themeTint="99"/>
        <w:right w:val="single" w:color="B2C4DA" w:sz="4" w:space="0" w:themeColor="accent6" w:themeTint="99"/>
        <w:bottom w:val="single" w:color="B2C4DA" w:sz="4" w:space="0" w:themeColor="accent6" w:themeTint="99"/>
        <w:insideV w:val="single" w:color="B2C4DA" w:sz="4" w:space="0" w:themeColor="accent6" w:themeTint="99"/>
        <w:insideH w:val="single" w:color="B2C4DA" w:sz="4" w:space="0" w:themeColor="accent6" w:themeTint="99"/>
      </w:tblBorders>
    </w:tblPr>
    <w:tblStylePr w:type="band1Horz">
      <w:tcPr>
        <w:shd w:val="clear" w:fill="E5EBF2" w:color="E5EBF2" w:themeFill="accent6" w:themeFillTint="33"/>
      </w:tcPr>
    </w:tblStylePr>
    <w:tblStylePr w:type="band1Vert">
      <w:tcPr>
        <w:shd w:val="clear" w:fill="E5EBF2" w:color="E5EBF2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B2C4DA" w:sz="12" w:space="0" w:themeColor="accent6" w:themeTint="99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2C4DA" w:sz="4" w:space="0" w:themeColor="accent6" w:themeTint="99"/>
        </w:tcBorders>
      </w:tcPr>
    </w:tblStylePr>
  </w:style>
  <w:style w:type="table" w:styleId="963">
    <w:name w:val="Grid Table 7 Colorful"/>
    <w:basedOn w:val="835"/>
    <w:uiPriority w:val="52"/>
    <w:rPr>
      <w:color w:val="000000" w:themeColor="text1"/>
    </w:rPr>
    <w:pPr>
      <w:spacing w:lineRule="auto" w:line="240" w:after="0"/>
    </w:pPr>
    <w:tblPr>
      <w:tblStyleRowBandSize w:val="1"/>
      <w:tblStyleColBandSize w:val="1"/>
      <w:tblBorders>
        <w:left w:val="single" w:color="666666" w:sz="4" w:space="0" w:themeColor="text1" w:themeTint="99"/>
        <w:top w:val="single" w:color="666666" w:sz="4" w:space="0" w:themeColor="text1" w:themeTint="99"/>
        <w:right w:val="single" w:color="666666" w:sz="4" w:space="0" w:themeColor="text1" w:themeTint="99"/>
        <w:bottom w:val="single" w:color="666666" w:sz="4" w:space="0" w:themeColor="text1" w:themeTint="99"/>
        <w:insideV w:val="single" w:color="666666" w:sz="4" w:space="0" w:themeColor="text1" w:themeTint="99"/>
        <w:insideH w:val="single" w:color="666666" w:sz="4" w:space="0" w:themeColor="text1" w:themeTint="99"/>
      </w:tblBorders>
    </w:tblPr>
    <w:tblStylePr w:type="band1Horz">
      <w:tcPr>
        <w:shd w:val="clear" w:fill="CCCCCC" w:color="CCCCCC" w:themeFill="text1" w:themeFillTint="33"/>
      </w:tcPr>
    </w:tblStylePr>
    <w:tblStylePr w:type="band1Vert">
      <w:tcPr>
        <w:shd w:val="clear" w:fill="CCCCCC" w:color="CCCCCC" w:themeFill="text1" w:themeFillTint="33"/>
      </w:tcPr>
    </w:tblStylePr>
    <w:tblStylePr w:type="firstCol">
      <w:rPr>
        <w:i/>
        <w:iCs/>
      </w:rPr>
      <w:pPr>
        <w:jc w:val="right"/>
      </w:p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Col">
      <w:rPr>
        <w:i/>
        <w:iCs/>
      </w:rPr>
      <w:tcPr>
        <w:shd w:val="clear" w:fill="FFFFFF" w:color="FFFFFF" w:themeFill="background1"/>
        <w:tcBorders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</w:rPr>
      <w:tcPr>
        <w:shd w:val="clear" w:fill="FFFFFF" w:color="FFFFFF" w:themeFill="background1"/>
        <w:tcBorders>
          <w:left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tcBorders>
          <w:bottom w:val="single" w:color="666666" w:sz="4" w:space="0" w:themeColor="text1" w:themeTint="99"/>
        </w:tcBorders>
      </w:tcPr>
    </w:tblStylePr>
    <w:tblStylePr w:type="neCell">
      <w:tcPr>
        <w:tcBorders>
          <w:bottom w:val="single" w:color="666666" w:sz="4" w:space="0" w:themeColor="text1" w:themeTint="99"/>
        </w:tcBorders>
      </w:tcPr>
    </w:tblStylePr>
    <w:tblStylePr w:type="swCell">
      <w:tcPr>
        <w:tcBorders>
          <w:top w:val="single" w:color="666666" w:sz="4" w:space="0" w:themeColor="text1" w:themeTint="99"/>
        </w:tcBorders>
      </w:tcPr>
    </w:tblStylePr>
    <w:tblStylePr w:type="seCell">
      <w:tcPr>
        <w:tcBorders>
          <w:top w:val="single" w:color="666666" w:sz="4" w:space="0" w:themeColor="text1" w:themeTint="99"/>
        </w:tcBorders>
      </w:tcPr>
    </w:tblStylePr>
  </w:style>
  <w:style w:type="table" w:styleId="964">
    <w:name w:val="Grid Table 7 Colorful Accent 1"/>
    <w:basedOn w:val="835"/>
    <w:uiPriority w:val="52"/>
    <w:rPr>
      <w:color w:val="7C9163" w:themeColor="accent1" w:themeShade="BF"/>
    </w:rPr>
    <w:pPr>
      <w:spacing w:lineRule="auto" w:line="240" w:after="0"/>
    </w:pPr>
    <w:tblPr>
      <w:tblStyleRowBandSize w:val="1"/>
      <w:tblStyleColBandSize w:val="1"/>
      <w:tblBorders>
        <w:left w:val="single" w:color="C8D2BD" w:sz="4" w:space="0" w:themeColor="accent1" w:themeTint="99"/>
        <w:top w:val="single" w:color="C8D2BD" w:sz="4" w:space="0" w:themeColor="accent1" w:themeTint="99"/>
        <w:right w:val="single" w:color="C8D2BD" w:sz="4" w:space="0" w:themeColor="accent1" w:themeTint="99"/>
        <w:bottom w:val="single" w:color="C8D2BD" w:sz="4" w:space="0" w:themeColor="accent1" w:themeTint="99"/>
        <w:insideV w:val="single" w:color="C8D2BD" w:sz="4" w:space="0" w:themeColor="accent1" w:themeTint="99"/>
        <w:insideH w:val="single" w:color="C8D2BD" w:sz="4" w:space="0" w:themeColor="accent1" w:themeTint="99"/>
      </w:tblBorders>
    </w:tblPr>
    <w:tblStylePr w:type="band1Horz">
      <w:tcPr>
        <w:shd w:val="clear" w:fill="ECF0E9" w:color="ECF0E9" w:themeFill="accent1" w:themeFillTint="33"/>
      </w:tcPr>
    </w:tblStylePr>
    <w:tblStylePr w:type="band1Vert">
      <w:tcPr>
        <w:shd w:val="clear" w:fill="ECF0E9" w:color="ECF0E9" w:themeFill="accent1" w:themeFillTint="33"/>
      </w:tcPr>
    </w:tblStylePr>
    <w:tblStylePr w:type="firstCol">
      <w:rPr>
        <w:i/>
        <w:iCs/>
      </w:rPr>
      <w:pPr>
        <w:jc w:val="right"/>
      </w:p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Col">
      <w:rPr>
        <w:i/>
        <w:iCs/>
      </w:rPr>
      <w:tcPr>
        <w:shd w:val="clear" w:fill="FFFFFF" w:color="FFFFFF" w:themeFill="background1"/>
        <w:tcBorders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</w:rPr>
      <w:tcPr>
        <w:shd w:val="clear" w:fill="FFFFFF" w:color="FFFFFF" w:themeFill="background1"/>
        <w:tcBorders>
          <w:left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tcBorders>
          <w:bottom w:val="single" w:color="C8D2BD" w:sz="4" w:space="0" w:themeColor="accent1" w:themeTint="99"/>
        </w:tcBorders>
      </w:tcPr>
    </w:tblStylePr>
    <w:tblStylePr w:type="neCell">
      <w:tcPr>
        <w:tcBorders>
          <w:bottom w:val="single" w:color="C8D2BD" w:sz="4" w:space="0" w:themeColor="accent1" w:themeTint="99"/>
        </w:tcBorders>
      </w:tcPr>
    </w:tblStylePr>
    <w:tblStylePr w:type="swCell">
      <w:tcPr>
        <w:tcBorders>
          <w:top w:val="single" w:color="C8D2BD" w:sz="4" w:space="0" w:themeColor="accent1" w:themeTint="99"/>
        </w:tcBorders>
      </w:tcPr>
    </w:tblStylePr>
    <w:tblStylePr w:type="seCell">
      <w:tcPr>
        <w:tcBorders>
          <w:top w:val="single" w:color="C8D2BD" w:sz="4" w:space="0" w:themeColor="accent1" w:themeTint="99"/>
        </w:tcBorders>
      </w:tcPr>
    </w:tblStylePr>
  </w:style>
  <w:style w:type="table" w:styleId="965">
    <w:name w:val="Grid Table 7 Colorful Accent 2"/>
    <w:basedOn w:val="835"/>
    <w:uiPriority w:val="52"/>
    <w:rPr>
      <w:color w:val="DC7D0E" w:themeColor="accent2" w:themeShade="BF"/>
    </w:rPr>
    <w:pPr>
      <w:spacing w:lineRule="auto" w:line="240" w:after="0"/>
    </w:pPr>
    <w:tblPr>
      <w:tblStyleRowBandSize w:val="1"/>
      <w:tblStyleColBandSize w:val="1"/>
      <w:tblBorders>
        <w:left w:val="single" w:color="F7C890" w:sz="4" w:space="0" w:themeColor="accent2" w:themeTint="99"/>
        <w:top w:val="single" w:color="F7C890" w:sz="4" w:space="0" w:themeColor="accent2" w:themeTint="99"/>
        <w:right w:val="single" w:color="F7C890" w:sz="4" w:space="0" w:themeColor="accent2" w:themeTint="99"/>
        <w:bottom w:val="single" w:color="F7C890" w:sz="4" w:space="0" w:themeColor="accent2" w:themeTint="99"/>
        <w:insideV w:val="single" w:color="F7C890" w:sz="4" w:space="0" w:themeColor="accent2" w:themeTint="99"/>
        <w:insideH w:val="single" w:color="F7C890" w:sz="4" w:space="0" w:themeColor="accent2" w:themeTint="99"/>
      </w:tblBorders>
    </w:tblPr>
    <w:tblStylePr w:type="band1Horz">
      <w:tcPr>
        <w:shd w:val="clear" w:fill="FCECDA" w:color="FCECDA" w:themeFill="accent2" w:themeFillTint="33"/>
      </w:tcPr>
    </w:tblStylePr>
    <w:tblStylePr w:type="band1Vert">
      <w:tcPr>
        <w:shd w:val="clear" w:fill="FCECDA" w:color="FCECDA" w:themeFill="accent2" w:themeFillTint="33"/>
      </w:tcPr>
    </w:tblStylePr>
    <w:tblStylePr w:type="firstCol">
      <w:rPr>
        <w:i/>
        <w:iCs/>
      </w:rPr>
      <w:pPr>
        <w:jc w:val="right"/>
      </w:p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Col">
      <w:rPr>
        <w:i/>
        <w:iCs/>
      </w:rPr>
      <w:tcPr>
        <w:shd w:val="clear" w:fill="FFFFFF" w:color="FFFFFF" w:themeFill="background1"/>
        <w:tcBorders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</w:rPr>
      <w:tcPr>
        <w:shd w:val="clear" w:fill="FFFFFF" w:color="FFFFFF" w:themeFill="background1"/>
        <w:tcBorders>
          <w:left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tcBorders>
          <w:bottom w:val="single" w:color="F7C890" w:sz="4" w:space="0" w:themeColor="accent2" w:themeTint="99"/>
        </w:tcBorders>
      </w:tcPr>
    </w:tblStylePr>
    <w:tblStylePr w:type="neCell">
      <w:tcPr>
        <w:tcBorders>
          <w:bottom w:val="single" w:color="F7C890" w:sz="4" w:space="0" w:themeColor="accent2" w:themeTint="99"/>
        </w:tcBorders>
      </w:tcPr>
    </w:tblStylePr>
    <w:tblStylePr w:type="swCell">
      <w:tcPr>
        <w:tcBorders>
          <w:top w:val="single" w:color="F7C890" w:sz="4" w:space="0" w:themeColor="accent2" w:themeTint="99"/>
        </w:tcBorders>
      </w:tcPr>
    </w:tblStylePr>
    <w:tblStylePr w:type="seCell">
      <w:tcPr>
        <w:tcBorders>
          <w:top w:val="single" w:color="F7C890" w:sz="4" w:space="0" w:themeColor="accent2" w:themeTint="99"/>
        </w:tcBorders>
      </w:tcPr>
    </w:tblStylePr>
  </w:style>
  <w:style w:type="table" w:styleId="966">
    <w:name w:val="Grid Table 7 Colorful Accent 3"/>
    <w:basedOn w:val="835"/>
    <w:uiPriority w:val="52"/>
    <w:rPr>
      <w:color w:val="B79214" w:themeColor="accent3" w:themeShade="BF"/>
    </w:rPr>
    <w:pPr>
      <w:spacing w:lineRule="auto" w:line="240" w:after="0"/>
    </w:pPr>
    <w:tblPr>
      <w:tblStyleRowBandSize w:val="1"/>
      <w:tblStyleColBandSize w:val="1"/>
      <w:tblBorders>
        <w:left w:val="single" w:color="F0D67E" w:sz="4" w:space="0" w:themeColor="accent3" w:themeTint="99"/>
        <w:top w:val="single" w:color="F0D67E" w:sz="4" w:space="0" w:themeColor="accent3" w:themeTint="99"/>
        <w:right w:val="single" w:color="F0D67E" w:sz="4" w:space="0" w:themeColor="accent3" w:themeTint="99"/>
        <w:bottom w:val="single" w:color="F0D67E" w:sz="4" w:space="0" w:themeColor="accent3" w:themeTint="99"/>
        <w:insideV w:val="single" w:color="F0D67E" w:sz="4" w:space="0" w:themeColor="accent3" w:themeTint="99"/>
        <w:insideH w:val="single" w:color="F0D67E" w:sz="4" w:space="0" w:themeColor="accent3" w:themeTint="99"/>
      </w:tblBorders>
    </w:tblPr>
    <w:tblStylePr w:type="band1Horz">
      <w:tcPr>
        <w:shd w:val="clear" w:fill="FAF1D4" w:color="FAF1D4" w:themeFill="accent3" w:themeFillTint="33"/>
      </w:tcPr>
    </w:tblStylePr>
    <w:tblStylePr w:type="band1Vert">
      <w:tcPr>
        <w:shd w:val="clear" w:fill="FAF1D4" w:color="FAF1D4" w:themeFill="accent3" w:themeFillTint="33"/>
      </w:tcPr>
    </w:tblStylePr>
    <w:tblStylePr w:type="firstCol">
      <w:rPr>
        <w:i/>
        <w:iCs/>
      </w:rPr>
      <w:pPr>
        <w:jc w:val="right"/>
      </w:p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Col">
      <w:rPr>
        <w:i/>
        <w:iCs/>
      </w:rPr>
      <w:tcPr>
        <w:shd w:val="clear" w:fill="FFFFFF" w:color="FFFFFF" w:themeFill="background1"/>
        <w:tcBorders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</w:rPr>
      <w:tcPr>
        <w:shd w:val="clear" w:fill="FFFFFF" w:color="FFFFFF" w:themeFill="background1"/>
        <w:tcBorders>
          <w:left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tcBorders>
          <w:bottom w:val="single" w:color="F0D67E" w:sz="4" w:space="0" w:themeColor="accent3" w:themeTint="99"/>
        </w:tcBorders>
      </w:tcPr>
    </w:tblStylePr>
    <w:tblStylePr w:type="neCell">
      <w:tcPr>
        <w:tcBorders>
          <w:bottom w:val="single" w:color="F0D67E" w:sz="4" w:space="0" w:themeColor="accent3" w:themeTint="99"/>
        </w:tcBorders>
      </w:tcPr>
    </w:tblStylePr>
    <w:tblStylePr w:type="swCell">
      <w:tcPr>
        <w:tcBorders>
          <w:top w:val="single" w:color="F0D67E" w:sz="4" w:space="0" w:themeColor="accent3" w:themeTint="99"/>
        </w:tcBorders>
      </w:tcPr>
    </w:tblStylePr>
    <w:tblStylePr w:type="seCell">
      <w:tcPr>
        <w:tcBorders>
          <w:top w:val="single" w:color="F0D67E" w:sz="4" w:space="0" w:themeColor="accent3" w:themeTint="99"/>
        </w:tcBorders>
      </w:tcPr>
    </w:tblStylePr>
  </w:style>
  <w:style w:type="table" w:styleId="967">
    <w:name w:val="Grid Table 7 Colorful Accent 4"/>
    <w:basedOn w:val="835"/>
    <w:uiPriority w:val="52"/>
    <w:rPr>
      <w:color w:val="B55374" w:themeColor="accent4" w:themeShade="BF"/>
    </w:rPr>
    <w:pPr>
      <w:spacing w:lineRule="auto" w:line="240" w:after="0"/>
    </w:pPr>
    <w:tblPr>
      <w:tblStyleRowBandSize w:val="1"/>
      <w:tblStyleColBandSize w:val="1"/>
      <w:tblBorders>
        <w:left w:val="single" w:color="E2BDCA" w:sz="4" w:space="0" w:themeColor="accent4" w:themeTint="99"/>
        <w:top w:val="single" w:color="E2BDCA" w:sz="4" w:space="0" w:themeColor="accent4" w:themeTint="99"/>
        <w:right w:val="single" w:color="E2BDCA" w:sz="4" w:space="0" w:themeColor="accent4" w:themeTint="99"/>
        <w:bottom w:val="single" w:color="E2BDCA" w:sz="4" w:space="0" w:themeColor="accent4" w:themeTint="99"/>
        <w:insideV w:val="single" w:color="E2BDCA" w:sz="4" w:space="0" w:themeColor="accent4" w:themeTint="99"/>
        <w:insideH w:val="single" w:color="E2BDCA" w:sz="4" w:space="0" w:themeColor="accent4" w:themeTint="99"/>
      </w:tblBorders>
    </w:tblPr>
    <w:tblStylePr w:type="band1Horz">
      <w:tcPr>
        <w:shd w:val="clear" w:fill="F5E9ED" w:color="F5E9ED" w:themeFill="accent4" w:themeFillTint="33"/>
      </w:tcPr>
    </w:tblStylePr>
    <w:tblStylePr w:type="band1Vert">
      <w:tcPr>
        <w:shd w:val="clear" w:fill="F5E9ED" w:color="F5E9ED" w:themeFill="accent4" w:themeFillTint="33"/>
      </w:tcPr>
    </w:tblStylePr>
    <w:tblStylePr w:type="firstCol">
      <w:rPr>
        <w:i/>
        <w:iCs/>
      </w:rPr>
      <w:pPr>
        <w:jc w:val="right"/>
      </w:p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Col">
      <w:rPr>
        <w:i/>
        <w:iCs/>
      </w:rPr>
      <w:tcPr>
        <w:shd w:val="clear" w:fill="FFFFFF" w:color="FFFFFF" w:themeFill="background1"/>
        <w:tcBorders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</w:rPr>
      <w:tcPr>
        <w:shd w:val="clear" w:fill="FFFFFF" w:color="FFFFFF" w:themeFill="background1"/>
        <w:tcBorders>
          <w:left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tcBorders>
          <w:bottom w:val="single" w:color="E2BDCA" w:sz="4" w:space="0" w:themeColor="accent4" w:themeTint="99"/>
        </w:tcBorders>
      </w:tcPr>
    </w:tblStylePr>
    <w:tblStylePr w:type="neCell">
      <w:tcPr>
        <w:tcBorders>
          <w:bottom w:val="single" w:color="E2BDCA" w:sz="4" w:space="0" w:themeColor="accent4" w:themeTint="99"/>
        </w:tcBorders>
      </w:tcPr>
    </w:tblStylePr>
    <w:tblStylePr w:type="swCell">
      <w:tcPr>
        <w:tcBorders>
          <w:top w:val="single" w:color="E2BDCA" w:sz="4" w:space="0" w:themeColor="accent4" w:themeTint="99"/>
        </w:tcBorders>
      </w:tcPr>
    </w:tblStylePr>
    <w:tblStylePr w:type="seCell">
      <w:tcPr>
        <w:tcBorders>
          <w:top w:val="single" w:color="E2BDCA" w:sz="4" w:space="0" w:themeColor="accent4" w:themeTint="99"/>
        </w:tcBorders>
      </w:tcPr>
    </w:tblStylePr>
  </w:style>
  <w:style w:type="table" w:styleId="968">
    <w:name w:val="Grid Table 7 Colorful Accent 5"/>
    <w:basedOn w:val="835"/>
    <w:uiPriority w:val="52"/>
    <w:rPr>
      <w:color w:val="7153A0" w:themeColor="accent5" w:themeShade="BF"/>
    </w:rPr>
    <w:pPr>
      <w:spacing w:lineRule="auto" w:line="240" w:after="0"/>
    </w:pPr>
    <w:tblPr>
      <w:tblStyleRowBandSize w:val="1"/>
      <w:tblStyleColBandSize w:val="1"/>
      <w:tblBorders>
        <w:left w:val="single" w:color="C3B5D9" w:sz="4" w:space="0" w:themeColor="accent5" w:themeTint="99"/>
        <w:top w:val="single" w:color="C3B5D9" w:sz="4" w:space="0" w:themeColor="accent5" w:themeTint="99"/>
        <w:right w:val="single" w:color="C3B5D9" w:sz="4" w:space="0" w:themeColor="accent5" w:themeTint="99"/>
        <w:bottom w:val="single" w:color="C3B5D9" w:sz="4" w:space="0" w:themeColor="accent5" w:themeTint="99"/>
        <w:insideV w:val="single" w:color="C3B5D9" w:sz="4" w:space="0" w:themeColor="accent5" w:themeTint="99"/>
        <w:insideH w:val="single" w:color="C3B5D9" w:sz="4" w:space="0" w:themeColor="accent5" w:themeTint="99"/>
      </w:tblBorders>
    </w:tblPr>
    <w:tblStylePr w:type="band1Horz">
      <w:tcPr>
        <w:shd w:val="clear" w:fill="EBE6F2" w:color="EBE6F2" w:themeFill="accent5" w:themeFillTint="33"/>
      </w:tcPr>
    </w:tblStylePr>
    <w:tblStylePr w:type="band1Vert">
      <w:tcPr>
        <w:shd w:val="clear" w:fill="EBE6F2" w:color="EBE6F2" w:themeFill="accent5" w:themeFillTint="33"/>
      </w:tcPr>
    </w:tblStylePr>
    <w:tblStylePr w:type="firstCol">
      <w:rPr>
        <w:i/>
        <w:iCs/>
      </w:rPr>
      <w:pPr>
        <w:jc w:val="right"/>
      </w:p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Col">
      <w:rPr>
        <w:i/>
        <w:iCs/>
      </w:rPr>
      <w:tcPr>
        <w:shd w:val="clear" w:fill="FFFFFF" w:color="FFFFFF" w:themeFill="background1"/>
        <w:tcBorders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</w:rPr>
      <w:tcPr>
        <w:shd w:val="clear" w:fill="FFFFFF" w:color="FFFFFF" w:themeFill="background1"/>
        <w:tcBorders>
          <w:left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tcBorders>
          <w:bottom w:val="single" w:color="C3B5D9" w:sz="4" w:space="0" w:themeColor="accent5" w:themeTint="99"/>
        </w:tcBorders>
      </w:tcPr>
    </w:tblStylePr>
    <w:tblStylePr w:type="neCell">
      <w:tcPr>
        <w:tcBorders>
          <w:bottom w:val="single" w:color="C3B5D9" w:sz="4" w:space="0" w:themeColor="accent5" w:themeTint="99"/>
        </w:tcBorders>
      </w:tcPr>
    </w:tblStylePr>
    <w:tblStylePr w:type="swCell">
      <w:tcPr>
        <w:tcBorders>
          <w:top w:val="single" w:color="C3B5D9" w:sz="4" w:space="0" w:themeColor="accent5" w:themeTint="99"/>
        </w:tcBorders>
      </w:tcPr>
    </w:tblStylePr>
    <w:tblStylePr w:type="seCell">
      <w:tcPr>
        <w:tcBorders>
          <w:top w:val="single" w:color="C3B5D9" w:sz="4" w:space="0" w:themeColor="accent5" w:themeTint="99"/>
        </w:tcBorders>
      </w:tcPr>
    </w:tblStylePr>
  </w:style>
  <w:style w:type="table" w:styleId="969">
    <w:name w:val="Grid Table 7 Colorful Accent 6"/>
    <w:basedOn w:val="835"/>
    <w:uiPriority w:val="52"/>
    <w:rPr>
      <w:color w:val="4E74A2" w:themeColor="accent6" w:themeShade="BF"/>
    </w:rPr>
    <w:pPr>
      <w:spacing w:lineRule="auto" w:line="240" w:after="0"/>
    </w:pPr>
    <w:tblPr>
      <w:tblStyleRowBandSize w:val="1"/>
      <w:tblStyleColBandSize w:val="1"/>
      <w:tblBorders>
        <w:left w:val="single" w:color="B2C4DA" w:sz="4" w:space="0" w:themeColor="accent6" w:themeTint="99"/>
        <w:top w:val="single" w:color="B2C4DA" w:sz="4" w:space="0" w:themeColor="accent6" w:themeTint="99"/>
        <w:right w:val="single" w:color="B2C4DA" w:sz="4" w:space="0" w:themeColor="accent6" w:themeTint="99"/>
        <w:bottom w:val="single" w:color="B2C4DA" w:sz="4" w:space="0" w:themeColor="accent6" w:themeTint="99"/>
        <w:insideV w:val="single" w:color="B2C4DA" w:sz="4" w:space="0" w:themeColor="accent6" w:themeTint="99"/>
        <w:insideH w:val="single" w:color="B2C4DA" w:sz="4" w:space="0" w:themeColor="accent6" w:themeTint="99"/>
      </w:tblBorders>
    </w:tblPr>
    <w:tblStylePr w:type="band1Horz">
      <w:tcPr>
        <w:shd w:val="clear" w:fill="E5EBF2" w:color="E5EBF2" w:themeFill="accent6" w:themeFillTint="33"/>
      </w:tcPr>
    </w:tblStylePr>
    <w:tblStylePr w:type="band1Vert">
      <w:tcPr>
        <w:shd w:val="clear" w:fill="E5EBF2" w:color="E5EBF2" w:themeFill="accent6" w:themeFillTint="33"/>
      </w:tcPr>
    </w:tblStylePr>
    <w:tblStylePr w:type="firstCol">
      <w:rPr>
        <w:i/>
        <w:iCs/>
      </w:rPr>
      <w:pPr>
        <w:jc w:val="right"/>
      </w:p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Col">
      <w:rPr>
        <w:i/>
        <w:iCs/>
      </w:rPr>
      <w:tcPr>
        <w:shd w:val="clear" w:fill="FFFFFF" w:color="FFFFFF" w:themeFill="background1"/>
        <w:tcBorders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</w:rPr>
      <w:tcPr>
        <w:shd w:val="clear" w:fill="FFFFFF" w:color="FFFFFF" w:themeFill="background1"/>
        <w:tcBorders>
          <w:left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tcBorders>
          <w:bottom w:val="single" w:color="B2C4DA" w:sz="4" w:space="0" w:themeColor="accent6" w:themeTint="99"/>
        </w:tcBorders>
      </w:tcPr>
    </w:tblStylePr>
    <w:tblStylePr w:type="neCell">
      <w:tcPr>
        <w:tcBorders>
          <w:bottom w:val="single" w:color="B2C4DA" w:sz="4" w:space="0" w:themeColor="accent6" w:themeTint="99"/>
        </w:tcBorders>
      </w:tcPr>
    </w:tblStylePr>
    <w:tblStylePr w:type="swCell">
      <w:tcPr>
        <w:tcBorders>
          <w:top w:val="single" w:color="B2C4DA" w:sz="4" w:space="0" w:themeColor="accent6" w:themeTint="99"/>
        </w:tcBorders>
      </w:tcPr>
    </w:tblStylePr>
    <w:tblStylePr w:type="seCell">
      <w:tcPr>
        <w:tcBorders>
          <w:top w:val="single" w:color="B2C4DA" w:sz="4" w:space="0" w:themeColor="accent6" w:themeTint="99"/>
        </w:tcBorders>
      </w:tcPr>
    </w:tblStylePr>
  </w:style>
  <w:style w:type="character" w:styleId="970" w:customStyle="1">
    <w:name w:val="Heading 5 Char"/>
    <w:basedOn w:val="834"/>
    <w:link w:val="829"/>
    <w:uiPriority w:val="3"/>
    <w:semiHidden/>
    <w:rPr>
      <w:rFonts w:ascii="Cambria" w:hAnsi="Cambria" w:cs="Cambria" w:eastAsia="Cambria"/>
      <w:b/>
      <w:color w:val="536142" w:themeColor="accent1" w:themeShade="80"/>
      <w:sz w:val="24"/>
    </w:rPr>
  </w:style>
  <w:style w:type="character" w:styleId="971" w:customStyle="1">
    <w:name w:val="Heading 6 Char"/>
    <w:basedOn w:val="834"/>
    <w:link w:val="830"/>
    <w:uiPriority w:val="3"/>
    <w:semiHidden/>
    <w:rPr>
      <w:rFonts w:ascii="Cambria" w:hAnsi="Cambria" w:cs="Cambria" w:eastAsia="Cambria"/>
      <w:caps/>
      <w:color w:val="526041" w:themeColor="accent1" w:themeShade="7F"/>
      <w:sz w:val="24"/>
    </w:rPr>
  </w:style>
  <w:style w:type="character" w:styleId="972" w:customStyle="1">
    <w:name w:val="Heading 7 Char"/>
    <w:basedOn w:val="834"/>
    <w:link w:val="831"/>
    <w:uiPriority w:val="3"/>
    <w:semiHidden/>
    <w:rPr>
      <w:rFonts w:ascii="Cambria" w:hAnsi="Cambria" w:cs="Cambria" w:eastAsia="Cambria"/>
      <w:b/>
      <w:i/>
      <w:iCs/>
      <w:color w:val="526041" w:themeColor="accent1" w:themeShade="7F"/>
      <w:sz w:val="24"/>
    </w:rPr>
  </w:style>
  <w:style w:type="character" w:styleId="973" w:customStyle="1">
    <w:name w:val="Heading 8 Char"/>
    <w:basedOn w:val="834"/>
    <w:link w:val="832"/>
    <w:uiPriority w:val="3"/>
    <w:semiHidden/>
    <w:rPr>
      <w:rFonts w:ascii="Cambria" w:hAnsi="Cambria" w:cs="Cambria" w:eastAsia="Cambria"/>
      <w:color w:val="272727" w:themeColor="text1" w:themeTint="D8"/>
      <w:sz w:val="21"/>
      <w:szCs w:val="21"/>
    </w:rPr>
  </w:style>
  <w:style w:type="character" w:styleId="974" w:customStyle="1">
    <w:name w:val="Heading 9 Char"/>
    <w:basedOn w:val="834"/>
    <w:link w:val="833"/>
    <w:uiPriority w:val="3"/>
    <w:semiHidden/>
    <w:rPr>
      <w:rFonts w:ascii="Cambria" w:hAnsi="Cambria" w:cs="Cambria" w:eastAsia="Cambria"/>
      <w:i/>
      <w:iCs/>
      <w:color w:val="272727" w:themeColor="text1" w:themeTint="D8"/>
      <w:sz w:val="21"/>
      <w:szCs w:val="21"/>
    </w:rPr>
  </w:style>
  <w:style w:type="character" w:styleId="975">
    <w:name w:val="HTML Acronym"/>
    <w:basedOn w:val="834"/>
    <w:uiPriority w:val="99"/>
    <w:semiHidden/>
    <w:unhideWhenUsed/>
  </w:style>
  <w:style w:type="paragraph" w:styleId="976">
    <w:name w:val="HTML Address"/>
    <w:basedOn w:val="825"/>
    <w:link w:val="977"/>
    <w:uiPriority w:val="99"/>
    <w:semiHidden/>
    <w:unhideWhenUsed/>
    <w:rPr>
      <w:i/>
      <w:iCs/>
    </w:rPr>
    <w:pPr>
      <w:spacing w:lineRule="auto" w:line="240" w:after="0"/>
    </w:pPr>
  </w:style>
  <w:style w:type="character" w:styleId="977" w:customStyle="1">
    <w:name w:val="HTML Address Char"/>
    <w:basedOn w:val="834"/>
    <w:link w:val="976"/>
    <w:uiPriority w:val="99"/>
    <w:semiHidden/>
    <w:rPr>
      <w:i/>
      <w:iCs/>
      <w:color w:val="444D26" w:themeColor="text2"/>
      <w:sz w:val="28"/>
      <w:szCs w:val="28"/>
    </w:rPr>
  </w:style>
  <w:style w:type="character" w:styleId="978">
    <w:name w:val="HTML Cite"/>
    <w:basedOn w:val="834"/>
    <w:uiPriority w:val="99"/>
    <w:semiHidden/>
    <w:unhideWhenUsed/>
    <w:rPr>
      <w:i/>
      <w:iCs/>
    </w:rPr>
  </w:style>
  <w:style w:type="character" w:styleId="979">
    <w:name w:val="HTML Code"/>
    <w:basedOn w:val="834"/>
    <w:uiPriority w:val="99"/>
    <w:semiHidden/>
    <w:unhideWhenUsed/>
    <w:rPr>
      <w:rFonts w:ascii="Consolas" w:hAnsi="Consolas"/>
      <w:sz w:val="22"/>
      <w:szCs w:val="20"/>
    </w:rPr>
  </w:style>
  <w:style w:type="character" w:styleId="980">
    <w:name w:val="HTML Definition"/>
    <w:basedOn w:val="834"/>
    <w:uiPriority w:val="99"/>
    <w:semiHidden/>
    <w:unhideWhenUsed/>
    <w:rPr>
      <w:i/>
      <w:iCs/>
    </w:rPr>
  </w:style>
  <w:style w:type="character" w:styleId="981">
    <w:name w:val="HTML Keyboard"/>
    <w:basedOn w:val="834"/>
    <w:uiPriority w:val="99"/>
    <w:semiHidden/>
    <w:unhideWhenUsed/>
    <w:rPr>
      <w:rFonts w:ascii="Consolas" w:hAnsi="Consolas"/>
      <w:sz w:val="22"/>
      <w:szCs w:val="20"/>
    </w:rPr>
  </w:style>
  <w:style w:type="paragraph" w:styleId="982">
    <w:name w:val="HTML Preformatted"/>
    <w:basedOn w:val="825"/>
    <w:link w:val="983"/>
    <w:uiPriority w:val="99"/>
    <w:semiHidden/>
    <w:unhideWhenUsed/>
    <w:rPr>
      <w:rFonts w:ascii="Consolas" w:hAnsi="Consolas"/>
      <w:sz w:val="22"/>
      <w:szCs w:val="20"/>
    </w:rPr>
    <w:pPr>
      <w:spacing w:lineRule="auto" w:line="240" w:after="0"/>
    </w:pPr>
  </w:style>
  <w:style w:type="character" w:styleId="983" w:customStyle="1">
    <w:name w:val="HTML Preformatted Char"/>
    <w:basedOn w:val="834"/>
    <w:link w:val="982"/>
    <w:uiPriority w:val="99"/>
    <w:semiHidden/>
    <w:rPr>
      <w:rFonts w:ascii="Consolas" w:hAnsi="Consolas"/>
      <w:color w:val="444D26" w:themeColor="text2"/>
      <w:sz w:val="20"/>
      <w:szCs w:val="20"/>
    </w:rPr>
  </w:style>
  <w:style w:type="character" w:styleId="984">
    <w:name w:val="HTML Sample"/>
    <w:basedOn w:val="834"/>
    <w:uiPriority w:val="99"/>
    <w:semiHidden/>
    <w:unhideWhenUsed/>
    <w:rPr>
      <w:rFonts w:ascii="Consolas" w:hAnsi="Consolas"/>
      <w:sz w:val="24"/>
      <w:szCs w:val="24"/>
    </w:rPr>
  </w:style>
  <w:style w:type="character" w:styleId="985">
    <w:name w:val="HTML Typewriter"/>
    <w:basedOn w:val="834"/>
    <w:uiPriority w:val="99"/>
    <w:semiHidden/>
    <w:unhideWhenUsed/>
    <w:rPr>
      <w:rFonts w:ascii="Consolas" w:hAnsi="Consolas"/>
      <w:sz w:val="22"/>
      <w:szCs w:val="20"/>
    </w:rPr>
  </w:style>
  <w:style w:type="character" w:styleId="986">
    <w:name w:val="HTML Variable"/>
    <w:basedOn w:val="834"/>
    <w:uiPriority w:val="99"/>
    <w:semiHidden/>
    <w:unhideWhenUsed/>
    <w:rPr>
      <w:i/>
      <w:iCs/>
    </w:rPr>
  </w:style>
  <w:style w:type="character" w:styleId="987">
    <w:name w:val="Hyperlink"/>
    <w:basedOn w:val="834"/>
    <w:uiPriority w:val="99"/>
    <w:semiHidden/>
    <w:unhideWhenUsed/>
    <w:rPr>
      <w:color w:val="8E58B6" w:themeColor="hyperlink"/>
      <w:u w:val="single"/>
    </w:rPr>
  </w:style>
  <w:style w:type="paragraph" w:styleId="988">
    <w:name w:val="index 1"/>
    <w:basedOn w:val="825"/>
    <w:next w:val="825"/>
    <w:uiPriority w:val="99"/>
    <w:semiHidden/>
    <w:unhideWhenUsed/>
    <w:pPr>
      <w:ind w:left="280" w:hanging="280"/>
      <w:spacing w:lineRule="auto" w:line="240" w:after="0"/>
    </w:pPr>
  </w:style>
  <w:style w:type="paragraph" w:styleId="989">
    <w:name w:val="index 2"/>
    <w:basedOn w:val="825"/>
    <w:next w:val="825"/>
    <w:uiPriority w:val="99"/>
    <w:semiHidden/>
    <w:unhideWhenUsed/>
    <w:pPr>
      <w:ind w:left="560" w:hanging="280"/>
      <w:spacing w:lineRule="auto" w:line="240" w:after="0"/>
    </w:pPr>
  </w:style>
  <w:style w:type="paragraph" w:styleId="990">
    <w:name w:val="index 3"/>
    <w:basedOn w:val="825"/>
    <w:next w:val="825"/>
    <w:uiPriority w:val="99"/>
    <w:semiHidden/>
    <w:unhideWhenUsed/>
    <w:pPr>
      <w:ind w:left="840" w:hanging="280"/>
      <w:spacing w:lineRule="auto" w:line="240" w:after="0"/>
    </w:pPr>
  </w:style>
  <w:style w:type="paragraph" w:styleId="991">
    <w:name w:val="index 4"/>
    <w:basedOn w:val="825"/>
    <w:next w:val="825"/>
    <w:uiPriority w:val="99"/>
    <w:semiHidden/>
    <w:unhideWhenUsed/>
    <w:pPr>
      <w:ind w:left="1120" w:hanging="280"/>
      <w:spacing w:lineRule="auto" w:line="240" w:after="0"/>
    </w:pPr>
  </w:style>
  <w:style w:type="paragraph" w:styleId="992">
    <w:name w:val="index 5"/>
    <w:basedOn w:val="825"/>
    <w:next w:val="825"/>
    <w:uiPriority w:val="99"/>
    <w:semiHidden/>
    <w:unhideWhenUsed/>
    <w:pPr>
      <w:ind w:left="1400" w:hanging="280"/>
      <w:spacing w:lineRule="auto" w:line="240" w:after="0"/>
    </w:pPr>
  </w:style>
  <w:style w:type="paragraph" w:styleId="993">
    <w:name w:val="index 6"/>
    <w:basedOn w:val="825"/>
    <w:next w:val="825"/>
    <w:uiPriority w:val="99"/>
    <w:semiHidden/>
    <w:unhideWhenUsed/>
    <w:pPr>
      <w:ind w:left="1680" w:hanging="280"/>
      <w:spacing w:lineRule="auto" w:line="240" w:after="0"/>
    </w:pPr>
  </w:style>
  <w:style w:type="paragraph" w:styleId="994">
    <w:name w:val="index 7"/>
    <w:basedOn w:val="825"/>
    <w:next w:val="825"/>
    <w:uiPriority w:val="99"/>
    <w:semiHidden/>
    <w:unhideWhenUsed/>
    <w:pPr>
      <w:ind w:left="1960" w:hanging="280"/>
      <w:spacing w:lineRule="auto" w:line="240" w:after="0"/>
    </w:pPr>
  </w:style>
  <w:style w:type="paragraph" w:styleId="995">
    <w:name w:val="index 8"/>
    <w:basedOn w:val="825"/>
    <w:next w:val="825"/>
    <w:uiPriority w:val="99"/>
    <w:semiHidden/>
    <w:unhideWhenUsed/>
    <w:pPr>
      <w:ind w:left="2240" w:hanging="280"/>
      <w:spacing w:lineRule="auto" w:line="240" w:after="0"/>
    </w:pPr>
  </w:style>
  <w:style w:type="paragraph" w:styleId="996">
    <w:name w:val="index 9"/>
    <w:basedOn w:val="825"/>
    <w:next w:val="825"/>
    <w:uiPriority w:val="99"/>
    <w:semiHidden/>
    <w:unhideWhenUsed/>
    <w:pPr>
      <w:ind w:left="2520" w:hanging="280"/>
      <w:spacing w:lineRule="auto" w:line="240" w:after="0"/>
    </w:pPr>
  </w:style>
  <w:style w:type="paragraph" w:styleId="997">
    <w:name w:val="index heading"/>
    <w:basedOn w:val="825"/>
    <w:next w:val="988"/>
    <w:uiPriority w:val="99"/>
    <w:semiHidden/>
    <w:unhideWhenUsed/>
    <w:rPr>
      <w:rFonts w:ascii="Cambria" w:hAnsi="Cambria" w:cs="Cambria" w:eastAsia="Cambria"/>
      <w:b/>
      <w:bCs/>
    </w:rPr>
  </w:style>
  <w:style w:type="character" w:styleId="998">
    <w:name w:val="Intense Emphasis"/>
    <w:basedOn w:val="834"/>
    <w:qFormat/>
    <w:uiPriority w:val="21"/>
    <w:semiHidden/>
    <w:unhideWhenUsed/>
    <w:rPr>
      <w:b/>
      <w:i/>
      <w:iCs/>
      <w:color w:val="536142" w:themeColor="accent1" w:themeShade="80"/>
    </w:rPr>
  </w:style>
  <w:style w:type="paragraph" w:styleId="999">
    <w:name w:val="Intense Quote"/>
    <w:basedOn w:val="825"/>
    <w:next w:val="825"/>
    <w:link w:val="1000"/>
    <w:qFormat/>
    <w:uiPriority w:val="30"/>
    <w:semiHidden/>
    <w:unhideWhenUsed/>
    <w:rPr>
      <w:i/>
      <w:iCs/>
      <w:color w:val="536142" w:themeColor="accent1" w:themeShade="80"/>
    </w:rPr>
    <w:pPr>
      <w:ind w:left="864" w:right="864"/>
      <w:spacing w:after="360" w:before="360"/>
      <w:pBdr>
        <w:top w:val="single" w:color="536142" w:sz="4" w:space="10" w:themeColor="accent1" w:themeShade="80"/>
        <w:bottom w:val="single" w:color="536142" w:sz="4" w:space="10" w:themeColor="accent1" w:themeShade="80"/>
      </w:pBdr>
    </w:pPr>
  </w:style>
  <w:style w:type="character" w:styleId="1000" w:customStyle="1">
    <w:name w:val="Intense Quote Char"/>
    <w:basedOn w:val="834"/>
    <w:link w:val="999"/>
    <w:uiPriority w:val="30"/>
    <w:semiHidden/>
    <w:rPr>
      <w:i/>
      <w:iCs/>
      <w:color w:val="536142" w:themeColor="accent1" w:themeShade="80"/>
    </w:rPr>
  </w:style>
  <w:style w:type="character" w:styleId="1001">
    <w:name w:val="Intense Reference"/>
    <w:basedOn w:val="834"/>
    <w:qFormat/>
    <w:uiPriority w:val="32"/>
    <w:semiHidden/>
    <w:unhideWhenUsed/>
    <w:rPr>
      <w:b/>
      <w:bCs/>
      <w:caps w:val="false"/>
      <w:smallCaps/>
      <w:color w:val="536142" w:themeColor="accent1" w:themeShade="80"/>
      <w:spacing w:val="5"/>
    </w:rPr>
  </w:style>
  <w:style w:type="table" w:styleId="1002">
    <w:name w:val="Light Grid"/>
    <w:basedOn w:val="835"/>
    <w:uiPriority w:val="62"/>
    <w:semiHidden/>
    <w:unhideWhenUsed/>
    <w:pPr>
      <w:spacing w:lineRule="auto" w:line="240" w:after="0"/>
    </w:pPr>
    <w:tblPr>
      <w:tblStyleRowBandSize w:val="1"/>
      <w:tblStyleColBandSize w:val="1"/>
      <w:tblBorders>
        <w:left w:val="single" w:color="000000" w:sz="8" w:space="0" w:themeColor="text1"/>
        <w:top w:val="single" w:color="000000" w:sz="8" w:space="0" w:themeColor="text1"/>
        <w:right w:val="single" w:color="000000" w:sz="8" w:space="0" w:themeColor="text1"/>
        <w:bottom w:val="single" w:color="000000" w:sz="8" w:space="0" w:themeColor="text1"/>
        <w:insideV w:val="single" w:color="000000" w:sz="8" w:space="0" w:themeColor="text1"/>
        <w:insideH w:val="single" w:color="000000" w:sz="8" w:space="0" w:themeColor="text1"/>
      </w:tblBorders>
    </w:tblPr>
    <w:tblStylePr w:type="band1Horz">
      <w:tcPr>
        <w:shd w:val="clear" w:fill="C0C0C0" w:color="C0C0C0" w:themeFill="text1" w:themeFillTint="3F"/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</w:tcBorders>
      </w:tcPr>
    </w:tblStylePr>
    <w:tblStylePr w:type="band1Vert">
      <w:tcPr>
        <w:shd w:val="clear" w:fill="C0C0C0" w:color="C0C0C0" w:themeFill="text1" w:themeFillTint="3F"/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  <w:tblStylePr w:type="band2Horz"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</w:tcBorders>
      </w:tcPr>
    </w:tblStylePr>
    <w:tblStylePr w:type="firstCol">
      <w:rPr>
        <w:rFonts w:ascii="Cambria" w:hAnsi="Cambria" w:cs="Cambria" w:eastAsia="Cambria"/>
        <w:b/>
        <w:bCs/>
      </w:rPr>
    </w:tblStylePr>
    <w:tblStylePr w:type="firstRow">
      <w:rPr>
        <w:rFonts w:ascii="Cambria" w:hAnsi="Cambria" w:cs="Cambria" w:eastAsia="Cambria"/>
        <w:b/>
        <w:bCs/>
      </w:rPr>
      <w:pPr>
        <w:spacing w:lineRule="auto" w:line="240" w:after="0" w:before="0"/>
      </w:pPr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18" w:space="0" w:themeColor="text1"/>
          <w:insideV w:val="single" w:color="000000" w:sz="8" w:space="0" w:themeColor="text1"/>
          <w:insideH w:val="none" w:color="000000" w:sz="4" w:space="0"/>
        </w:tcBorders>
      </w:tcPr>
    </w:tblStylePr>
    <w:tblStylePr w:type="lastCol">
      <w:rPr>
        <w:rFonts w:ascii="Cambria" w:hAnsi="Cambria" w:cs="Cambria" w:eastAsia="Cambria"/>
        <w:b/>
        <w:bCs/>
      </w:rPr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  <w:tblStylePr w:type="lastRow">
      <w:rPr>
        <w:rFonts w:ascii="Cambria" w:hAnsi="Cambria" w:cs="Cambria" w:eastAsia="Cambria"/>
        <w:b/>
        <w:bCs/>
      </w:rPr>
      <w:pPr>
        <w:spacing w:lineRule="auto" w:line="240" w:after="0" w:before="0"/>
      </w:pPr>
      <w:tcPr>
        <w:tcBorders>
          <w:left w:val="single" w:color="000000" w:sz="8" w:space="0" w:themeColor="text1"/>
          <w:top w:val="single" w:color="000000" w:sz="6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  <w:insideH w:val="none" w:color="000000" w:sz="4" w:space="0"/>
        </w:tcBorders>
      </w:tcPr>
    </w:tblStylePr>
  </w:style>
  <w:style w:type="table" w:styleId="1003">
    <w:name w:val="Light Grid Accent 1"/>
    <w:basedOn w:val="835"/>
    <w:uiPriority w:val="62"/>
    <w:semiHidden/>
    <w:unhideWhenUsed/>
    <w:pPr>
      <w:spacing w:lineRule="auto" w:line="240" w:after="0"/>
    </w:pPr>
    <w:tblPr>
      <w:tblStyleRowBandSize w:val="1"/>
      <w:tblStyleColBandSize w:val="1"/>
      <w:tblBorders>
        <w:left w:val="single" w:color="A5B592" w:sz="8" w:space="0" w:themeColor="accent1"/>
        <w:top w:val="single" w:color="A5B592" w:sz="8" w:space="0" w:themeColor="accent1"/>
        <w:right w:val="single" w:color="A5B592" w:sz="8" w:space="0" w:themeColor="accent1"/>
        <w:bottom w:val="single" w:color="A5B592" w:sz="8" w:space="0" w:themeColor="accent1"/>
        <w:insideV w:val="single" w:color="A5B592" w:sz="8" w:space="0" w:themeColor="accent1"/>
        <w:insideH w:val="single" w:color="A5B592" w:sz="8" w:space="0" w:themeColor="accent1"/>
      </w:tblBorders>
    </w:tblPr>
    <w:tblStylePr w:type="band1Horz">
      <w:tcPr>
        <w:shd w:val="clear" w:fill="E8ECE4" w:color="E8ECE4" w:themeFill="accent1" w:themeFillTint="3F"/>
        <w:tcBorders>
          <w:left w:val="single" w:color="A5B592" w:sz="8" w:space="0" w:themeColor="accent1"/>
          <w:top w:val="single" w:color="A5B592" w:sz="8" w:space="0" w:themeColor="accent1"/>
          <w:right w:val="single" w:color="A5B592" w:sz="8" w:space="0" w:themeColor="accent1"/>
          <w:bottom w:val="single" w:color="A5B592" w:sz="8" w:space="0" w:themeColor="accent1"/>
          <w:insideV w:val="single" w:color="A5B592" w:sz="8" w:space="0" w:themeColor="accent1"/>
        </w:tcBorders>
      </w:tcPr>
    </w:tblStylePr>
    <w:tblStylePr w:type="band1Vert">
      <w:tcPr>
        <w:shd w:val="clear" w:fill="E8ECE4" w:color="E8ECE4" w:themeFill="accent1" w:themeFillTint="3F"/>
        <w:tcBorders>
          <w:left w:val="single" w:color="A5B592" w:sz="8" w:space="0" w:themeColor="accent1"/>
          <w:top w:val="single" w:color="A5B592" w:sz="8" w:space="0" w:themeColor="accent1"/>
          <w:right w:val="single" w:color="A5B592" w:sz="8" w:space="0" w:themeColor="accent1"/>
          <w:bottom w:val="single" w:color="A5B592" w:sz="8" w:space="0" w:themeColor="accent1"/>
        </w:tcBorders>
      </w:tcPr>
    </w:tblStylePr>
    <w:tblStylePr w:type="band2Horz">
      <w:tcPr>
        <w:tcBorders>
          <w:left w:val="single" w:color="A5B592" w:sz="8" w:space="0" w:themeColor="accent1"/>
          <w:top w:val="single" w:color="A5B592" w:sz="8" w:space="0" w:themeColor="accent1"/>
          <w:right w:val="single" w:color="A5B592" w:sz="8" w:space="0" w:themeColor="accent1"/>
          <w:bottom w:val="single" w:color="A5B592" w:sz="8" w:space="0" w:themeColor="accent1"/>
          <w:insideV w:val="single" w:color="A5B592" w:sz="8" w:space="0" w:themeColor="accent1"/>
        </w:tcBorders>
      </w:tcPr>
    </w:tblStylePr>
    <w:tblStylePr w:type="firstCol">
      <w:rPr>
        <w:rFonts w:ascii="Cambria" w:hAnsi="Cambria" w:cs="Cambria" w:eastAsia="Cambria"/>
        <w:b/>
        <w:bCs/>
      </w:rPr>
    </w:tblStylePr>
    <w:tblStylePr w:type="firstRow">
      <w:rPr>
        <w:rFonts w:ascii="Cambria" w:hAnsi="Cambria" w:cs="Cambria" w:eastAsia="Cambria"/>
        <w:b/>
        <w:bCs/>
      </w:rPr>
      <w:pPr>
        <w:spacing w:lineRule="auto" w:line="240" w:after="0" w:before="0"/>
      </w:pPr>
      <w:tcPr>
        <w:tcBorders>
          <w:left w:val="single" w:color="A5B592" w:sz="8" w:space="0" w:themeColor="accent1"/>
          <w:top w:val="single" w:color="A5B592" w:sz="8" w:space="0" w:themeColor="accent1"/>
          <w:right w:val="single" w:color="A5B592" w:sz="8" w:space="0" w:themeColor="accent1"/>
          <w:bottom w:val="single" w:color="A5B592" w:sz="18" w:space="0" w:themeColor="accent1"/>
          <w:insideV w:val="single" w:color="A5B592" w:sz="8" w:space="0" w:themeColor="accent1"/>
          <w:insideH w:val="none" w:color="000000" w:sz="4" w:space="0"/>
        </w:tcBorders>
      </w:tcPr>
    </w:tblStylePr>
    <w:tblStylePr w:type="lastCol">
      <w:rPr>
        <w:rFonts w:ascii="Cambria" w:hAnsi="Cambria" w:cs="Cambria" w:eastAsia="Cambria"/>
        <w:b/>
        <w:bCs/>
      </w:rPr>
      <w:tcPr>
        <w:tcBorders>
          <w:left w:val="single" w:color="A5B592" w:sz="8" w:space="0" w:themeColor="accent1"/>
          <w:top w:val="single" w:color="A5B592" w:sz="8" w:space="0" w:themeColor="accent1"/>
          <w:right w:val="single" w:color="A5B592" w:sz="8" w:space="0" w:themeColor="accent1"/>
          <w:bottom w:val="single" w:color="A5B592" w:sz="8" w:space="0" w:themeColor="accent1"/>
        </w:tcBorders>
      </w:tcPr>
    </w:tblStylePr>
    <w:tblStylePr w:type="lastRow">
      <w:rPr>
        <w:rFonts w:ascii="Cambria" w:hAnsi="Cambria" w:cs="Cambria" w:eastAsia="Cambria"/>
        <w:b/>
        <w:bCs/>
      </w:rPr>
      <w:pPr>
        <w:spacing w:lineRule="auto" w:line="240" w:after="0" w:before="0"/>
      </w:pPr>
      <w:tcPr>
        <w:tcBorders>
          <w:left w:val="single" w:color="A5B592" w:sz="8" w:space="0" w:themeColor="accent1"/>
          <w:top w:val="single" w:color="A5B592" w:sz="6" w:space="0" w:themeColor="accent1"/>
          <w:right w:val="single" w:color="A5B592" w:sz="8" w:space="0" w:themeColor="accent1"/>
          <w:bottom w:val="single" w:color="A5B592" w:sz="8" w:space="0" w:themeColor="accent1"/>
          <w:insideV w:val="single" w:color="A5B592" w:sz="8" w:space="0" w:themeColor="accent1"/>
          <w:insideH w:val="none" w:color="000000" w:sz="4" w:space="0"/>
        </w:tcBorders>
      </w:tcPr>
    </w:tblStylePr>
  </w:style>
  <w:style w:type="table" w:styleId="1004">
    <w:name w:val="Light Grid Accent 2"/>
    <w:basedOn w:val="835"/>
    <w:uiPriority w:val="62"/>
    <w:semiHidden/>
    <w:unhideWhenUsed/>
    <w:pPr>
      <w:spacing w:lineRule="auto" w:line="240" w:after="0"/>
    </w:pPr>
    <w:tblPr>
      <w:tblStyleRowBandSize w:val="1"/>
      <w:tblStyleColBandSize w:val="1"/>
      <w:tblBorders>
        <w:left w:val="single" w:color="F3A447" w:sz="8" w:space="0" w:themeColor="accent2"/>
        <w:top w:val="single" w:color="F3A447" w:sz="8" w:space="0" w:themeColor="accent2"/>
        <w:right w:val="single" w:color="F3A447" w:sz="8" w:space="0" w:themeColor="accent2"/>
        <w:bottom w:val="single" w:color="F3A447" w:sz="8" w:space="0" w:themeColor="accent2"/>
        <w:insideV w:val="single" w:color="F3A447" w:sz="8" w:space="0" w:themeColor="accent2"/>
        <w:insideH w:val="single" w:color="F3A447" w:sz="8" w:space="0" w:themeColor="accent2"/>
      </w:tblBorders>
    </w:tblPr>
    <w:tblStylePr w:type="band1Horz">
      <w:tcPr>
        <w:shd w:val="clear" w:fill="FCE8D1" w:color="FCE8D1" w:themeFill="accent2" w:themeFillTint="3F"/>
        <w:tcBorders>
          <w:left w:val="single" w:color="F3A447" w:sz="8" w:space="0" w:themeColor="accent2"/>
          <w:top w:val="single" w:color="F3A447" w:sz="8" w:space="0" w:themeColor="accent2"/>
          <w:right w:val="single" w:color="F3A447" w:sz="8" w:space="0" w:themeColor="accent2"/>
          <w:bottom w:val="single" w:color="F3A447" w:sz="8" w:space="0" w:themeColor="accent2"/>
          <w:insideV w:val="single" w:color="F3A447" w:sz="8" w:space="0" w:themeColor="accent2"/>
        </w:tcBorders>
      </w:tcPr>
    </w:tblStylePr>
    <w:tblStylePr w:type="band1Vert">
      <w:tcPr>
        <w:shd w:val="clear" w:fill="FCE8D1" w:color="FCE8D1" w:themeFill="accent2" w:themeFillTint="3F"/>
        <w:tcBorders>
          <w:left w:val="single" w:color="F3A447" w:sz="8" w:space="0" w:themeColor="accent2"/>
          <w:top w:val="single" w:color="F3A447" w:sz="8" w:space="0" w:themeColor="accent2"/>
          <w:right w:val="single" w:color="F3A447" w:sz="8" w:space="0" w:themeColor="accent2"/>
          <w:bottom w:val="single" w:color="F3A447" w:sz="8" w:space="0" w:themeColor="accent2"/>
        </w:tcBorders>
      </w:tcPr>
    </w:tblStylePr>
    <w:tblStylePr w:type="band2Horz">
      <w:tcPr>
        <w:tcBorders>
          <w:left w:val="single" w:color="F3A447" w:sz="8" w:space="0" w:themeColor="accent2"/>
          <w:top w:val="single" w:color="F3A447" w:sz="8" w:space="0" w:themeColor="accent2"/>
          <w:right w:val="single" w:color="F3A447" w:sz="8" w:space="0" w:themeColor="accent2"/>
          <w:bottom w:val="single" w:color="F3A447" w:sz="8" w:space="0" w:themeColor="accent2"/>
          <w:insideV w:val="single" w:color="F3A447" w:sz="8" w:space="0" w:themeColor="accent2"/>
        </w:tcBorders>
      </w:tcPr>
    </w:tblStylePr>
    <w:tblStylePr w:type="firstCol">
      <w:rPr>
        <w:rFonts w:ascii="Cambria" w:hAnsi="Cambria" w:cs="Cambria" w:eastAsia="Cambria"/>
        <w:b/>
        <w:bCs/>
      </w:rPr>
    </w:tblStylePr>
    <w:tblStylePr w:type="firstRow">
      <w:rPr>
        <w:rFonts w:ascii="Cambria" w:hAnsi="Cambria" w:cs="Cambria" w:eastAsia="Cambria"/>
        <w:b/>
        <w:bCs/>
      </w:rPr>
      <w:pPr>
        <w:spacing w:lineRule="auto" w:line="240" w:after="0" w:before="0"/>
      </w:pPr>
      <w:tcPr>
        <w:tcBorders>
          <w:left w:val="single" w:color="F3A447" w:sz="8" w:space="0" w:themeColor="accent2"/>
          <w:top w:val="single" w:color="F3A447" w:sz="8" w:space="0" w:themeColor="accent2"/>
          <w:right w:val="single" w:color="F3A447" w:sz="8" w:space="0" w:themeColor="accent2"/>
          <w:bottom w:val="single" w:color="F3A447" w:sz="18" w:space="0" w:themeColor="accent2"/>
          <w:insideV w:val="single" w:color="F3A447" w:sz="8" w:space="0" w:themeColor="accent2"/>
          <w:insideH w:val="none" w:color="000000" w:sz="4" w:space="0"/>
        </w:tcBorders>
      </w:tcPr>
    </w:tblStylePr>
    <w:tblStylePr w:type="lastCol">
      <w:rPr>
        <w:rFonts w:ascii="Cambria" w:hAnsi="Cambria" w:cs="Cambria" w:eastAsia="Cambria"/>
        <w:b/>
        <w:bCs/>
      </w:rPr>
      <w:tcPr>
        <w:tcBorders>
          <w:left w:val="single" w:color="F3A447" w:sz="8" w:space="0" w:themeColor="accent2"/>
          <w:top w:val="single" w:color="F3A447" w:sz="8" w:space="0" w:themeColor="accent2"/>
          <w:right w:val="single" w:color="F3A447" w:sz="8" w:space="0" w:themeColor="accent2"/>
          <w:bottom w:val="single" w:color="F3A447" w:sz="8" w:space="0" w:themeColor="accent2"/>
        </w:tcBorders>
      </w:tcPr>
    </w:tblStylePr>
    <w:tblStylePr w:type="lastRow">
      <w:rPr>
        <w:rFonts w:ascii="Cambria" w:hAnsi="Cambria" w:cs="Cambria" w:eastAsia="Cambria"/>
        <w:b/>
        <w:bCs/>
      </w:rPr>
      <w:pPr>
        <w:spacing w:lineRule="auto" w:line="240" w:after="0" w:before="0"/>
      </w:pPr>
      <w:tcPr>
        <w:tcBorders>
          <w:left w:val="single" w:color="F3A447" w:sz="8" w:space="0" w:themeColor="accent2"/>
          <w:top w:val="single" w:color="F3A447" w:sz="6" w:space="0" w:themeColor="accent2"/>
          <w:right w:val="single" w:color="F3A447" w:sz="8" w:space="0" w:themeColor="accent2"/>
          <w:bottom w:val="single" w:color="F3A447" w:sz="8" w:space="0" w:themeColor="accent2"/>
          <w:insideV w:val="single" w:color="F3A447" w:sz="8" w:space="0" w:themeColor="accent2"/>
          <w:insideH w:val="none" w:color="000000" w:sz="4" w:space="0"/>
        </w:tcBorders>
      </w:tcPr>
    </w:tblStylePr>
  </w:style>
  <w:style w:type="table" w:styleId="1005">
    <w:name w:val="Light Grid Accent 3"/>
    <w:basedOn w:val="835"/>
    <w:uiPriority w:val="62"/>
    <w:semiHidden/>
    <w:unhideWhenUsed/>
    <w:pPr>
      <w:spacing w:lineRule="auto" w:line="240" w:after="0"/>
    </w:pPr>
    <w:tblPr>
      <w:tblStyleRowBandSize w:val="1"/>
      <w:tblStyleColBandSize w:val="1"/>
      <w:tblBorders>
        <w:left w:val="single" w:color="E7BC29" w:sz="8" w:space="0" w:themeColor="accent3"/>
        <w:top w:val="single" w:color="E7BC29" w:sz="8" w:space="0" w:themeColor="accent3"/>
        <w:right w:val="single" w:color="E7BC29" w:sz="8" w:space="0" w:themeColor="accent3"/>
        <w:bottom w:val="single" w:color="E7BC29" w:sz="8" w:space="0" w:themeColor="accent3"/>
        <w:insideV w:val="single" w:color="E7BC29" w:sz="8" w:space="0" w:themeColor="accent3"/>
        <w:insideH w:val="single" w:color="E7BC29" w:sz="8" w:space="0" w:themeColor="accent3"/>
      </w:tblBorders>
    </w:tblPr>
    <w:tblStylePr w:type="band1Horz">
      <w:tcPr>
        <w:shd w:val="clear" w:fill="F9EEC9" w:color="F9EEC9" w:themeFill="accent3" w:themeFillTint="3F"/>
        <w:tcBorders>
          <w:left w:val="single" w:color="E7BC29" w:sz="8" w:space="0" w:themeColor="accent3"/>
          <w:top w:val="single" w:color="E7BC29" w:sz="8" w:space="0" w:themeColor="accent3"/>
          <w:right w:val="single" w:color="E7BC29" w:sz="8" w:space="0" w:themeColor="accent3"/>
          <w:bottom w:val="single" w:color="E7BC29" w:sz="8" w:space="0" w:themeColor="accent3"/>
          <w:insideV w:val="single" w:color="E7BC29" w:sz="8" w:space="0" w:themeColor="accent3"/>
        </w:tcBorders>
      </w:tcPr>
    </w:tblStylePr>
    <w:tblStylePr w:type="band1Vert">
      <w:tcPr>
        <w:shd w:val="clear" w:fill="F9EEC9" w:color="F9EEC9" w:themeFill="accent3" w:themeFillTint="3F"/>
        <w:tcBorders>
          <w:left w:val="single" w:color="E7BC29" w:sz="8" w:space="0" w:themeColor="accent3"/>
          <w:top w:val="single" w:color="E7BC29" w:sz="8" w:space="0" w:themeColor="accent3"/>
          <w:right w:val="single" w:color="E7BC29" w:sz="8" w:space="0" w:themeColor="accent3"/>
          <w:bottom w:val="single" w:color="E7BC29" w:sz="8" w:space="0" w:themeColor="accent3"/>
        </w:tcBorders>
      </w:tcPr>
    </w:tblStylePr>
    <w:tblStylePr w:type="band2Horz">
      <w:tcPr>
        <w:tcBorders>
          <w:left w:val="single" w:color="E7BC29" w:sz="8" w:space="0" w:themeColor="accent3"/>
          <w:top w:val="single" w:color="E7BC29" w:sz="8" w:space="0" w:themeColor="accent3"/>
          <w:right w:val="single" w:color="E7BC29" w:sz="8" w:space="0" w:themeColor="accent3"/>
          <w:bottom w:val="single" w:color="E7BC29" w:sz="8" w:space="0" w:themeColor="accent3"/>
          <w:insideV w:val="single" w:color="E7BC29" w:sz="8" w:space="0" w:themeColor="accent3"/>
        </w:tcBorders>
      </w:tcPr>
    </w:tblStylePr>
    <w:tblStylePr w:type="firstCol">
      <w:rPr>
        <w:rFonts w:ascii="Cambria" w:hAnsi="Cambria" w:cs="Cambria" w:eastAsia="Cambria"/>
        <w:b/>
        <w:bCs/>
      </w:rPr>
    </w:tblStylePr>
    <w:tblStylePr w:type="firstRow">
      <w:rPr>
        <w:rFonts w:ascii="Cambria" w:hAnsi="Cambria" w:cs="Cambria" w:eastAsia="Cambria"/>
        <w:b/>
        <w:bCs/>
      </w:rPr>
      <w:pPr>
        <w:spacing w:lineRule="auto" w:line="240" w:after="0" w:before="0"/>
      </w:pPr>
      <w:tcPr>
        <w:tcBorders>
          <w:left w:val="single" w:color="E7BC29" w:sz="8" w:space="0" w:themeColor="accent3"/>
          <w:top w:val="single" w:color="E7BC29" w:sz="8" w:space="0" w:themeColor="accent3"/>
          <w:right w:val="single" w:color="E7BC29" w:sz="8" w:space="0" w:themeColor="accent3"/>
          <w:bottom w:val="single" w:color="E7BC29" w:sz="18" w:space="0" w:themeColor="accent3"/>
          <w:insideV w:val="single" w:color="E7BC29" w:sz="8" w:space="0" w:themeColor="accent3"/>
          <w:insideH w:val="none" w:color="000000" w:sz="4" w:space="0"/>
        </w:tcBorders>
      </w:tcPr>
    </w:tblStylePr>
    <w:tblStylePr w:type="lastCol">
      <w:rPr>
        <w:rFonts w:ascii="Cambria" w:hAnsi="Cambria" w:cs="Cambria" w:eastAsia="Cambria"/>
        <w:b/>
        <w:bCs/>
      </w:rPr>
      <w:tcPr>
        <w:tcBorders>
          <w:left w:val="single" w:color="E7BC29" w:sz="8" w:space="0" w:themeColor="accent3"/>
          <w:top w:val="single" w:color="E7BC29" w:sz="8" w:space="0" w:themeColor="accent3"/>
          <w:right w:val="single" w:color="E7BC29" w:sz="8" w:space="0" w:themeColor="accent3"/>
          <w:bottom w:val="single" w:color="E7BC29" w:sz="8" w:space="0" w:themeColor="accent3"/>
        </w:tcBorders>
      </w:tcPr>
    </w:tblStylePr>
    <w:tblStylePr w:type="lastRow">
      <w:rPr>
        <w:rFonts w:ascii="Cambria" w:hAnsi="Cambria" w:cs="Cambria" w:eastAsia="Cambria"/>
        <w:b/>
        <w:bCs/>
      </w:rPr>
      <w:pPr>
        <w:spacing w:lineRule="auto" w:line="240" w:after="0" w:before="0"/>
      </w:pPr>
      <w:tcPr>
        <w:tcBorders>
          <w:left w:val="single" w:color="E7BC29" w:sz="8" w:space="0" w:themeColor="accent3"/>
          <w:top w:val="single" w:color="E7BC29" w:sz="6" w:space="0" w:themeColor="accent3"/>
          <w:right w:val="single" w:color="E7BC29" w:sz="8" w:space="0" w:themeColor="accent3"/>
          <w:bottom w:val="single" w:color="E7BC29" w:sz="8" w:space="0" w:themeColor="accent3"/>
          <w:insideV w:val="single" w:color="E7BC29" w:sz="8" w:space="0" w:themeColor="accent3"/>
          <w:insideH w:val="none" w:color="000000" w:sz="4" w:space="0"/>
        </w:tcBorders>
      </w:tcPr>
    </w:tblStylePr>
  </w:style>
  <w:style w:type="table" w:styleId="1006">
    <w:name w:val="Light Grid Accent 4"/>
    <w:basedOn w:val="835"/>
    <w:uiPriority w:val="62"/>
    <w:semiHidden/>
    <w:unhideWhenUsed/>
    <w:pPr>
      <w:spacing w:lineRule="auto" w:line="240" w:after="0"/>
    </w:pPr>
    <w:tblPr>
      <w:tblStyleRowBandSize w:val="1"/>
      <w:tblStyleColBandSize w:val="1"/>
      <w:tblBorders>
        <w:left w:val="single" w:color="D092A7" w:sz="8" w:space="0" w:themeColor="accent4"/>
        <w:top w:val="single" w:color="D092A7" w:sz="8" w:space="0" w:themeColor="accent4"/>
        <w:right w:val="single" w:color="D092A7" w:sz="8" w:space="0" w:themeColor="accent4"/>
        <w:bottom w:val="single" w:color="D092A7" w:sz="8" w:space="0" w:themeColor="accent4"/>
        <w:insideV w:val="single" w:color="D092A7" w:sz="8" w:space="0" w:themeColor="accent4"/>
        <w:insideH w:val="single" w:color="D092A7" w:sz="8" w:space="0" w:themeColor="accent4"/>
      </w:tblBorders>
    </w:tblPr>
    <w:tblStylePr w:type="band1Horz">
      <w:tcPr>
        <w:shd w:val="clear" w:fill="F3E3E9" w:color="F3E3E9" w:themeFill="accent4" w:themeFillTint="3F"/>
        <w:tcBorders>
          <w:left w:val="single" w:color="D092A7" w:sz="8" w:space="0" w:themeColor="accent4"/>
          <w:top w:val="single" w:color="D092A7" w:sz="8" w:space="0" w:themeColor="accent4"/>
          <w:right w:val="single" w:color="D092A7" w:sz="8" w:space="0" w:themeColor="accent4"/>
          <w:bottom w:val="single" w:color="D092A7" w:sz="8" w:space="0" w:themeColor="accent4"/>
          <w:insideV w:val="single" w:color="D092A7" w:sz="8" w:space="0" w:themeColor="accent4"/>
        </w:tcBorders>
      </w:tcPr>
    </w:tblStylePr>
    <w:tblStylePr w:type="band1Vert">
      <w:tcPr>
        <w:shd w:val="clear" w:fill="F3E3E9" w:color="F3E3E9" w:themeFill="accent4" w:themeFillTint="3F"/>
        <w:tcBorders>
          <w:left w:val="single" w:color="D092A7" w:sz="8" w:space="0" w:themeColor="accent4"/>
          <w:top w:val="single" w:color="D092A7" w:sz="8" w:space="0" w:themeColor="accent4"/>
          <w:right w:val="single" w:color="D092A7" w:sz="8" w:space="0" w:themeColor="accent4"/>
          <w:bottom w:val="single" w:color="D092A7" w:sz="8" w:space="0" w:themeColor="accent4"/>
        </w:tcBorders>
      </w:tcPr>
    </w:tblStylePr>
    <w:tblStylePr w:type="band2Horz">
      <w:tcPr>
        <w:tcBorders>
          <w:left w:val="single" w:color="D092A7" w:sz="8" w:space="0" w:themeColor="accent4"/>
          <w:top w:val="single" w:color="D092A7" w:sz="8" w:space="0" w:themeColor="accent4"/>
          <w:right w:val="single" w:color="D092A7" w:sz="8" w:space="0" w:themeColor="accent4"/>
          <w:bottom w:val="single" w:color="D092A7" w:sz="8" w:space="0" w:themeColor="accent4"/>
          <w:insideV w:val="single" w:color="D092A7" w:sz="8" w:space="0" w:themeColor="accent4"/>
        </w:tcBorders>
      </w:tcPr>
    </w:tblStylePr>
    <w:tblStylePr w:type="firstCol">
      <w:rPr>
        <w:rFonts w:ascii="Cambria" w:hAnsi="Cambria" w:cs="Cambria" w:eastAsia="Cambria"/>
        <w:b/>
        <w:bCs/>
      </w:rPr>
    </w:tblStylePr>
    <w:tblStylePr w:type="firstRow">
      <w:rPr>
        <w:rFonts w:ascii="Cambria" w:hAnsi="Cambria" w:cs="Cambria" w:eastAsia="Cambria"/>
        <w:b/>
        <w:bCs/>
      </w:rPr>
      <w:pPr>
        <w:spacing w:lineRule="auto" w:line="240" w:after="0" w:before="0"/>
      </w:pPr>
      <w:tcPr>
        <w:tcBorders>
          <w:left w:val="single" w:color="D092A7" w:sz="8" w:space="0" w:themeColor="accent4"/>
          <w:top w:val="single" w:color="D092A7" w:sz="8" w:space="0" w:themeColor="accent4"/>
          <w:right w:val="single" w:color="D092A7" w:sz="8" w:space="0" w:themeColor="accent4"/>
          <w:bottom w:val="single" w:color="D092A7" w:sz="18" w:space="0" w:themeColor="accent4"/>
          <w:insideV w:val="single" w:color="D092A7" w:sz="8" w:space="0" w:themeColor="accent4"/>
          <w:insideH w:val="none" w:color="000000" w:sz="4" w:space="0"/>
        </w:tcBorders>
      </w:tcPr>
    </w:tblStylePr>
    <w:tblStylePr w:type="lastCol">
      <w:rPr>
        <w:rFonts w:ascii="Cambria" w:hAnsi="Cambria" w:cs="Cambria" w:eastAsia="Cambria"/>
        <w:b/>
        <w:bCs/>
      </w:rPr>
      <w:tcPr>
        <w:tcBorders>
          <w:left w:val="single" w:color="D092A7" w:sz="8" w:space="0" w:themeColor="accent4"/>
          <w:top w:val="single" w:color="D092A7" w:sz="8" w:space="0" w:themeColor="accent4"/>
          <w:right w:val="single" w:color="D092A7" w:sz="8" w:space="0" w:themeColor="accent4"/>
          <w:bottom w:val="single" w:color="D092A7" w:sz="8" w:space="0" w:themeColor="accent4"/>
        </w:tcBorders>
      </w:tcPr>
    </w:tblStylePr>
    <w:tblStylePr w:type="lastRow">
      <w:rPr>
        <w:rFonts w:ascii="Cambria" w:hAnsi="Cambria" w:cs="Cambria" w:eastAsia="Cambria"/>
        <w:b/>
        <w:bCs/>
      </w:rPr>
      <w:pPr>
        <w:spacing w:lineRule="auto" w:line="240" w:after="0" w:before="0"/>
      </w:pPr>
      <w:tcPr>
        <w:tcBorders>
          <w:left w:val="single" w:color="D092A7" w:sz="8" w:space="0" w:themeColor="accent4"/>
          <w:top w:val="single" w:color="D092A7" w:sz="6" w:space="0" w:themeColor="accent4"/>
          <w:right w:val="single" w:color="D092A7" w:sz="8" w:space="0" w:themeColor="accent4"/>
          <w:bottom w:val="single" w:color="D092A7" w:sz="8" w:space="0" w:themeColor="accent4"/>
          <w:insideV w:val="single" w:color="D092A7" w:sz="8" w:space="0" w:themeColor="accent4"/>
          <w:insideH w:val="none" w:color="000000" w:sz="4" w:space="0"/>
        </w:tcBorders>
      </w:tcPr>
    </w:tblStylePr>
  </w:style>
  <w:style w:type="table" w:styleId="1007">
    <w:name w:val="Light Grid Accent 5"/>
    <w:basedOn w:val="835"/>
    <w:uiPriority w:val="62"/>
    <w:semiHidden/>
    <w:unhideWhenUsed/>
    <w:pPr>
      <w:spacing w:lineRule="auto" w:line="240" w:after="0"/>
    </w:pPr>
    <w:tblPr>
      <w:tblStyleRowBandSize w:val="1"/>
      <w:tblStyleColBandSize w:val="1"/>
      <w:tblBorders>
        <w:left w:val="single" w:color="9C85C0" w:sz="8" w:space="0" w:themeColor="accent5"/>
        <w:top w:val="single" w:color="9C85C0" w:sz="8" w:space="0" w:themeColor="accent5"/>
        <w:right w:val="single" w:color="9C85C0" w:sz="8" w:space="0" w:themeColor="accent5"/>
        <w:bottom w:val="single" w:color="9C85C0" w:sz="8" w:space="0" w:themeColor="accent5"/>
        <w:insideV w:val="single" w:color="9C85C0" w:sz="8" w:space="0" w:themeColor="accent5"/>
        <w:insideH w:val="single" w:color="9C85C0" w:sz="8" w:space="0" w:themeColor="accent5"/>
      </w:tblBorders>
    </w:tblPr>
    <w:tblStylePr w:type="band1Horz">
      <w:tcPr>
        <w:shd w:val="clear" w:fill="E6E0EF" w:color="E6E0EF" w:themeFill="accent5" w:themeFillTint="3F"/>
        <w:tcBorders>
          <w:left w:val="single" w:color="9C85C0" w:sz="8" w:space="0" w:themeColor="accent5"/>
          <w:top w:val="single" w:color="9C85C0" w:sz="8" w:space="0" w:themeColor="accent5"/>
          <w:right w:val="single" w:color="9C85C0" w:sz="8" w:space="0" w:themeColor="accent5"/>
          <w:bottom w:val="single" w:color="9C85C0" w:sz="8" w:space="0" w:themeColor="accent5"/>
          <w:insideV w:val="single" w:color="9C85C0" w:sz="8" w:space="0" w:themeColor="accent5"/>
        </w:tcBorders>
      </w:tcPr>
    </w:tblStylePr>
    <w:tblStylePr w:type="band1Vert">
      <w:tcPr>
        <w:shd w:val="clear" w:fill="E6E0EF" w:color="E6E0EF" w:themeFill="accent5" w:themeFillTint="3F"/>
        <w:tcBorders>
          <w:left w:val="single" w:color="9C85C0" w:sz="8" w:space="0" w:themeColor="accent5"/>
          <w:top w:val="single" w:color="9C85C0" w:sz="8" w:space="0" w:themeColor="accent5"/>
          <w:right w:val="single" w:color="9C85C0" w:sz="8" w:space="0" w:themeColor="accent5"/>
          <w:bottom w:val="single" w:color="9C85C0" w:sz="8" w:space="0" w:themeColor="accent5"/>
        </w:tcBorders>
      </w:tcPr>
    </w:tblStylePr>
    <w:tblStylePr w:type="band2Horz">
      <w:tcPr>
        <w:tcBorders>
          <w:left w:val="single" w:color="9C85C0" w:sz="8" w:space="0" w:themeColor="accent5"/>
          <w:top w:val="single" w:color="9C85C0" w:sz="8" w:space="0" w:themeColor="accent5"/>
          <w:right w:val="single" w:color="9C85C0" w:sz="8" w:space="0" w:themeColor="accent5"/>
          <w:bottom w:val="single" w:color="9C85C0" w:sz="8" w:space="0" w:themeColor="accent5"/>
          <w:insideV w:val="single" w:color="9C85C0" w:sz="8" w:space="0" w:themeColor="accent5"/>
        </w:tcBorders>
      </w:tcPr>
    </w:tblStylePr>
    <w:tblStylePr w:type="firstCol">
      <w:rPr>
        <w:rFonts w:ascii="Cambria" w:hAnsi="Cambria" w:cs="Cambria" w:eastAsia="Cambria"/>
        <w:b/>
        <w:bCs/>
      </w:rPr>
    </w:tblStylePr>
    <w:tblStylePr w:type="firstRow">
      <w:rPr>
        <w:rFonts w:ascii="Cambria" w:hAnsi="Cambria" w:cs="Cambria" w:eastAsia="Cambria"/>
        <w:b/>
        <w:bCs/>
      </w:rPr>
      <w:pPr>
        <w:spacing w:lineRule="auto" w:line="240" w:after="0" w:before="0"/>
      </w:pPr>
      <w:tcPr>
        <w:tcBorders>
          <w:left w:val="single" w:color="9C85C0" w:sz="8" w:space="0" w:themeColor="accent5"/>
          <w:top w:val="single" w:color="9C85C0" w:sz="8" w:space="0" w:themeColor="accent5"/>
          <w:right w:val="single" w:color="9C85C0" w:sz="8" w:space="0" w:themeColor="accent5"/>
          <w:bottom w:val="single" w:color="9C85C0" w:sz="18" w:space="0" w:themeColor="accent5"/>
          <w:insideV w:val="single" w:color="9C85C0" w:sz="8" w:space="0" w:themeColor="accent5"/>
          <w:insideH w:val="none" w:color="000000" w:sz="4" w:space="0"/>
        </w:tcBorders>
      </w:tcPr>
    </w:tblStylePr>
    <w:tblStylePr w:type="lastCol">
      <w:rPr>
        <w:rFonts w:ascii="Cambria" w:hAnsi="Cambria" w:cs="Cambria" w:eastAsia="Cambria"/>
        <w:b/>
        <w:bCs/>
      </w:rPr>
      <w:tcPr>
        <w:tcBorders>
          <w:left w:val="single" w:color="9C85C0" w:sz="8" w:space="0" w:themeColor="accent5"/>
          <w:top w:val="single" w:color="9C85C0" w:sz="8" w:space="0" w:themeColor="accent5"/>
          <w:right w:val="single" w:color="9C85C0" w:sz="8" w:space="0" w:themeColor="accent5"/>
          <w:bottom w:val="single" w:color="9C85C0" w:sz="8" w:space="0" w:themeColor="accent5"/>
        </w:tcBorders>
      </w:tcPr>
    </w:tblStylePr>
    <w:tblStylePr w:type="lastRow">
      <w:rPr>
        <w:rFonts w:ascii="Cambria" w:hAnsi="Cambria" w:cs="Cambria" w:eastAsia="Cambria"/>
        <w:b/>
        <w:bCs/>
      </w:rPr>
      <w:pPr>
        <w:spacing w:lineRule="auto" w:line="240" w:after="0" w:before="0"/>
      </w:pPr>
      <w:tcPr>
        <w:tcBorders>
          <w:left w:val="single" w:color="9C85C0" w:sz="8" w:space="0" w:themeColor="accent5"/>
          <w:top w:val="single" w:color="9C85C0" w:sz="6" w:space="0" w:themeColor="accent5"/>
          <w:right w:val="single" w:color="9C85C0" w:sz="8" w:space="0" w:themeColor="accent5"/>
          <w:bottom w:val="single" w:color="9C85C0" w:sz="8" w:space="0" w:themeColor="accent5"/>
          <w:insideV w:val="single" w:color="9C85C0" w:sz="8" w:space="0" w:themeColor="accent5"/>
          <w:insideH w:val="none" w:color="000000" w:sz="4" w:space="0"/>
        </w:tcBorders>
      </w:tcPr>
    </w:tblStylePr>
  </w:style>
  <w:style w:type="table" w:styleId="1008">
    <w:name w:val="Light Grid Accent 6"/>
    <w:basedOn w:val="835"/>
    <w:uiPriority w:val="62"/>
    <w:semiHidden/>
    <w:unhideWhenUsed/>
    <w:pPr>
      <w:spacing w:lineRule="auto" w:line="240" w:after="0"/>
    </w:pPr>
    <w:tblPr>
      <w:tblStyleRowBandSize w:val="1"/>
      <w:tblStyleColBandSize w:val="1"/>
      <w:tblBorders>
        <w:left w:val="single" w:color="809EC2" w:sz="8" w:space="0" w:themeColor="accent6"/>
        <w:top w:val="single" w:color="809EC2" w:sz="8" w:space="0" w:themeColor="accent6"/>
        <w:right w:val="single" w:color="809EC2" w:sz="8" w:space="0" w:themeColor="accent6"/>
        <w:bottom w:val="single" w:color="809EC2" w:sz="8" w:space="0" w:themeColor="accent6"/>
        <w:insideV w:val="single" w:color="809EC2" w:sz="8" w:space="0" w:themeColor="accent6"/>
        <w:insideH w:val="single" w:color="809EC2" w:sz="8" w:space="0" w:themeColor="accent6"/>
      </w:tblBorders>
    </w:tblPr>
    <w:tblStylePr w:type="band1Horz">
      <w:tcPr>
        <w:shd w:val="clear" w:fill="DFE6F0" w:color="DFE6F0" w:themeFill="accent6" w:themeFillTint="3F"/>
        <w:tcBorders>
          <w:left w:val="single" w:color="809EC2" w:sz="8" w:space="0" w:themeColor="accent6"/>
          <w:top w:val="single" w:color="809EC2" w:sz="8" w:space="0" w:themeColor="accent6"/>
          <w:right w:val="single" w:color="809EC2" w:sz="8" w:space="0" w:themeColor="accent6"/>
          <w:bottom w:val="single" w:color="809EC2" w:sz="8" w:space="0" w:themeColor="accent6"/>
          <w:insideV w:val="single" w:color="809EC2" w:sz="8" w:space="0" w:themeColor="accent6"/>
        </w:tcBorders>
      </w:tcPr>
    </w:tblStylePr>
    <w:tblStylePr w:type="band1Vert">
      <w:tcPr>
        <w:shd w:val="clear" w:fill="DFE6F0" w:color="DFE6F0" w:themeFill="accent6" w:themeFillTint="3F"/>
        <w:tcBorders>
          <w:left w:val="single" w:color="809EC2" w:sz="8" w:space="0" w:themeColor="accent6"/>
          <w:top w:val="single" w:color="809EC2" w:sz="8" w:space="0" w:themeColor="accent6"/>
          <w:right w:val="single" w:color="809EC2" w:sz="8" w:space="0" w:themeColor="accent6"/>
          <w:bottom w:val="single" w:color="809EC2" w:sz="8" w:space="0" w:themeColor="accent6"/>
        </w:tcBorders>
      </w:tcPr>
    </w:tblStylePr>
    <w:tblStylePr w:type="band2Horz">
      <w:tcPr>
        <w:tcBorders>
          <w:left w:val="single" w:color="809EC2" w:sz="8" w:space="0" w:themeColor="accent6"/>
          <w:top w:val="single" w:color="809EC2" w:sz="8" w:space="0" w:themeColor="accent6"/>
          <w:right w:val="single" w:color="809EC2" w:sz="8" w:space="0" w:themeColor="accent6"/>
          <w:bottom w:val="single" w:color="809EC2" w:sz="8" w:space="0" w:themeColor="accent6"/>
          <w:insideV w:val="single" w:color="809EC2" w:sz="8" w:space="0" w:themeColor="accent6"/>
        </w:tcBorders>
      </w:tcPr>
    </w:tblStylePr>
    <w:tblStylePr w:type="firstCol">
      <w:rPr>
        <w:rFonts w:ascii="Cambria" w:hAnsi="Cambria" w:cs="Cambria" w:eastAsia="Cambria"/>
        <w:b/>
        <w:bCs/>
      </w:rPr>
    </w:tblStylePr>
    <w:tblStylePr w:type="firstRow">
      <w:rPr>
        <w:rFonts w:ascii="Cambria" w:hAnsi="Cambria" w:cs="Cambria" w:eastAsia="Cambria"/>
        <w:b/>
        <w:bCs/>
      </w:rPr>
      <w:pPr>
        <w:spacing w:lineRule="auto" w:line="240" w:after="0" w:before="0"/>
      </w:pPr>
      <w:tcPr>
        <w:tcBorders>
          <w:left w:val="single" w:color="809EC2" w:sz="8" w:space="0" w:themeColor="accent6"/>
          <w:top w:val="single" w:color="809EC2" w:sz="8" w:space="0" w:themeColor="accent6"/>
          <w:right w:val="single" w:color="809EC2" w:sz="8" w:space="0" w:themeColor="accent6"/>
          <w:bottom w:val="single" w:color="809EC2" w:sz="18" w:space="0" w:themeColor="accent6"/>
          <w:insideV w:val="single" w:color="809EC2" w:sz="8" w:space="0" w:themeColor="accent6"/>
          <w:insideH w:val="none" w:color="000000" w:sz="4" w:space="0"/>
        </w:tcBorders>
      </w:tcPr>
    </w:tblStylePr>
    <w:tblStylePr w:type="lastCol">
      <w:rPr>
        <w:rFonts w:ascii="Cambria" w:hAnsi="Cambria" w:cs="Cambria" w:eastAsia="Cambria"/>
        <w:b/>
        <w:bCs/>
      </w:rPr>
      <w:tcPr>
        <w:tcBorders>
          <w:left w:val="single" w:color="809EC2" w:sz="8" w:space="0" w:themeColor="accent6"/>
          <w:top w:val="single" w:color="809EC2" w:sz="8" w:space="0" w:themeColor="accent6"/>
          <w:right w:val="single" w:color="809EC2" w:sz="8" w:space="0" w:themeColor="accent6"/>
          <w:bottom w:val="single" w:color="809EC2" w:sz="8" w:space="0" w:themeColor="accent6"/>
        </w:tcBorders>
      </w:tcPr>
    </w:tblStylePr>
    <w:tblStylePr w:type="lastRow">
      <w:rPr>
        <w:rFonts w:ascii="Cambria" w:hAnsi="Cambria" w:cs="Cambria" w:eastAsia="Cambria"/>
        <w:b/>
        <w:bCs/>
      </w:rPr>
      <w:pPr>
        <w:spacing w:lineRule="auto" w:line="240" w:after="0" w:before="0"/>
      </w:pPr>
      <w:tcPr>
        <w:tcBorders>
          <w:left w:val="single" w:color="809EC2" w:sz="8" w:space="0" w:themeColor="accent6"/>
          <w:top w:val="single" w:color="809EC2" w:sz="6" w:space="0" w:themeColor="accent6"/>
          <w:right w:val="single" w:color="809EC2" w:sz="8" w:space="0" w:themeColor="accent6"/>
          <w:bottom w:val="single" w:color="809EC2" w:sz="8" w:space="0" w:themeColor="accent6"/>
          <w:insideV w:val="single" w:color="809EC2" w:sz="8" w:space="0" w:themeColor="accent6"/>
          <w:insideH w:val="none" w:color="000000" w:sz="4" w:space="0"/>
        </w:tcBorders>
      </w:tcPr>
    </w:tblStylePr>
  </w:style>
  <w:style w:type="table" w:styleId="1009">
    <w:name w:val="Light List"/>
    <w:basedOn w:val="835"/>
    <w:uiPriority w:val="61"/>
    <w:semiHidden/>
    <w:unhideWhenUsed/>
    <w:pPr>
      <w:spacing w:lineRule="auto" w:line="240" w:after="0"/>
    </w:pPr>
    <w:tblPr>
      <w:tblStyleRowBandSize w:val="1"/>
      <w:tblStyleColBandSize w:val="1"/>
      <w:tblBorders>
        <w:left w:val="single" w:color="000000" w:sz="8" w:space="0" w:themeColor="text1"/>
        <w:top w:val="single" w:color="000000" w:sz="8" w:space="0" w:themeColor="text1"/>
        <w:right w:val="single" w:color="000000" w:sz="8" w:space="0" w:themeColor="text1"/>
        <w:bottom w:val="single" w:color="000000" w:sz="8" w:space="0" w:themeColor="text1"/>
      </w:tblBorders>
    </w:tblPr>
    <w:tblStylePr w:type="band1Horz"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  <w:tblStylePr w:type="band1Vert"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fill="000000" w:color="000000" w:themeFill="tex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000000" w:sz="8" w:space="0" w:themeColor="text1"/>
          <w:top w:val="single" w:color="000000" w:sz="6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</w:style>
  <w:style w:type="table" w:styleId="1010">
    <w:name w:val="Light List Accent 1"/>
    <w:basedOn w:val="835"/>
    <w:uiPriority w:val="61"/>
    <w:semiHidden/>
    <w:unhideWhenUsed/>
    <w:pPr>
      <w:spacing w:lineRule="auto" w:line="240" w:after="0"/>
    </w:pPr>
    <w:tblPr>
      <w:tblStyleRowBandSize w:val="1"/>
      <w:tblStyleColBandSize w:val="1"/>
      <w:tblBorders>
        <w:left w:val="single" w:color="A5B592" w:sz="8" w:space="0" w:themeColor="accent1"/>
        <w:top w:val="single" w:color="A5B592" w:sz="8" w:space="0" w:themeColor="accent1"/>
        <w:right w:val="single" w:color="A5B592" w:sz="8" w:space="0" w:themeColor="accent1"/>
        <w:bottom w:val="single" w:color="A5B592" w:sz="8" w:space="0" w:themeColor="accent1"/>
      </w:tblBorders>
    </w:tblPr>
    <w:tblStylePr w:type="band1Horz">
      <w:tcPr>
        <w:tcBorders>
          <w:left w:val="single" w:color="A5B592" w:sz="8" w:space="0" w:themeColor="accent1"/>
          <w:top w:val="single" w:color="A5B592" w:sz="8" w:space="0" w:themeColor="accent1"/>
          <w:right w:val="single" w:color="A5B592" w:sz="8" w:space="0" w:themeColor="accent1"/>
          <w:bottom w:val="single" w:color="A5B592" w:sz="8" w:space="0" w:themeColor="accent1"/>
        </w:tcBorders>
      </w:tcPr>
    </w:tblStylePr>
    <w:tblStylePr w:type="band1Vert">
      <w:tcPr>
        <w:tcBorders>
          <w:left w:val="single" w:color="A5B592" w:sz="8" w:space="0" w:themeColor="accent1"/>
          <w:top w:val="single" w:color="A5B592" w:sz="8" w:space="0" w:themeColor="accent1"/>
          <w:right w:val="single" w:color="A5B592" w:sz="8" w:space="0" w:themeColor="accent1"/>
          <w:bottom w:val="single" w:color="A5B592" w:sz="8" w:space="0" w:themeColor="accent1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fill="A5B592" w:color="A5B592" w:themeFill="accen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A5B592" w:sz="8" w:space="0" w:themeColor="accent1"/>
          <w:top w:val="single" w:color="A5B592" w:sz="6" w:space="0" w:themeColor="accent1"/>
          <w:right w:val="single" w:color="A5B592" w:sz="8" w:space="0" w:themeColor="accent1"/>
          <w:bottom w:val="single" w:color="A5B592" w:sz="8" w:space="0" w:themeColor="accent1"/>
        </w:tcBorders>
      </w:tcPr>
    </w:tblStylePr>
  </w:style>
  <w:style w:type="table" w:styleId="1011">
    <w:name w:val="Light List Accent 2"/>
    <w:basedOn w:val="835"/>
    <w:uiPriority w:val="61"/>
    <w:semiHidden/>
    <w:unhideWhenUsed/>
    <w:pPr>
      <w:spacing w:lineRule="auto" w:line="240" w:after="0"/>
    </w:pPr>
    <w:tblPr>
      <w:tblStyleRowBandSize w:val="1"/>
      <w:tblStyleColBandSize w:val="1"/>
      <w:tblBorders>
        <w:left w:val="single" w:color="F3A447" w:sz="8" w:space="0" w:themeColor="accent2"/>
        <w:top w:val="single" w:color="F3A447" w:sz="8" w:space="0" w:themeColor="accent2"/>
        <w:right w:val="single" w:color="F3A447" w:sz="8" w:space="0" w:themeColor="accent2"/>
        <w:bottom w:val="single" w:color="F3A447" w:sz="8" w:space="0" w:themeColor="accent2"/>
      </w:tblBorders>
    </w:tblPr>
    <w:tblStylePr w:type="band1Horz">
      <w:tcPr>
        <w:tcBorders>
          <w:left w:val="single" w:color="F3A447" w:sz="8" w:space="0" w:themeColor="accent2"/>
          <w:top w:val="single" w:color="F3A447" w:sz="8" w:space="0" w:themeColor="accent2"/>
          <w:right w:val="single" w:color="F3A447" w:sz="8" w:space="0" w:themeColor="accent2"/>
          <w:bottom w:val="single" w:color="F3A447" w:sz="8" w:space="0" w:themeColor="accent2"/>
        </w:tcBorders>
      </w:tcPr>
    </w:tblStylePr>
    <w:tblStylePr w:type="band1Vert">
      <w:tcPr>
        <w:tcBorders>
          <w:left w:val="single" w:color="F3A447" w:sz="8" w:space="0" w:themeColor="accent2"/>
          <w:top w:val="single" w:color="F3A447" w:sz="8" w:space="0" w:themeColor="accent2"/>
          <w:right w:val="single" w:color="F3A447" w:sz="8" w:space="0" w:themeColor="accent2"/>
          <w:bottom w:val="single" w:color="F3A447" w:sz="8" w:space="0" w:themeColor="accent2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fill="F3A447" w:color="F3A447" w:themeFill="accent2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F3A447" w:sz="8" w:space="0" w:themeColor="accent2"/>
          <w:top w:val="single" w:color="F3A447" w:sz="6" w:space="0" w:themeColor="accent2"/>
          <w:right w:val="single" w:color="F3A447" w:sz="8" w:space="0" w:themeColor="accent2"/>
          <w:bottom w:val="single" w:color="F3A447" w:sz="8" w:space="0" w:themeColor="accent2"/>
        </w:tcBorders>
      </w:tcPr>
    </w:tblStylePr>
  </w:style>
  <w:style w:type="table" w:styleId="1012">
    <w:name w:val="Light List Accent 3"/>
    <w:basedOn w:val="835"/>
    <w:uiPriority w:val="61"/>
    <w:semiHidden/>
    <w:unhideWhenUsed/>
    <w:pPr>
      <w:spacing w:lineRule="auto" w:line="240" w:after="0"/>
    </w:pPr>
    <w:tblPr>
      <w:tblStyleRowBandSize w:val="1"/>
      <w:tblStyleColBandSize w:val="1"/>
      <w:tblBorders>
        <w:left w:val="single" w:color="E7BC29" w:sz="8" w:space="0" w:themeColor="accent3"/>
        <w:top w:val="single" w:color="E7BC29" w:sz="8" w:space="0" w:themeColor="accent3"/>
        <w:right w:val="single" w:color="E7BC29" w:sz="8" w:space="0" w:themeColor="accent3"/>
        <w:bottom w:val="single" w:color="E7BC29" w:sz="8" w:space="0" w:themeColor="accent3"/>
      </w:tblBorders>
    </w:tblPr>
    <w:tblStylePr w:type="band1Horz">
      <w:tcPr>
        <w:tcBorders>
          <w:left w:val="single" w:color="E7BC29" w:sz="8" w:space="0" w:themeColor="accent3"/>
          <w:top w:val="single" w:color="E7BC29" w:sz="8" w:space="0" w:themeColor="accent3"/>
          <w:right w:val="single" w:color="E7BC29" w:sz="8" w:space="0" w:themeColor="accent3"/>
          <w:bottom w:val="single" w:color="E7BC29" w:sz="8" w:space="0" w:themeColor="accent3"/>
        </w:tcBorders>
      </w:tcPr>
    </w:tblStylePr>
    <w:tblStylePr w:type="band1Vert">
      <w:tcPr>
        <w:tcBorders>
          <w:left w:val="single" w:color="E7BC29" w:sz="8" w:space="0" w:themeColor="accent3"/>
          <w:top w:val="single" w:color="E7BC29" w:sz="8" w:space="0" w:themeColor="accent3"/>
          <w:right w:val="single" w:color="E7BC29" w:sz="8" w:space="0" w:themeColor="accent3"/>
          <w:bottom w:val="single" w:color="E7BC29" w:sz="8" w:space="0" w:themeColor="accent3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fill="E7BC29" w:color="E7BC29" w:themeFill="accent3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E7BC29" w:sz="8" w:space="0" w:themeColor="accent3"/>
          <w:top w:val="single" w:color="E7BC29" w:sz="6" w:space="0" w:themeColor="accent3"/>
          <w:right w:val="single" w:color="E7BC29" w:sz="8" w:space="0" w:themeColor="accent3"/>
          <w:bottom w:val="single" w:color="E7BC29" w:sz="8" w:space="0" w:themeColor="accent3"/>
        </w:tcBorders>
      </w:tcPr>
    </w:tblStylePr>
  </w:style>
  <w:style w:type="table" w:styleId="1013">
    <w:name w:val="Light List Accent 4"/>
    <w:basedOn w:val="835"/>
    <w:uiPriority w:val="61"/>
    <w:semiHidden/>
    <w:unhideWhenUsed/>
    <w:pPr>
      <w:spacing w:lineRule="auto" w:line="240" w:after="0"/>
    </w:pPr>
    <w:tblPr>
      <w:tblStyleRowBandSize w:val="1"/>
      <w:tblStyleColBandSize w:val="1"/>
      <w:tblBorders>
        <w:left w:val="single" w:color="D092A7" w:sz="8" w:space="0" w:themeColor="accent4"/>
        <w:top w:val="single" w:color="D092A7" w:sz="8" w:space="0" w:themeColor="accent4"/>
        <w:right w:val="single" w:color="D092A7" w:sz="8" w:space="0" w:themeColor="accent4"/>
        <w:bottom w:val="single" w:color="D092A7" w:sz="8" w:space="0" w:themeColor="accent4"/>
      </w:tblBorders>
    </w:tblPr>
    <w:tblStylePr w:type="band1Horz">
      <w:tcPr>
        <w:tcBorders>
          <w:left w:val="single" w:color="D092A7" w:sz="8" w:space="0" w:themeColor="accent4"/>
          <w:top w:val="single" w:color="D092A7" w:sz="8" w:space="0" w:themeColor="accent4"/>
          <w:right w:val="single" w:color="D092A7" w:sz="8" w:space="0" w:themeColor="accent4"/>
          <w:bottom w:val="single" w:color="D092A7" w:sz="8" w:space="0" w:themeColor="accent4"/>
        </w:tcBorders>
      </w:tcPr>
    </w:tblStylePr>
    <w:tblStylePr w:type="band1Vert">
      <w:tcPr>
        <w:tcBorders>
          <w:left w:val="single" w:color="D092A7" w:sz="8" w:space="0" w:themeColor="accent4"/>
          <w:top w:val="single" w:color="D092A7" w:sz="8" w:space="0" w:themeColor="accent4"/>
          <w:right w:val="single" w:color="D092A7" w:sz="8" w:space="0" w:themeColor="accent4"/>
          <w:bottom w:val="single" w:color="D092A7" w:sz="8" w:space="0" w:themeColor="accent4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fill="D092A7" w:color="D092A7" w:themeFill="accent4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D092A7" w:sz="8" w:space="0" w:themeColor="accent4"/>
          <w:top w:val="single" w:color="D092A7" w:sz="6" w:space="0" w:themeColor="accent4"/>
          <w:right w:val="single" w:color="D092A7" w:sz="8" w:space="0" w:themeColor="accent4"/>
          <w:bottom w:val="single" w:color="D092A7" w:sz="8" w:space="0" w:themeColor="accent4"/>
        </w:tcBorders>
      </w:tcPr>
    </w:tblStylePr>
  </w:style>
  <w:style w:type="table" w:styleId="1014">
    <w:name w:val="Light List Accent 5"/>
    <w:basedOn w:val="835"/>
    <w:uiPriority w:val="61"/>
    <w:semiHidden/>
    <w:unhideWhenUsed/>
    <w:pPr>
      <w:spacing w:lineRule="auto" w:line="240" w:after="0"/>
    </w:pPr>
    <w:tblPr>
      <w:tblStyleRowBandSize w:val="1"/>
      <w:tblStyleColBandSize w:val="1"/>
      <w:tblBorders>
        <w:left w:val="single" w:color="9C85C0" w:sz="8" w:space="0" w:themeColor="accent5"/>
        <w:top w:val="single" w:color="9C85C0" w:sz="8" w:space="0" w:themeColor="accent5"/>
        <w:right w:val="single" w:color="9C85C0" w:sz="8" w:space="0" w:themeColor="accent5"/>
        <w:bottom w:val="single" w:color="9C85C0" w:sz="8" w:space="0" w:themeColor="accent5"/>
      </w:tblBorders>
    </w:tblPr>
    <w:tblStylePr w:type="band1Horz">
      <w:tcPr>
        <w:tcBorders>
          <w:left w:val="single" w:color="9C85C0" w:sz="8" w:space="0" w:themeColor="accent5"/>
          <w:top w:val="single" w:color="9C85C0" w:sz="8" w:space="0" w:themeColor="accent5"/>
          <w:right w:val="single" w:color="9C85C0" w:sz="8" w:space="0" w:themeColor="accent5"/>
          <w:bottom w:val="single" w:color="9C85C0" w:sz="8" w:space="0" w:themeColor="accent5"/>
        </w:tcBorders>
      </w:tcPr>
    </w:tblStylePr>
    <w:tblStylePr w:type="band1Vert">
      <w:tcPr>
        <w:tcBorders>
          <w:left w:val="single" w:color="9C85C0" w:sz="8" w:space="0" w:themeColor="accent5"/>
          <w:top w:val="single" w:color="9C85C0" w:sz="8" w:space="0" w:themeColor="accent5"/>
          <w:right w:val="single" w:color="9C85C0" w:sz="8" w:space="0" w:themeColor="accent5"/>
          <w:bottom w:val="single" w:color="9C85C0" w:sz="8" w:space="0" w:themeColor="accent5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fill="9C85C0" w:color="9C85C0" w:themeFill="accent5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9C85C0" w:sz="8" w:space="0" w:themeColor="accent5"/>
          <w:top w:val="single" w:color="9C85C0" w:sz="6" w:space="0" w:themeColor="accent5"/>
          <w:right w:val="single" w:color="9C85C0" w:sz="8" w:space="0" w:themeColor="accent5"/>
          <w:bottom w:val="single" w:color="9C85C0" w:sz="8" w:space="0" w:themeColor="accent5"/>
        </w:tcBorders>
      </w:tcPr>
    </w:tblStylePr>
  </w:style>
  <w:style w:type="table" w:styleId="1015">
    <w:name w:val="Light List Accent 6"/>
    <w:basedOn w:val="835"/>
    <w:uiPriority w:val="61"/>
    <w:semiHidden/>
    <w:unhideWhenUsed/>
    <w:pPr>
      <w:spacing w:lineRule="auto" w:line="240" w:after="0"/>
    </w:pPr>
    <w:tblPr>
      <w:tblStyleRowBandSize w:val="1"/>
      <w:tblStyleColBandSize w:val="1"/>
      <w:tblBorders>
        <w:left w:val="single" w:color="809EC2" w:sz="8" w:space="0" w:themeColor="accent6"/>
        <w:top w:val="single" w:color="809EC2" w:sz="8" w:space="0" w:themeColor="accent6"/>
        <w:right w:val="single" w:color="809EC2" w:sz="8" w:space="0" w:themeColor="accent6"/>
        <w:bottom w:val="single" w:color="809EC2" w:sz="8" w:space="0" w:themeColor="accent6"/>
      </w:tblBorders>
    </w:tblPr>
    <w:tblStylePr w:type="band1Horz">
      <w:tcPr>
        <w:tcBorders>
          <w:left w:val="single" w:color="809EC2" w:sz="8" w:space="0" w:themeColor="accent6"/>
          <w:top w:val="single" w:color="809EC2" w:sz="8" w:space="0" w:themeColor="accent6"/>
          <w:right w:val="single" w:color="809EC2" w:sz="8" w:space="0" w:themeColor="accent6"/>
          <w:bottom w:val="single" w:color="809EC2" w:sz="8" w:space="0" w:themeColor="accent6"/>
        </w:tcBorders>
      </w:tcPr>
    </w:tblStylePr>
    <w:tblStylePr w:type="band1Vert">
      <w:tcPr>
        <w:tcBorders>
          <w:left w:val="single" w:color="809EC2" w:sz="8" w:space="0" w:themeColor="accent6"/>
          <w:top w:val="single" w:color="809EC2" w:sz="8" w:space="0" w:themeColor="accent6"/>
          <w:right w:val="single" w:color="809EC2" w:sz="8" w:space="0" w:themeColor="accent6"/>
          <w:bottom w:val="single" w:color="809EC2" w:sz="8" w:space="0" w:themeColor="accent6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fill="809EC2" w:color="809EC2" w:themeFill="accent6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809EC2" w:sz="8" w:space="0" w:themeColor="accent6"/>
          <w:top w:val="single" w:color="809EC2" w:sz="6" w:space="0" w:themeColor="accent6"/>
          <w:right w:val="single" w:color="809EC2" w:sz="8" w:space="0" w:themeColor="accent6"/>
          <w:bottom w:val="single" w:color="809EC2" w:sz="8" w:space="0" w:themeColor="accent6"/>
        </w:tcBorders>
      </w:tcPr>
    </w:tblStylePr>
  </w:style>
  <w:style w:type="table" w:styleId="1016">
    <w:name w:val="Light Shading"/>
    <w:basedOn w:val="835"/>
    <w:uiPriority w:val="60"/>
    <w:semiHidden/>
    <w:unhideWhenUsed/>
    <w:rPr>
      <w:color w:val="000000" w:themeColor="text1" w:themeShade="BF"/>
    </w:rPr>
    <w:pPr>
      <w:spacing w:lineRule="auto" w:line="240" w:after="0"/>
    </w:pPr>
    <w:tblPr>
      <w:tblStyleRowBandSize w:val="1"/>
      <w:tblStyleColBandSize w:val="1"/>
      <w:tblBorders>
        <w:top w:val="single" w:color="000000" w:sz="8" w:space="0" w:themeColor="text1"/>
        <w:bottom w:val="single" w:color="000000" w:sz="8" w:space="0" w:themeColor="text1"/>
      </w:tblBorders>
    </w:tblPr>
    <w:tblStylePr w:type="band1Horz">
      <w:tcPr>
        <w:shd w:val="clear" w:fill="C0C0C0" w:color="C0C0C0" w:themeFill="text1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C0C0C0" w:color="C0C0C0" w:themeFill="text1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000000" w:sz="8" w:space="0" w:themeColor="text1"/>
          <w:right w:val="none" w:color="000000" w:sz="4" w:space="0"/>
          <w:bottom w:val="single" w:color="000000" w:sz="8" w:space="0" w:themeColor="text1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000000" w:sz="8" w:space="0" w:themeColor="text1"/>
          <w:right w:val="none" w:color="000000" w:sz="4" w:space="0"/>
          <w:bottom w:val="single" w:color="000000" w:sz="8" w:space="0" w:themeColor="text1"/>
          <w:insideV w:val="none" w:color="000000" w:sz="4" w:space="0"/>
          <w:insideH w:val="none" w:color="000000" w:sz="4" w:space="0"/>
        </w:tcBorders>
      </w:tcPr>
    </w:tblStylePr>
  </w:style>
  <w:style w:type="table" w:styleId="1017">
    <w:name w:val="Light Shading Accent 1"/>
    <w:basedOn w:val="835"/>
    <w:uiPriority w:val="60"/>
    <w:semiHidden/>
    <w:unhideWhenUsed/>
    <w:rPr>
      <w:color w:val="7C9163" w:themeColor="accent1" w:themeShade="BF"/>
    </w:rPr>
    <w:pPr>
      <w:spacing w:lineRule="auto" w:line="240" w:after="0"/>
    </w:pPr>
    <w:tblPr>
      <w:tblStyleRowBandSize w:val="1"/>
      <w:tblStyleColBandSize w:val="1"/>
      <w:tblBorders>
        <w:top w:val="single" w:color="A5B592" w:sz="8" w:space="0" w:themeColor="accent1"/>
        <w:bottom w:val="single" w:color="A5B592" w:sz="8" w:space="0" w:themeColor="accent1"/>
      </w:tblBorders>
    </w:tblPr>
    <w:tblStylePr w:type="band1Horz">
      <w:tcPr>
        <w:shd w:val="clear" w:fill="E8ECE4" w:color="E8ECE4" w:themeFill="accent1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E8ECE4" w:color="E8ECE4" w:themeFill="accent1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A5B592" w:sz="8" w:space="0" w:themeColor="accent1"/>
          <w:right w:val="none" w:color="000000" w:sz="4" w:space="0"/>
          <w:bottom w:val="single" w:color="A5B592" w:sz="8" w:space="0" w:themeColor="accent1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A5B592" w:sz="8" w:space="0" w:themeColor="accent1"/>
          <w:right w:val="none" w:color="000000" w:sz="4" w:space="0"/>
          <w:bottom w:val="single" w:color="A5B592" w:sz="8" w:space="0" w:themeColor="accent1"/>
          <w:insideV w:val="none" w:color="000000" w:sz="4" w:space="0"/>
          <w:insideH w:val="none" w:color="000000" w:sz="4" w:space="0"/>
        </w:tcBorders>
      </w:tcPr>
    </w:tblStylePr>
  </w:style>
  <w:style w:type="table" w:styleId="1018">
    <w:name w:val="Light Shading Accent 2"/>
    <w:basedOn w:val="835"/>
    <w:uiPriority w:val="60"/>
    <w:semiHidden/>
    <w:unhideWhenUsed/>
    <w:rPr>
      <w:color w:val="DC7D0E" w:themeColor="accent2" w:themeShade="BF"/>
    </w:rPr>
    <w:pPr>
      <w:spacing w:lineRule="auto" w:line="240" w:after="0"/>
    </w:pPr>
    <w:tblPr>
      <w:tblStyleRowBandSize w:val="1"/>
      <w:tblStyleColBandSize w:val="1"/>
      <w:tblBorders>
        <w:top w:val="single" w:color="F3A447" w:sz="8" w:space="0" w:themeColor="accent2"/>
        <w:bottom w:val="single" w:color="F3A447" w:sz="8" w:space="0" w:themeColor="accent2"/>
      </w:tblBorders>
    </w:tblPr>
    <w:tblStylePr w:type="band1Horz">
      <w:tcPr>
        <w:shd w:val="clear" w:fill="FCE8D1" w:color="FCE8D1" w:themeFill="accent2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FCE8D1" w:color="FCE8D1" w:themeFill="accent2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F3A447" w:sz="8" w:space="0" w:themeColor="accent2"/>
          <w:right w:val="none" w:color="000000" w:sz="4" w:space="0"/>
          <w:bottom w:val="single" w:color="F3A447" w:sz="8" w:space="0" w:themeColor="accent2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F3A447" w:sz="8" w:space="0" w:themeColor="accent2"/>
          <w:right w:val="none" w:color="000000" w:sz="4" w:space="0"/>
          <w:bottom w:val="single" w:color="F3A447" w:sz="8" w:space="0" w:themeColor="accent2"/>
          <w:insideV w:val="none" w:color="000000" w:sz="4" w:space="0"/>
          <w:insideH w:val="none" w:color="000000" w:sz="4" w:space="0"/>
        </w:tcBorders>
      </w:tcPr>
    </w:tblStylePr>
  </w:style>
  <w:style w:type="table" w:styleId="1019">
    <w:name w:val="Light Shading Accent 3"/>
    <w:basedOn w:val="835"/>
    <w:uiPriority w:val="60"/>
    <w:semiHidden/>
    <w:unhideWhenUsed/>
    <w:rPr>
      <w:color w:val="B79214" w:themeColor="accent3" w:themeShade="BF"/>
    </w:rPr>
    <w:pPr>
      <w:spacing w:lineRule="auto" w:line="240" w:after="0"/>
    </w:pPr>
    <w:tblPr>
      <w:tblStyleRowBandSize w:val="1"/>
      <w:tblStyleColBandSize w:val="1"/>
      <w:tblBorders>
        <w:top w:val="single" w:color="E7BC29" w:sz="8" w:space="0" w:themeColor="accent3"/>
        <w:bottom w:val="single" w:color="E7BC29" w:sz="8" w:space="0" w:themeColor="accent3"/>
      </w:tblBorders>
    </w:tblPr>
    <w:tblStylePr w:type="band1Horz">
      <w:tcPr>
        <w:shd w:val="clear" w:fill="F9EEC9" w:color="F9EEC9" w:themeFill="accent3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F9EEC9" w:color="F9EEC9" w:themeFill="accent3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E7BC29" w:sz="8" w:space="0" w:themeColor="accent3"/>
          <w:right w:val="none" w:color="000000" w:sz="4" w:space="0"/>
          <w:bottom w:val="single" w:color="E7BC29" w:sz="8" w:space="0" w:themeColor="accent3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E7BC29" w:sz="8" w:space="0" w:themeColor="accent3"/>
          <w:right w:val="none" w:color="000000" w:sz="4" w:space="0"/>
          <w:bottom w:val="single" w:color="E7BC29" w:sz="8" w:space="0" w:themeColor="accent3"/>
          <w:insideV w:val="none" w:color="000000" w:sz="4" w:space="0"/>
          <w:insideH w:val="none" w:color="000000" w:sz="4" w:space="0"/>
        </w:tcBorders>
      </w:tcPr>
    </w:tblStylePr>
  </w:style>
  <w:style w:type="table" w:styleId="1020">
    <w:name w:val="Light Shading Accent 4"/>
    <w:basedOn w:val="835"/>
    <w:uiPriority w:val="60"/>
    <w:semiHidden/>
    <w:unhideWhenUsed/>
    <w:rPr>
      <w:color w:val="B55374" w:themeColor="accent4" w:themeShade="BF"/>
    </w:rPr>
    <w:pPr>
      <w:spacing w:lineRule="auto" w:line="240" w:after="0"/>
    </w:pPr>
    <w:tblPr>
      <w:tblStyleRowBandSize w:val="1"/>
      <w:tblStyleColBandSize w:val="1"/>
      <w:tblBorders>
        <w:top w:val="single" w:color="D092A7" w:sz="8" w:space="0" w:themeColor="accent4"/>
        <w:bottom w:val="single" w:color="D092A7" w:sz="8" w:space="0" w:themeColor="accent4"/>
      </w:tblBorders>
    </w:tblPr>
    <w:tblStylePr w:type="band1Horz">
      <w:tcPr>
        <w:shd w:val="clear" w:fill="F3E3E9" w:color="F3E3E9" w:themeFill="accent4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F3E3E9" w:color="F3E3E9" w:themeFill="accent4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D092A7" w:sz="8" w:space="0" w:themeColor="accent4"/>
          <w:right w:val="none" w:color="000000" w:sz="4" w:space="0"/>
          <w:bottom w:val="single" w:color="D092A7" w:sz="8" w:space="0" w:themeColor="accent4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D092A7" w:sz="8" w:space="0" w:themeColor="accent4"/>
          <w:right w:val="none" w:color="000000" w:sz="4" w:space="0"/>
          <w:bottom w:val="single" w:color="D092A7" w:sz="8" w:space="0" w:themeColor="accent4"/>
          <w:insideV w:val="none" w:color="000000" w:sz="4" w:space="0"/>
          <w:insideH w:val="none" w:color="000000" w:sz="4" w:space="0"/>
        </w:tcBorders>
      </w:tcPr>
    </w:tblStylePr>
  </w:style>
  <w:style w:type="table" w:styleId="1021">
    <w:name w:val="Light Shading Accent 5"/>
    <w:basedOn w:val="835"/>
    <w:uiPriority w:val="60"/>
    <w:semiHidden/>
    <w:unhideWhenUsed/>
    <w:rPr>
      <w:color w:val="7153A0" w:themeColor="accent5" w:themeShade="BF"/>
    </w:rPr>
    <w:pPr>
      <w:spacing w:lineRule="auto" w:line="240" w:after="0"/>
    </w:pPr>
    <w:tblPr>
      <w:tblStyleRowBandSize w:val="1"/>
      <w:tblStyleColBandSize w:val="1"/>
      <w:tblBorders>
        <w:top w:val="single" w:color="9C85C0" w:sz="8" w:space="0" w:themeColor="accent5"/>
        <w:bottom w:val="single" w:color="9C85C0" w:sz="8" w:space="0" w:themeColor="accent5"/>
      </w:tblBorders>
    </w:tblPr>
    <w:tblStylePr w:type="band1Horz">
      <w:tcPr>
        <w:shd w:val="clear" w:fill="E6E0EF" w:color="E6E0EF" w:themeFill="accent5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E6E0EF" w:color="E6E0EF" w:themeFill="accent5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9C85C0" w:sz="8" w:space="0" w:themeColor="accent5"/>
          <w:right w:val="none" w:color="000000" w:sz="4" w:space="0"/>
          <w:bottom w:val="single" w:color="9C85C0" w:sz="8" w:space="0" w:themeColor="accent5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9C85C0" w:sz="8" w:space="0" w:themeColor="accent5"/>
          <w:right w:val="none" w:color="000000" w:sz="4" w:space="0"/>
          <w:bottom w:val="single" w:color="9C85C0" w:sz="8" w:space="0" w:themeColor="accent5"/>
          <w:insideV w:val="none" w:color="000000" w:sz="4" w:space="0"/>
          <w:insideH w:val="none" w:color="000000" w:sz="4" w:space="0"/>
        </w:tcBorders>
      </w:tcPr>
    </w:tblStylePr>
  </w:style>
  <w:style w:type="table" w:styleId="1022">
    <w:name w:val="Light Shading Accent 6"/>
    <w:basedOn w:val="835"/>
    <w:uiPriority w:val="60"/>
    <w:semiHidden/>
    <w:unhideWhenUsed/>
    <w:rPr>
      <w:color w:val="4E74A2" w:themeColor="accent6" w:themeShade="BF"/>
    </w:rPr>
    <w:pPr>
      <w:spacing w:lineRule="auto" w:line="240" w:after="0"/>
    </w:pPr>
    <w:tblPr>
      <w:tblStyleRowBandSize w:val="1"/>
      <w:tblStyleColBandSize w:val="1"/>
      <w:tblBorders>
        <w:top w:val="single" w:color="809EC2" w:sz="8" w:space="0" w:themeColor="accent6"/>
        <w:bottom w:val="single" w:color="809EC2" w:sz="8" w:space="0" w:themeColor="accent6"/>
      </w:tblBorders>
    </w:tblPr>
    <w:tblStylePr w:type="band1Horz">
      <w:tcPr>
        <w:shd w:val="clear" w:fill="DFE6F0" w:color="DFE6F0" w:themeFill="accent6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DFE6F0" w:color="DFE6F0" w:themeFill="accent6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809EC2" w:sz="8" w:space="0" w:themeColor="accent6"/>
          <w:right w:val="none" w:color="000000" w:sz="4" w:space="0"/>
          <w:bottom w:val="single" w:color="809EC2" w:sz="8" w:space="0" w:themeColor="accent6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none" w:color="000000" w:sz="4" w:space="0"/>
          <w:top w:val="single" w:color="809EC2" w:sz="8" w:space="0" w:themeColor="accent6"/>
          <w:right w:val="none" w:color="000000" w:sz="4" w:space="0"/>
          <w:bottom w:val="single" w:color="809EC2" w:sz="8" w:space="0" w:themeColor="accent6"/>
          <w:insideV w:val="none" w:color="000000" w:sz="4" w:space="0"/>
          <w:insideH w:val="none" w:color="000000" w:sz="4" w:space="0"/>
        </w:tcBorders>
      </w:tcPr>
    </w:tblStylePr>
  </w:style>
  <w:style w:type="character" w:styleId="1023">
    <w:name w:val="line number"/>
    <w:basedOn w:val="834"/>
    <w:uiPriority w:val="99"/>
    <w:semiHidden/>
    <w:unhideWhenUsed/>
  </w:style>
  <w:style w:type="paragraph" w:styleId="1024">
    <w:name w:val="List"/>
    <w:basedOn w:val="825"/>
    <w:uiPriority w:val="99"/>
    <w:semiHidden/>
    <w:unhideWhenUsed/>
    <w:pPr>
      <w:contextualSpacing w:val="true"/>
      <w:ind w:left="360" w:hanging="360"/>
    </w:pPr>
  </w:style>
  <w:style w:type="paragraph" w:styleId="1025">
    <w:name w:val="List 2"/>
    <w:basedOn w:val="825"/>
    <w:uiPriority w:val="99"/>
    <w:semiHidden/>
    <w:unhideWhenUsed/>
    <w:pPr>
      <w:contextualSpacing w:val="true"/>
      <w:ind w:left="720" w:hanging="360"/>
    </w:pPr>
  </w:style>
  <w:style w:type="paragraph" w:styleId="1026">
    <w:name w:val="List 3"/>
    <w:basedOn w:val="825"/>
    <w:uiPriority w:val="99"/>
    <w:semiHidden/>
    <w:unhideWhenUsed/>
    <w:pPr>
      <w:contextualSpacing w:val="true"/>
      <w:ind w:left="1080" w:hanging="360"/>
    </w:pPr>
  </w:style>
  <w:style w:type="paragraph" w:styleId="1027">
    <w:name w:val="List 4"/>
    <w:basedOn w:val="825"/>
    <w:uiPriority w:val="99"/>
    <w:semiHidden/>
    <w:unhideWhenUsed/>
    <w:pPr>
      <w:contextualSpacing w:val="true"/>
      <w:ind w:left="1440" w:hanging="360"/>
    </w:pPr>
  </w:style>
  <w:style w:type="paragraph" w:styleId="1028">
    <w:name w:val="List 5"/>
    <w:basedOn w:val="825"/>
    <w:uiPriority w:val="99"/>
    <w:semiHidden/>
    <w:unhideWhenUsed/>
    <w:pPr>
      <w:contextualSpacing w:val="true"/>
      <w:ind w:left="1800" w:hanging="360"/>
    </w:pPr>
  </w:style>
  <w:style w:type="paragraph" w:styleId="1029">
    <w:name w:val="List Bullet"/>
    <w:basedOn w:val="825"/>
    <w:uiPriority w:val="99"/>
    <w:semiHidden/>
    <w:unhideWhenUsed/>
    <w:pPr>
      <w:numPr>
        <w:numId w:val="1"/>
      </w:numPr>
      <w:contextualSpacing w:val="true"/>
    </w:pPr>
  </w:style>
  <w:style w:type="paragraph" w:styleId="1030">
    <w:name w:val="List Bullet 2"/>
    <w:basedOn w:val="825"/>
    <w:uiPriority w:val="99"/>
    <w:semiHidden/>
    <w:unhideWhenUsed/>
    <w:pPr>
      <w:numPr>
        <w:numId w:val="2"/>
      </w:numPr>
      <w:contextualSpacing w:val="true"/>
    </w:pPr>
  </w:style>
  <w:style w:type="paragraph" w:styleId="1031">
    <w:name w:val="List Bullet 3"/>
    <w:basedOn w:val="825"/>
    <w:uiPriority w:val="99"/>
    <w:semiHidden/>
    <w:unhideWhenUsed/>
    <w:pPr>
      <w:numPr>
        <w:numId w:val="3"/>
      </w:numPr>
      <w:contextualSpacing w:val="true"/>
    </w:pPr>
  </w:style>
  <w:style w:type="paragraph" w:styleId="1032">
    <w:name w:val="List Bullet 4"/>
    <w:basedOn w:val="825"/>
    <w:uiPriority w:val="99"/>
    <w:semiHidden/>
    <w:unhideWhenUsed/>
    <w:pPr>
      <w:numPr>
        <w:numId w:val="4"/>
      </w:numPr>
      <w:contextualSpacing w:val="true"/>
    </w:pPr>
  </w:style>
  <w:style w:type="paragraph" w:styleId="1033">
    <w:name w:val="List Bullet 5"/>
    <w:basedOn w:val="825"/>
    <w:uiPriority w:val="99"/>
    <w:semiHidden/>
    <w:unhideWhenUsed/>
    <w:pPr>
      <w:numPr>
        <w:numId w:val="5"/>
      </w:numPr>
      <w:contextualSpacing w:val="true"/>
    </w:pPr>
  </w:style>
  <w:style w:type="paragraph" w:styleId="1034">
    <w:name w:val="List Continue"/>
    <w:basedOn w:val="825"/>
    <w:uiPriority w:val="99"/>
    <w:semiHidden/>
    <w:unhideWhenUsed/>
    <w:pPr>
      <w:contextualSpacing w:val="true"/>
      <w:ind w:left="360"/>
      <w:spacing w:after="120"/>
    </w:pPr>
  </w:style>
  <w:style w:type="paragraph" w:styleId="1035">
    <w:name w:val="List Continue 2"/>
    <w:basedOn w:val="825"/>
    <w:uiPriority w:val="99"/>
    <w:semiHidden/>
    <w:unhideWhenUsed/>
    <w:pPr>
      <w:contextualSpacing w:val="true"/>
      <w:ind w:left="720"/>
      <w:spacing w:after="120"/>
    </w:pPr>
  </w:style>
  <w:style w:type="paragraph" w:styleId="1036">
    <w:name w:val="List Continue 3"/>
    <w:basedOn w:val="825"/>
    <w:uiPriority w:val="99"/>
    <w:semiHidden/>
    <w:unhideWhenUsed/>
    <w:pPr>
      <w:contextualSpacing w:val="true"/>
      <w:ind w:left="1080"/>
      <w:spacing w:after="120"/>
    </w:pPr>
  </w:style>
  <w:style w:type="paragraph" w:styleId="1037">
    <w:name w:val="List Continue 4"/>
    <w:basedOn w:val="825"/>
    <w:uiPriority w:val="99"/>
    <w:semiHidden/>
    <w:unhideWhenUsed/>
    <w:pPr>
      <w:contextualSpacing w:val="true"/>
      <w:ind w:left="1440"/>
      <w:spacing w:after="120"/>
    </w:pPr>
  </w:style>
  <w:style w:type="paragraph" w:styleId="1038">
    <w:name w:val="List Continue 5"/>
    <w:basedOn w:val="825"/>
    <w:uiPriority w:val="99"/>
    <w:semiHidden/>
    <w:unhideWhenUsed/>
    <w:pPr>
      <w:contextualSpacing w:val="true"/>
      <w:ind w:left="1800"/>
      <w:spacing w:after="120"/>
    </w:pPr>
  </w:style>
  <w:style w:type="paragraph" w:styleId="1039">
    <w:name w:val="List Number"/>
    <w:basedOn w:val="825"/>
    <w:uiPriority w:val="99"/>
    <w:semiHidden/>
    <w:unhideWhenUsed/>
    <w:pPr>
      <w:numPr>
        <w:numId w:val="6"/>
      </w:numPr>
      <w:contextualSpacing w:val="true"/>
    </w:pPr>
  </w:style>
  <w:style w:type="paragraph" w:styleId="1040">
    <w:name w:val="List Number 2"/>
    <w:basedOn w:val="825"/>
    <w:uiPriority w:val="99"/>
    <w:semiHidden/>
    <w:unhideWhenUsed/>
    <w:pPr>
      <w:numPr>
        <w:numId w:val="7"/>
      </w:numPr>
      <w:contextualSpacing w:val="true"/>
    </w:pPr>
  </w:style>
  <w:style w:type="paragraph" w:styleId="1041">
    <w:name w:val="List Number 3"/>
    <w:basedOn w:val="825"/>
    <w:uiPriority w:val="99"/>
    <w:semiHidden/>
    <w:unhideWhenUsed/>
    <w:pPr>
      <w:numPr>
        <w:numId w:val="8"/>
      </w:numPr>
      <w:contextualSpacing w:val="true"/>
    </w:pPr>
  </w:style>
  <w:style w:type="paragraph" w:styleId="1042">
    <w:name w:val="List Number 4"/>
    <w:basedOn w:val="825"/>
    <w:uiPriority w:val="99"/>
    <w:semiHidden/>
    <w:unhideWhenUsed/>
    <w:pPr>
      <w:numPr>
        <w:numId w:val="9"/>
      </w:numPr>
      <w:contextualSpacing w:val="true"/>
    </w:pPr>
  </w:style>
  <w:style w:type="paragraph" w:styleId="1043">
    <w:name w:val="List Number 5"/>
    <w:basedOn w:val="825"/>
    <w:uiPriority w:val="99"/>
    <w:semiHidden/>
    <w:unhideWhenUsed/>
    <w:pPr>
      <w:numPr>
        <w:numId w:val="10"/>
      </w:numPr>
      <w:contextualSpacing w:val="true"/>
    </w:pPr>
  </w:style>
  <w:style w:type="paragraph" w:styleId="1044">
    <w:name w:val="List Paragraph"/>
    <w:basedOn w:val="825"/>
    <w:qFormat/>
    <w:uiPriority w:val="34"/>
    <w:semiHidden/>
    <w:unhideWhenUsed/>
    <w:pPr>
      <w:contextualSpacing w:val="true"/>
      <w:ind w:left="720"/>
    </w:pPr>
  </w:style>
  <w:style w:type="table" w:styleId="1045">
    <w:name w:val="List Table 1 Light"/>
    <w:basedOn w:val="835"/>
    <w:uiPriority w:val="46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CCCCCC" w:color="CCCCCC" w:themeFill="text1" w:themeFillTint="33"/>
      </w:tcPr>
    </w:tblStylePr>
    <w:tblStylePr w:type="band1Vert">
      <w:tcPr>
        <w:shd w:val="clear" w:fill="CCCCCC" w:color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666666" w:sz="4" w:space="0" w:themeColor="text1" w:themeTint="99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666666" w:sz="4" w:space="0" w:themeColor="text1" w:themeTint="99"/>
        </w:tcBorders>
      </w:tcPr>
    </w:tblStylePr>
  </w:style>
  <w:style w:type="table" w:styleId="1046">
    <w:name w:val="List Table 1 Light Accent 1"/>
    <w:basedOn w:val="835"/>
    <w:uiPriority w:val="46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ECF0E9" w:color="ECF0E9" w:themeFill="accent1" w:themeFillTint="33"/>
      </w:tcPr>
    </w:tblStylePr>
    <w:tblStylePr w:type="band1Vert">
      <w:tcPr>
        <w:shd w:val="clear" w:fill="ECF0E9" w:color="ECF0E9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C8D2BD" w:sz="4" w:space="0" w:themeColor="accent1" w:themeTint="99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C8D2BD" w:sz="4" w:space="0" w:themeColor="accent1" w:themeTint="99"/>
        </w:tcBorders>
      </w:tcPr>
    </w:tblStylePr>
  </w:style>
  <w:style w:type="table" w:styleId="1047">
    <w:name w:val="List Table 1 Light Accent 2"/>
    <w:basedOn w:val="835"/>
    <w:uiPriority w:val="46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CECDA" w:color="FCECDA" w:themeFill="accent2" w:themeFillTint="33"/>
      </w:tcPr>
    </w:tblStylePr>
    <w:tblStylePr w:type="band1Vert">
      <w:tcPr>
        <w:shd w:val="clear" w:fill="FCECDA" w:color="FCECDA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F7C890" w:sz="4" w:space="0" w:themeColor="accent2" w:themeTint="99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F7C890" w:sz="4" w:space="0" w:themeColor="accent2" w:themeTint="99"/>
        </w:tcBorders>
      </w:tcPr>
    </w:tblStylePr>
  </w:style>
  <w:style w:type="table" w:styleId="1048">
    <w:name w:val="List Table 1 Light Accent 3"/>
    <w:basedOn w:val="835"/>
    <w:uiPriority w:val="46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AF1D4" w:color="FAF1D4" w:themeFill="accent3" w:themeFillTint="33"/>
      </w:tcPr>
    </w:tblStylePr>
    <w:tblStylePr w:type="band1Vert">
      <w:tcPr>
        <w:shd w:val="clear" w:fill="FAF1D4" w:color="FAF1D4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F0D67E" w:sz="4" w:space="0" w:themeColor="accent3" w:themeTint="99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F0D67E" w:sz="4" w:space="0" w:themeColor="accent3" w:themeTint="99"/>
        </w:tcBorders>
      </w:tcPr>
    </w:tblStylePr>
  </w:style>
  <w:style w:type="table" w:styleId="1049">
    <w:name w:val="List Table 1 Light Accent 4"/>
    <w:basedOn w:val="835"/>
    <w:uiPriority w:val="46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5E9ED" w:color="F5E9ED" w:themeFill="accent4" w:themeFillTint="33"/>
      </w:tcPr>
    </w:tblStylePr>
    <w:tblStylePr w:type="band1Vert">
      <w:tcPr>
        <w:shd w:val="clear" w:fill="F5E9ED" w:color="F5E9ED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E2BDCA" w:sz="4" w:space="0" w:themeColor="accent4" w:themeTint="99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E2BDCA" w:sz="4" w:space="0" w:themeColor="accent4" w:themeTint="99"/>
        </w:tcBorders>
      </w:tcPr>
    </w:tblStylePr>
  </w:style>
  <w:style w:type="table" w:styleId="1050">
    <w:name w:val="List Table 1 Light Accent 5"/>
    <w:basedOn w:val="835"/>
    <w:uiPriority w:val="46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EBE6F2" w:color="EBE6F2" w:themeFill="accent5" w:themeFillTint="33"/>
      </w:tcPr>
    </w:tblStylePr>
    <w:tblStylePr w:type="band1Vert">
      <w:tcPr>
        <w:shd w:val="clear" w:fill="EBE6F2" w:color="EBE6F2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C3B5D9" w:sz="4" w:space="0" w:themeColor="accent5" w:themeTint="99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C3B5D9" w:sz="4" w:space="0" w:themeColor="accent5" w:themeTint="99"/>
        </w:tcBorders>
      </w:tcPr>
    </w:tblStylePr>
  </w:style>
  <w:style w:type="table" w:styleId="1051">
    <w:name w:val="List Table 1 Light Accent 6"/>
    <w:basedOn w:val="835"/>
    <w:uiPriority w:val="46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E5EBF2" w:color="E5EBF2" w:themeFill="accent6" w:themeFillTint="33"/>
      </w:tcPr>
    </w:tblStylePr>
    <w:tblStylePr w:type="band1Vert">
      <w:tcPr>
        <w:shd w:val="clear" w:fill="E5EBF2" w:color="E5EBF2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B2C4DA" w:sz="4" w:space="0" w:themeColor="accent6" w:themeTint="99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2C4DA" w:sz="4" w:space="0" w:themeColor="accent6" w:themeTint="99"/>
        </w:tcBorders>
      </w:tcPr>
    </w:tblStylePr>
  </w:style>
  <w:style w:type="table" w:styleId="1052">
    <w:name w:val="List Table 2"/>
    <w:basedOn w:val="835"/>
    <w:uiPriority w:val="47"/>
    <w:pPr>
      <w:spacing w:lineRule="auto" w:line="240" w:after="0"/>
    </w:pPr>
    <w:tblPr>
      <w:tblStyleRowBandSize w:val="1"/>
      <w:tblStyleColBandSize w:val="1"/>
      <w:tblBorders>
        <w:top w:val="single" w:color="666666" w:sz="4" w:space="0" w:themeColor="text1" w:themeTint="99"/>
        <w:bottom w:val="single" w:color="666666" w:sz="4" w:space="0" w:themeColor="text1" w:themeTint="99"/>
        <w:insideH w:val="single" w:color="666666" w:sz="4" w:space="0" w:themeColor="text1" w:themeTint="99"/>
      </w:tblBorders>
    </w:tblPr>
    <w:tblStylePr w:type="band1Horz">
      <w:tcPr>
        <w:shd w:val="clear" w:fill="CCCCCC" w:color="CCCCCC" w:themeFill="text1" w:themeFillTint="33"/>
      </w:tcPr>
    </w:tblStylePr>
    <w:tblStylePr w:type="band1Vert">
      <w:tcPr>
        <w:shd w:val="clear" w:fill="CCCCCC" w:color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053">
    <w:name w:val="List Table 2 Accent 1"/>
    <w:basedOn w:val="835"/>
    <w:uiPriority w:val="47"/>
    <w:pPr>
      <w:spacing w:lineRule="auto" w:line="240" w:after="0"/>
    </w:pPr>
    <w:tblPr>
      <w:tblStyleRowBandSize w:val="1"/>
      <w:tblStyleColBandSize w:val="1"/>
      <w:tblBorders>
        <w:top w:val="single" w:color="C8D2BD" w:sz="4" w:space="0" w:themeColor="accent1" w:themeTint="99"/>
        <w:bottom w:val="single" w:color="C8D2BD" w:sz="4" w:space="0" w:themeColor="accent1" w:themeTint="99"/>
        <w:insideH w:val="single" w:color="C8D2BD" w:sz="4" w:space="0" w:themeColor="accent1" w:themeTint="99"/>
      </w:tblBorders>
    </w:tblPr>
    <w:tblStylePr w:type="band1Horz">
      <w:tcPr>
        <w:shd w:val="clear" w:fill="ECF0E9" w:color="ECF0E9" w:themeFill="accent1" w:themeFillTint="33"/>
      </w:tcPr>
    </w:tblStylePr>
    <w:tblStylePr w:type="band1Vert">
      <w:tcPr>
        <w:shd w:val="clear" w:fill="ECF0E9" w:color="ECF0E9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054">
    <w:name w:val="List Table 2 Accent 2"/>
    <w:basedOn w:val="835"/>
    <w:uiPriority w:val="47"/>
    <w:pPr>
      <w:spacing w:lineRule="auto" w:line="240" w:after="0"/>
    </w:pPr>
    <w:tblPr>
      <w:tblStyleRowBandSize w:val="1"/>
      <w:tblStyleColBandSize w:val="1"/>
      <w:tblBorders>
        <w:top w:val="single" w:color="F7C890" w:sz="4" w:space="0" w:themeColor="accent2" w:themeTint="99"/>
        <w:bottom w:val="single" w:color="F7C890" w:sz="4" w:space="0" w:themeColor="accent2" w:themeTint="99"/>
        <w:insideH w:val="single" w:color="F7C890" w:sz="4" w:space="0" w:themeColor="accent2" w:themeTint="99"/>
      </w:tblBorders>
    </w:tblPr>
    <w:tblStylePr w:type="band1Horz">
      <w:tcPr>
        <w:shd w:val="clear" w:fill="FCECDA" w:color="FCECDA" w:themeFill="accent2" w:themeFillTint="33"/>
      </w:tcPr>
    </w:tblStylePr>
    <w:tblStylePr w:type="band1Vert">
      <w:tcPr>
        <w:shd w:val="clear" w:fill="FCECDA" w:color="FCECDA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055">
    <w:name w:val="List Table 2 Accent 3"/>
    <w:basedOn w:val="835"/>
    <w:uiPriority w:val="47"/>
    <w:pPr>
      <w:spacing w:lineRule="auto" w:line="240" w:after="0"/>
    </w:pPr>
    <w:tblPr>
      <w:tblStyleRowBandSize w:val="1"/>
      <w:tblStyleColBandSize w:val="1"/>
      <w:tblBorders>
        <w:top w:val="single" w:color="F0D67E" w:sz="4" w:space="0" w:themeColor="accent3" w:themeTint="99"/>
        <w:bottom w:val="single" w:color="F0D67E" w:sz="4" w:space="0" w:themeColor="accent3" w:themeTint="99"/>
        <w:insideH w:val="single" w:color="F0D67E" w:sz="4" w:space="0" w:themeColor="accent3" w:themeTint="99"/>
      </w:tblBorders>
    </w:tblPr>
    <w:tblStylePr w:type="band1Horz">
      <w:tcPr>
        <w:shd w:val="clear" w:fill="FAF1D4" w:color="FAF1D4" w:themeFill="accent3" w:themeFillTint="33"/>
      </w:tcPr>
    </w:tblStylePr>
    <w:tblStylePr w:type="band1Vert">
      <w:tcPr>
        <w:shd w:val="clear" w:fill="FAF1D4" w:color="FAF1D4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056">
    <w:name w:val="List Table 2 Accent 4"/>
    <w:basedOn w:val="835"/>
    <w:uiPriority w:val="47"/>
    <w:pPr>
      <w:spacing w:lineRule="auto" w:line="240" w:after="0"/>
    </w:pPr>
    <w:tblPr>
      <w:tblStyleRowBandSize w:val="1"/>
      <w:tblStyleColBandSize w:val="1"/>
      <w:tblBorders>
        <w:top w:val="single" w:color="E2BDCA" w:sz="4" w:space="0" w:themeColor="accent4" w:themeTint="99"/>
        <w:bottom w:val="single" w:color="E2BDCA" w:sz="4" w:space="0" w:themeColor="accent4" w:themeTint="99"/>
        <w:insideH w:val="single" w:color="E2BDCA" w:sz="4" w:space="0" w:themeColor="accent4" w:themeTint="99"/>
      </w:tblBorders>
    </w:tblPr>
    <w:tblStylePr w:type="band1Horz">
      <w:tcPr>
        <w:shd w:val="clear" w:fill="F5E9ED" w:color="F5E9ED" w:themeFill="accent4" w:themeFillTint="33"/>
      </w:tcPr>
    </w:tblStylePr>
    <w:tblStylePr w:type="band1Vert">
      <w:tcPr>
        <w:shd w:val="clear" w:fill="F5E9ED" w:color="F5E9ED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057">
    <w:name w:val="List Table 2 Accent 5"/>
    <w:basedOn w:val="835"/>
    <w:uiPriority w:val="47"/>
    <w:pPr>
      <w:spacing w:lineRule="auto" w:line="240" w:after="0"/>
    </w:pPr>
    <w:tblPr>
      <w:tblStyleRowBandSize w:val="1"/>
      <w:tblStyleColBandSize w:val="1"/>
      <w:tblBorders>
        <w:top w:val="single" w:color="C3B5D9" w:sz="4" w:space="0" w:themeColor="accent5" w:themeTint="99"/>
        <w:bottom w:val="single" w:color="C3B5D9" w:sz="4" w:space="0" w:themeColor="accent5" w:themeTint="99"/>
        <w:insideH w:val="single" w:color="C3B5D9" w:sz="4" w:space="0" w:themeColor="accent5" w:themeTint="99"/>
      </w:tblBorders>
    </w:tblPr>
    <w:tblStylePr w:type="band1Horz">
      <w:tcPr>
        <w:shd w:val="clear" w:fill="EBE6F2" w:color="EBE6F2" w:themeFill="accent5" w:themeFillTint="33"/>
      </w:tcPr>
    </w:tblStylePr>
    <w:tblStylePr w:type="band1Vert">
      <w:tcPr>
        <w:shd w:val="clear" w:fill="EBE6F2" w:color="EBE6F2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058">
    <w:name w:val="List Table 2 Accent 6"/>
    <w:basedOn w:val="835"/>
    <w:uiPriority w:val="47"/>
    <w:pPr>
      <w:spacing w:lineRule="auto" w:line="240" w:after="0"/>
    </w:pPr>
    <w:tblPr>
      <w:tblStyleRowBandSize w:val="1"/>
      <w:tblStyleColBandSize w:val="1"/>
      <w:tblBorders>
        <w:top w:val="single" w:color="B2C4DA" w:sz="4" w:space="0" w:themeColor="accent6" w:themeTint="99"/>
        <w:bottom w:val="single" w:color="B2C4DA" w:sz="4" w:space="0" w:themeColor="accent6" w:themeTint="99"/>
        <w:insideH w:val="single" w:color="B2C4DA" w:sz="4" w:space="0" w:themeColor="accent6" w:themeTint="99"/>
      </w:tblBorders>
    </w:tblPr>
    <w:tblStylePr w:type="band1Horz">
      <w:tcPr>
        <w:shd w:val="clear" w:fill="E5EBF2" w:color="E5EBF2" w:themeFill="accent6" w:themeFillTint="33"/>
      </w:tcPr>
    </w:tblStylePr>
    <w:tblStylePr w:type="band1Vert">
      <w:tcPr>
        <w:shd w:val="clear" w:fill="E5EBF2" w:color="E5EBF2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059">
    <w:name w:val="List Table 3"/>
    <w:basedOn w:val="835"/>
    <w:uiPriority w:val="48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  <w:insideH w:val="none" w:color="000000" w:sz="4" w:space="0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bCs/>
      </w:rPr>
      <w:tcPr>
        <w:shd w:val="clear" w:fill="FFFFFF" w:color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fill="000000" w:color="000000" w:themeFill="text1"/>
      </w:tcPr>
    </w:tblStylePr>
    <w:tblStylePr w:type="lastCol">
      <w:rPr>
        <w:b/>
        <w:bCs/>
      </w:rPr>
      <w:tcPr>
        <w:shd w:val="clear" w:fill="FFFFFF" w:color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fill="FFFFFF" w:color="FFFFFF" w:themeFill="background1"/>
        <w:tcBorders>
          <w:top w:val="single" w:color="000000" w:sz="4" w:space="0" w:themeColor="text1"/>
        </w:tcBorders>
      </w:tcPr>
    </w:tblStylePr>
    <w:tblStylePr w:type="nwCell">
      <w:tcPr>
        <w:tcBorders>
          <w:right w:val="none" w:color="000000" w:sz="4" w:space="0"/>
          <w:bottom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000000" w:sz="4" w:space="0" w:themeColor="text1"/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  <w:top w:val="single" w:color="000000" w:sz="4" w:space="0" w:themeColor="text1"/>
        </w:tcBorders>
      </w:tcPr>
    </w:tblStylePr>
  </w:style>
  <w:style w:type="table" w:styleId="1060">
    <w:name w:val="List Table 3 Accent 1"/>
    <w:basedOn w:val="835"/>
    <w:uiPriority w:val="48"/>
    <w:pPr>
      <w:spacing w:lineRule="auto" w:line="240" w:after="0"/>
    </w:pPr>
    <w:tblPr>
      <w:tblStyleRowBandSize w:val="1"/>
      <w:tblStyleColBandSize w:val="1"/>
      <w:tblBorders>
        <w:left w:val="single" w:color="A5B592" w:sz="4" w:space="0" w:themeColor="accent1"/>
        <w:top w:val="single" w:color="A5B592" w:sz="4" w:space="0" w:themeColor="accent1"/>
        <w:right w:val="single" w:color="A5B592" w:sz="4" w:space="0" w:themeColor="accent1"/>
        <w:bottom w:val="single" w:color="A5B592" w:sz="4" w:space="0" w:themeColor="accent1"/>
      </w:tblBorders>
    </w:tblPr>
    <w:tblStylePr w:type="band1Horz">
      <w:tcPr>
        <w:tcBorders>
          <w:top w:val="single" w:color="A5B592" w:sz="4" w:space="0" w:themeColor="accent1"/>
          <w:bottom w:val="single" w:color="A5B592" w:sz="4" w:space="0" w:themeColor="accent1"/>
          <w:insideH w:val="none" w:color="000000" w:sz="4" w:space="0"/>
        </w:tcBorders>
      </w:tcPr>
    </w:tblStylePr>
    <w:tblStylePr w:type="band1Vert">
      <w:tcPr>
        <w:tcBorders>
          <w:left w:val="single" w:color="A5B592" w:sz="4" w:space="0" w:themeColor="accent1"/>
          <w:right w:val="single" w:color="A5B592" w:sz="4" w:space="0" w:themeColor="accent1"/>
        </w:tcBorders>
      </w:tcPr>
    </w:tblStylePr>
    <w:tblStylePr w:type="firstCol">
      <w:rPr>
        <w:b/>
        <w:bCs/>
      </w:rPr>
      <w:tcPr>
        <w:shd w:val="clear" w:fill="FFFFFF" w:color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fill="A5B592" w:color="A5B592" w:themeFill="accent1"/>
      </w:tcPr>
    </w:tblStylePr>
    <w:tblStylePr w:type="lastCol">
      <w:rPr>
        <w:b/>
        <w:bCs/>
      </w:rPr>
      <w:tcPr>
        <w:shd w:val="clear" w:fill="FFFFFF" w:color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fill="FFFFFF" w:color="FFFFFF" w:themeFill="background1"/>
        <w:tcBorders>
          <w:top w:val="single" w:color="A5B592" w:sz="4" w:space="0" w:themeColor="accent1"/>
        </w:tcBorders>
      </w:tcPr>
    </w:tblStylePr>
    <w:tblStylePr w:type="nwCell">
      <w:tcPr>
        <w:tcBorders>
          <w:right w:val="none" w:color="000000" w:sz="4" w:space="0"/>
          <w:bottom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A5B592" w:sz="4" w:space="0" w:themeColor="accent1"/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  <w:top w:val="single" w:color="A5B592" w:sz="4" w:space="0" w:themeColor="accent1"/>
        </w:tcBorders>
      </w:tcPr>
    </w:tblStylePr>
  </w:style>
  <w:style w:type="table" w:styleId="1061">
    <w:name w:val="List Table 3 Accent 2"/>
    <w:basedOn w:val="835"/>
    <w:uiPriority w:val="48"/>
    <w:pPr>
      <w:spacing w:lineRule="auto" w:line="240" w:after="0"/>
    </w:pPr>
    <w:tblPr>
      <w:tblStyleRowBandSize w:val="1"/>
      <w:tblStyleColBandSize w:val="1"/>
      <w:tblBorders>
        <w:left w:val="single" w:color="F3A447" w:sz="4" w:space="0" w:themeColor="accent2"/>
        <w:top w:val="single" w:color="F3A447" w:sz="4" w:space="0" w:themeColor="accent2"/>
        <w:right w:val="single" w:color="F3A447" w:sz="4" w:space="0" w:themeColor="accent2"/>
        <w:bottom w:val="single" w:color="F3A447" w:sz="4" w:space="0" w:themeColor="accent2"/>
      </w:tblBorders>
    </w:tblPr>
    <w:tblStylePr w:type="band1Horz">
      <w:tcPr>
        <w:tcBorders>
          <w:top w:val="single" w:color="F3A447" w:sz="4" w:space="0" w:themeColor="accent2"/>
          <w:bottom w:val="single" w:color="F3A447" w:sz="4" w:space="0" w:themeColor="accent2"/>
          <w:insideH w:val="none" w:color="000000" w:sz="4" w:space="0"/>
        </w:tcBorders>
      </w:tcPr>
    </w:tblStylePr>
    <w:tblStylePr w:type="band1Vert">
      <w:tcPr>
        <w:tcBorders>
          <w:left w:val="single" w:color="F3A447" w:sz="4" w:space="0" w:themeColor="accent2"/>
          <w:right w:val="single" w:color="F3A447" w:sz="4" w:space="0" w:themeColor="accent2"/>
        </w:tcBorders>
      </w:tcPr>
    </w:tblStylePr>
    <w:tblStylePr w:type="firstCol">
      <w:rPr>
        <w:b/>
        <w:bCs/>
      </w:rPr>
      <w:tcPr>
        <w:shd w:val="clear" w:fill="FFFFFF" w:color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fill="F3A447" w:color="F3A447" w:themeFill="accent2"/>
      </w:tcPr>
    </w:tblStylePr>
    <w:tblStylePr w:type="lastCol">
      <w:rPr>
        <w:b/>
        <w:bCs/>
      </w:rPr>
      <w:tcPr>
        <w:shd w:val="clear" w:fill="FFFFFF" w:color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fill="FFFFFF" w:color="FFFFFF" w:themeFill="background1"/>
        <w:tcBorders>
          <w:top w:val="single" w:color="F3A447" w:sz="4" w:space="0" w:themeColor="accent2"/>
        </w:tcBorders>
      </w:tcPr>
    </w:tblStylePr>
    <w:tblStylePr w:type="nwCell">
      <w:tcPr>
        <w:tcBorders>
          <w:right w:val="none" w:color="000000" w:sz="4" w:space="0"/>
          <w:bottom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F3A447" w:sz="4" w:space="0" w:themeColor="accent2"/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  <w:top w:val="single" w:color="F3A447" w:sz="4" w:space="0" w:themeColor="accent2"/>
        </w:tcBorders>
      </w:tcPr>
    </w:tblStylePr>
  </w:style>
  <w:style w:type="table" w:styleId="1062">
    <w:name w:val="List Table 3 Accent 3"/>
    <w:basedOn w:val="835"/>
    <w:uiPriority w:val="48"/>
    <w:pPr>
      <w:spacing w:lineRule="auto" w:line="240" w:after="0"/>
    </w:pPr>
    <w:tblPr>
      <w:tblStyleRowBandSize w:val="1"/>
      <w:tblStyleColBandSize w:val="1"/>
      <w:tblBorders>
        <w:left w:val="single" w:color="E7BC29" w:sz="4" w:space="0" w:themeColor="accent3"/>
        <w:top w:val="single" w:color="E7BC29" w:sz="4" w:space="0" w:themeColor="accent3"/>
        <w:right w:val="single" w:color="E7BC29" w:sz="4" w:space="0" w:themeColor="accent3"/>
        <w:bottom w:val="single" w:color="E7BC29" w:sz="4" w:space="0" w:themeColor="accent3"/>
      </w:tblBorders>
    </w:tblPr>
    <w:tblStylePr w:type="band1Horz">
      <w:tcPr>
        <w:tcBorders>
          <w:top w:val="single" w:color="E7BC29" w:sz="4" w:space="0" w:themeColor="accent3"/>
          <w:bottom w:val="single" w:color="E7BC29" w:sz="4" w:space="0" w:themeColor="accent3"/>
          <w:insideH w:val="none" w:color="000000" w:sz="4" w:space="0"/>
        </w:tcBorders>
      </w:tcPr>
    </w:tblStylePr>
    <w:tblStylePr w:type="band1Vert">
      <w:tcPr>
        <w:tcBorders>
          <w:left w:val="single" w:color="E7BC29" w:sz="4" w:space="0" w:themeColor="accent3"/>
          <w:right w:val="single" w:color="E7BC29" w:sz="4" w:space="0" w:themeColor="accent3"/>
        </w:tcBorders>
      </w:tcPr>
    </w:tblStylePr>
    <w:tblStylePr w:type="firstCol">
      <w:rPr>
        <w:b/>
        <w:bCs/>
      </w:rPr>
      <w:tcPr>
        <w:shd w:val="clear" w:fill="FFFFFF" w:color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fill="E7BC29" w:color="E7BC29" w:themeFill="accent3"/>
      </w:tcPr>
    </w:tblStylePr>
    <w:tblStylePr w:type="lastCol">
      <w:rPr>
        <w:b/>
        <w:bCs/>
      </w:rPr>
      <w:tcPr>
        <w:shd w:val="clear" w:fill="FFFFFF" w:color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fill="FFFFFF" w:color="FFFFFF" w:themeFill="background1"/>
        <w:tcBorders>
          <w:top w:val="single" w:color="E7BC29" w:sz="4" w:space="0" w:themeColor="accent3"/>
        </w:tcBorders>
      </w:tcPr>
    </w:tblStylePr>
    <w:tblStylePr w:type="nwCell">
      <w:tcPr>
        <w:tcBorders>
          <w:right w:val="none" w:color="000000" w:sz="4" w:space="0"/>
          <w:bottom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E7BC29" w:sz="4" w:space="0" w:themeColor="accent3"/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  <w:top w:val="single" w:color="E7BC29" w:sz="4" w:space="0" w:themeColor="accent3"/>
        </w:tcBorders>
      </w:tcPr>
    </w:tblStylePr>
  </w:style>
  <w:style w:type="table" w:styleId="1063">
    <w:name w:val="List Table 3 Accent 4"/>
    <w:basedOn w:val="835"/>
    <w:uiPriority w:val="48"/>
    <w:pPr>
      <w:spacing w:lineRule="auto" w:line="240" w:after="0"/>
    </w:pPr>
    <w:tblPr>
      <w:tblStyleRowBandSize w:val="1"/>
      <w:tblStyleColBandSize w:val="1"/>
      <w:tblBorders>
        <w:left w:val="single" w:color="D092A7" w:sz="4" w:space="0" w:themeColor="accent4"/>
        <w:top w:val="single" w:color="D092A7" w:sz="4" w:space="0" w:themeColor="accent4"/>
        <w:right w:val="single" w:color="D092A7" w:sz="4" w:space="0" w:themeColor="accent4"/>
        <w:bottom w:val="single" w:color="D092A7" w:sz="4" w:space="0" w:themeColor="accent4"/>
      </w:tblBorders>
    </w:tblPr>
    <w:tblStylePr w:type="band1Horz">
      <w:tcPr>
        <w:tcBorders>
          <w:top w:val="single" w:color="D092A7" w:sz="4" w:space="0" w:themeColor="accent4"/>
          <w:bottom w:val="single" w:color="D092A7" w:sz="4" w:space="0" w:themeColor="accent4"/>
          <w:insideH w:val="none" w:color="000000" w:sz="4" w:space="0"/>
        </w:tcBorders>
      </w:tcPr>
    </w:tblStylePr>
    <w:tblStylePr w:type="band1Vert">
      <w:tcPr>
        <w:tcBorders>
          <w:left w:val="single" w:color="D092A7" w:sz="4" w:space="0" w:themeColor="accent4"/>
          <w:right w:val="single" w:color="D092A7" w:sz="4" w:space="0" w:themeColor="accent4"/>
        </w:tcBorders>
      </w:tcPr>
    </w:tblStylePr>
    <w:tblStylePr w:type="firstCol">
      <w:rPr>
        <w:b/>
        <w:bCs/>
      </w:rPr>
      <w:tcPr>
        <w:shd w:val="clear" w:fill="FFFFFF" w:color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fill="D092A7" w:color="D092A7" w:themeFill="accent4"/>
      </w:tcPr>
    </w:tblStylePr>
    <w:tblStylePr w:type="lastCol">
      <w:rPr>
        <w:b/>
        <w:bCs/>
      </w:rPr>
      <w:tcPr>
        <w:shd w:val="clear" w:fill="FFFFFF" w:color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fill="FFFFFF" w:color="FFFFFF" w:themeFill="background1"/>
        <w:tcBorders>
          <w:top w:val="single" w:color="D092A7" w:sz="4" w:space="0" w:themeColor="accent4"/>
        </w:tcBorders>
      </w:tcPr>
    </w:tblStylePr>
    <w:tblStylePr w:type="nwCell">
      <w:tcPr>
        <w:tcBorders>
          <w:right w:val="none" w:color="000000" w:sz="4" w:space="0"/>
          <w:bottom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D092A7" w:sz="4" w:space="0" w:themeColor="accent4"/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  <w:top w:val="single" w:color="D092A7" w:sz="4" w:space="0" w:themeColor="accent4"/>
        </w:tcBorders>
      </w:tcPr>
    </w:tblStylePr>
  </w:style>
  <w:style w:type="table" w:styleId="1064">
    <w:name w:val="List Table 3 Accent 5"/>
    <w:basedOn w:val="835"/>
    <w:uiPriority w:val="48"/>
    <w:pPr>
      <w:spacing w:lineRule="auto" w:line="240" w:after="0"/>
    </w:pPr>
    <w:tblPr>
      <w:tblStyleRowBandSize w:val="1"/>
      <w:tblStyleColBandSize w:val="1"/>
      <w:tblBorders>
        <w:left w:val="single" w:color="9C85C0" w:sz="4" w:space="0" w:themeColor="accent5"/>
        <w:top w:val="single" w:color="9C85C0" w:sz="4" w:space="0" w:themeColor="accent5"/>
        <w:right w:val="single" w:color="9C85C0" w:sz="4" w:space="0" w:themeColor="accent5"/>
        <w:bottom w:val="single" w:color="9C85C0" w:sz="4" w:space="0" w:themeColor="accent5"/>
      </w:tblBorders>
    </w:tblPr>
    <w:tblStylePr w:type="band1Horz">
      <w:tcPr>
        <w:tcBorders>
          <w:top w:val="single" w:color="9C85C0" w:sz="4" w:space="0" w:themeColor="accent5"/>
          <w:bottom w:val="single" w:color="9C85C0" w:sz="4" w:space="0" w:themeColor="accent5"/>
          <w:insideH w:val="none" w:color="000000" w:sz="4" w:space="0"/>
        </w:tcBorders>
      </w:tcPr>
    </w:tblStylePr>
    <w:tblStylePr w:type="band1Vert">
      <w:tcPr>
        <w:tcBorders>
          <w:left w:val="single" w:color="9C85C0" w:sz="4" w:space="0" w:themeColor="accent5"/>
          <w:right w:val="single" w:color="9C85C0" w:sz="4" w:space="0" w:themeColor="accent5"/>
        </w:tcBorders>
      </w:tcPr>
    </w:tblStylePr>
    <w:tblStylePr w:type="firstCol">
      <w:rPr>
        <w:b/>
        <w:bCs/>
      </w:rPr>
      <w:tcPr>
        <w:shd w:val="clear" w:fill="FFFFFF" w:color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fill="9C85C0" w:color="9C85C0" w:themeFill="accent5"/>
      </w:tcPr>
    </w:tblStylePr>
    <w:tblStylePr w:type="lastCol">
      <w:rPr>
        <w:b/>
        <w:bCs/>
      </w:rPr>
      <w:tcPr>
        <w:shd w:val="clear" w:fill="FFFFFF" w:color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fill="FFFFFF" w:color="FFFFFF" w:themeFill="background1"/>
        <w:tcBorders>
          <w:top w:val="single" w:color="9C85C0" w:sz="4" w:space="0" w:themeColor="accent5"/>
        </w:tcBorders>
      </w:tcPr>
    </w:tblStylePr>
    <w:tblStylePr w:type="nwCell">
      <w:tcPr>
        <w:tcBorders>
          <w:right w:val="none" w:color="000000" w:sz="4" w:space="0"/>
          <w:bottom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9C85C0" w:sz="4" w:space="0" w:themeColor="accent5"/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  <w:top w:val="single" w:color="9C85C0" w:sz="4" w:space="0" w:themeColor="accent5"/>
        </w:tcBorders>
      </w:tcPr>
    </w:tblStylePr>
  </w:style>
  <w:style w:type="table" w:styleId="1065">
    <w:name w:val="List Table 3 Accent 6"/>
    <w:basedOn w:val="835"/>
    <w:uiPriority w:val="48"/>
    <w:pPr>
      <w:spacing w:lineRule="auto" w:line="240" w:after="0"/>
    </w:pPr>
    <w:tblPr>
      <w:tblStyleRowBandSize w:val="1"/>
      <w:tblStyleColBandSize w:val="1"/>
      <w:tblBorders>
        <w:left w:val="single" w:color="809EC2" w:sz="4" w:space="0" w:themeColor="accent6"/>
        <w:top w:val="single" w:color="809EC2" w:sz="4" w:space="0" w:themeColor="accent6"/>
        <w:right w:val="single" w:color="809EC2" w:sz="4" w:space="0" w:themeColor="accent6"/>
        <w:bottom w:val="single" w:color="809EC2" w:sz="4" w:space="0" w:themeColor="accent6"/>
      </w:tblBorders>
    </w:tblPr>
    <w:tblStylePr w:type="band1Horz">
      <w:tcPr>
        <w:tcBorders>
          <w:top w:val="single" w:color="809EC2" w:sz="4" w:space="0" w:themeColor="accent6"/>
          <w:bottom w:val="single" w:color="809EC2" w:sz="4" w:space="0" w:themeColor="accent6"/>
          <w:insideH w:val="none" w:color="000000" w:sz="4" w:space="0"/>
        </w:tcBorders>
      </w:tcPr>
    </w:tblStylePr>
    <w:tblStylePr w:type="band1Vert">
      <w:tcPr>
        <w:tcBorders>
          <w:left w:val="single" w:color="809EC2" w:sz="4" w:space="0" w:themeColor="accent6"/>
          <w:right w:val="single" w:color="809EC2" w:sz="4" w:space="0" w:themeColor="accent6"/>
        </w:tcBorders>
      </w:tcPr>
    </w:tblStylePr>
    <w:tblStylePr w:type="firstCol">
      <w:rPr>
        <w:b/>
        <w:bCs/>
      </w:rPr>
      <w:tcPr>
        <w:shd w:val="clear" w:fill="FFFFFF" w:color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fill="809EC2" w:color="809EC2" w:themeFill="accent6"/>
      </w:tcPr>
    </w:tblStylePr>
    <w:tblStylePr w:type="lastCol">
      <w:rPr>
        <w:b/>
        <w:bCs/>
      </w:rPr>
      <w:tcPr>
        <w:shd w:val="clear" w:fill="FFFFFF" w:color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fill="FFFFFF" w:color="FFFFFF" w:themeFill="background1"/>
        <w:tcBorders>
          <w:top w:val="single" w:color="809EC2" w:sz="4" w:space="0" w:themeColor="accent6"/>
        </w:tcBorders>
      </w:tcPr>
    </w:tblStylePr>
    <w:tblStylePr w:type="nwCell">
      <w:tcPr>
        <w:tcBorders>
          <w:right w:val="none" w:color="000000" w:sz="4" w:space="0"/>
          <w:bottom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809EC2" w:sz="4" w:space="0" w:themeColor="accent6"/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  <w:top w:val="single" w:color="809EC2" w:sz="4" w:space="0" w:themeColor="accent6"/>
        </w:tcBorders>
      </w:tcPr>
    </w:tblStylePr>
  </w:style>
  <w:style w:type="table" w:styleId="1066">
    <w:name w:val="List Table 4"/>
    <w:basedOn w:val="835"/>
    <w:uiPriority w:val="49"/>
    <w:pPr>
      <w:spacing w:lineRule="auto" w:line="240" w:after="0"/>
    </w:pPr>
    <w:tblPr>
      <w:tblStyleRowBandSize w:val="1"/>
      <w:tblStyleColBandSize w:val="1"/>
      <w:tblBorders>
        <w:left w:val="single" w:color="666666" w:sz="4" w:space="0" w:themeColor="text1" w:themeTint="99"/>
        <w:top w:val="single" w:color="666666" w:sz="4" w:space="0" w:themeColor="text1" w:themeTint="99"/>
        <w:right w:val="single" w:color="666666" w:sz="4" w:space="0" w:themeColor="text1" w:themeTint="99"/>
        <w:bottom w:val="single" w:color="666666" w:sz="4" w:space="0" w:themeColor="text1" w:themeTint="99"/>
        <w:insideH w:val="single" w:color="666666" w:sz="4" w:space="0" w:themeColor="text1" w:themeTint="99"/>
      </w:tblBorders>
    </w:tblPr>
    <w:tblStylePr w:type="band1Horz">
      <w:tcPr>
        <w:shd w:val="clear" w:fill="CCCCCC" w:color="CCCCCC" w:themeFill="text1" w:themeFillTint="33"/>
      </w:tcPr>
    </w:tblStylePr>
    <w:tblStylePr w:type="band1Vert">
      <w:tcPr>
        <w:shd w:val="clear" w:fill="CCCCCC" w:color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fill="000000" w:color="000000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666666" w:sz="4" w:space="0" w:themeColor="text1" w:themeTint="99"/>
        </w:tcBorders>
      </w:tcPr>
    </w:tblStylePr>
  </w:style>
  <w:style w:type="table" w:styleId="1067">
    <w:name w:val="List Table 4 Accent 1"/>
    <w:basedOn w:val="835"/>
    <w:uiPriority w:val="49"/>
    <w:pPr>
      <w:spacing w:lineRule="auto" w:line="240" w:after="0"/>
    </w:pPr>
    <w:tblPr>
      <w:tblStyleRowBandSize w:val="1"/>
      <w:tblStyleColBandSize w:val="1"/>
      <w:tblBorders>
        <w:left w:val="single" w:color="C8D2BD" w:sz="4" w:space="0" w:themeColor="accent1" w:themeTint="99"/>
        <w:top w:val="single" w:color="C8D2BD" w:sz="4" w:space="0" w:themeColor="accent1" w:themeTint="99"/>
        <w:right w:val="single" w:color="C8D2BD" w:sz="4" w:space="0" w:themeColor="accent1" w:themeTint="99"/>
        <w:bottom w:val="single" w:color="C8D2BD" w:sz="4" w:space="0" w:themeColor="accent1" w:themeTint="99"/>
        <w:insideH w:val="single" w:color="C8D2BD" w:sz="4" w:space="0" w:themeColor="accent1" w:themeTint="99"/>
      </w:tblBorders>
    </w:tblPr>
    <w:tblStylePr w:type="band1Horz">
      <w:tcPr>
        <w:shd w:val="clear" w:fill="ECF0E9" w:color="ECF0E9" w:themeFill="accent1" w:themeFillTint="33"/>
      </w:tcPr>
    </w:tblStylePr>
    <w:tblStylePr w:type="band1Vert">
      <w:tcPr>
        <w:shd w:val="clear" w:fill="ECF0E9" w:color="ECF0E9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fill="A5B592" w:color="A5B592" w:themeFill="accent1"/>
        <w:tcBorders>
          <w:left w:val="single" w:color="A5B592" w:sz="4" w:space="0" w:themeColor="accent1"/>
          <w:top w:val="single" w:color="A5B592" w:sz="4" w:space="0" w:themeColor="accent1"/>
          <w:right w:val="single" w:color="A5B592" w:sz="4" w:space="0" w:themeColor="accent1"/>
          <w:bottom w:val="single" w:color="A5B592" w:sz="4" w:space="0" w:themeColor="accent1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C8D2BD" w:sz="4" w:space="0" w:themeColor="accent1" w:themeTint="99"/>
        </w:tcBorders>
      </w:tcPr>
    </w:tblStylePr>
  </w:style>
  <w:style w:type="table" w:styleId="1068">
    <w:name w:val="List Table 4 Accent 2"/>
    <w:basedOn w:val="835"/>
    <w:uiPriority w:val="49"/>
    <w:pPr>
      <w:spacing w:lineRule="auto" w:line="240" w:after="0"/>
    </w:pPr>
    <w:tblPr>
      <w:tblStyleRowBandSize w:val="1"/>
      <w:tblStyleColBandSize w:val="1"/>
      <w:tblBorders>
        <w:left w:val="single" w:color="F7C890" w:sz="4" w:space="0" w:themeColor="accent2" w:themeTint="99"/>
        <w:top w:val="single" w:color="F7C890" w:sz="4" w:space="0" w:themeColor="accent2" w:themeTint="99"/>
        <w:right w:val="single" w:color="F7C890" w:sz="4" w:space="0" w:themeColor="accent2" w:themeTint="99"/>
        <w:bottom w:val="single" w:color="F7C890" w:sz="4" w:space="0" w:themeColor="accent2" w:themeTint="99"/>
        <w:insideH w:val="single" w:color="F7C890" w:sz="4" w:space="0" w:themeColor="accent2" w:themeTint="99"/>
      </w:tblBorders>
    </w:tblPr>
    <w:tblStylePr w:type="band1Horz">
      <w:tcPr>
        <w:shd w:val="clear" w:fill="FCECDA" w:color="FCECDA" w:themeFill="accent2" w:themeFillTint="33"/>
      </w:tcPr>
    </w:tblStylePr>
    <w:tblStylePr w:type="band1Vert">
      <w:tcPr>
        <w:shd w:val="clear" w:fill="FCECDA" w:color="FCECDA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fill="F3A447" w:color="F3A447" w:themeFill="accent2"/>
        <w:tcBorders>
          <w:left w:val="single" w:color="F3A447" w:sz="4" w:space="0" w:themeColor="accent2"/>
          <w:top w:val="single" w:color="F3A447" w:sz="4" w:space="0" w:themeColor="accent2"/>
          <w:right w:val="single" w:color="F3A447" w:sz="4" w:space="0" w:themeColor="accent2"/>
          <w:bottom w:val="single" w:color="F3A447" w:sz="4" w:space="0" w:themeColor="accent2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F7C890" w:sz="4" w:space="0" w:themeColor="accent2" w:themeTint="99"/>
        </w:tcBorders>
      </w:tcPr>
    </w:tblStylePr>
  </w:style>
  <w:style w:type="table" w:styleId="1069">
    <w:name w:val="List Table 4 Accent 3"/>
    <w:basedOn w:val="835"/>
    <w:uiPriority w:val="49"/>
    <w:pPr>
      <w:spacing w:lineRule="auto" w:line="240" w:after="0"/>
    </w:pPr>
    <w:tblPr>
      <w:tblStyleRowBandSize w:val="1"/>
      <w:tblStyleColBandSize w:val="1"/>
      <w:tblBorders>
        <w:left w:val="single" w:color="F0D67E" w:sz="4" w:space="0" w:themeColor="accent3" w:themeTint="99"/>
        <w:top w:val="single" w:color="F0D67E" w:sz="4" w:space="0" w:themeColor="accent3" w:themeTint="99"/>
        <w:right w:val="single" w:color="F0D67E" w:sz="4" w:space="0" w:themeColor="accent3" w:themeTint="99"/>
        <w:bottom w:val="single" w:color="F0D67E" w:sz="4" w:space="0" w:themeColor="accent3" w:themeTint="99"/>
        <w:insideH w:val="single" w:color="F0D67E" w:sz="4" w:space="0" w:themeColor="accent3" w:themeTint="99"/>
      </w:tblBorders>
    </w:tblPr>
    <w:tblStylePr w:type="band1Horz">
      <w:tcPr>
        <w:shd w:val="clear" w:fill="FAF1D4" w:color="FAF1D4" w:themeFill="accent3" w:themeFillTint="33"/>
      </w:tcPr>
    </w:tblStylePr>
    <w:tblStylePr w:type="band1Vert">
      <w:tcPr>
        <w:shd w:val="clear" w:fill="FAF1D4" w:color="FAF1D4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fill="E7BC29" w:color="E7BC29" w:themeFill="accent3"/>
        <w:tcBorders>
          <w:left w:val="single" w:color="E7BC29" w:sz="4" w:space="0" w:themeColor="accent3"/>
          <w:top w:val="single" w:color="E7BC29" w:sz="4" w:space="0" w:themeColor="accent3"/>
          <w:right w:val="single" w:color="E7BC29" w:sz="4" w:space="0" w:themeColor="accent3"/>
          <w:bottom w:val="single" w:color="E7BC29" w:sz="4" w:space="0" w:themeColor="accent3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F0D67E" w:sz="4" w:space="0" w:themeColor="accent3" w:themeTint="99"/>
        </w:tcBorders>
      </w:tcPr>
    </w:tblStylePr>
  </w:style>
  <w:style w:type="table" w:styleId="1070">
    <w:name w:val="List Table 4 Accent 4"/>
    <w:basedOn w:val="835"/>
    <w:uiPriority w:val="49"/>
    <w:pPr>
      <w:spacing w:lineRule="auto" w:line="240" w:after="0"/>
    </w:pPr>
    <w:tblPr>
      <w:tblStyleRowBandSize w:val="1"/>
      <w:tblStyleColBandSize w:val="1"/>
      <w:tblBorders>
        <w:left w:val="single" w:color="E2BDCA" w:sz="4" w:space="0" w:themeColor="accent4" w:themeTint="99"/>
        <w:top w:val="single" w:color="E2BDCA" w:sz="4" w:space="0" w:themeColor="accent4" w:themeTint="99"/>
        <w:right w:val="single" w:color="E2BDCA" w:sz="4" w:space="0" w:themeColor="accent4" w:themeTint="99"/>
        <w:bottom w:val="single" w:color="E2BDCA" w:sz="4" w:space="0" w:themeColor="accent4" w:themeTint="99"/>
        <w:insideH w:val="single" w:color="E2BDCA" w:sz="4" w:space="0" w:themeColor="accent4" w:themeTint="99"/>
      </w:tblBorders>
    </w:tblPr>
    <w:tblStylePr w:type="band1Horz">
      <w:tcPr>
        <w:shd w:val="clear" w:fill="F5E9ED" w:color="F5E9ED" w:themeFill="accent4" w:themeFillTint="33"/>
      </w:tcPr>
    </w:tblStylePr>
    <w:tblStylePr w:type="band1Vert">
      <w:tcPr>
        <w:shd w:val="clear" w:fill="F5E9ED" w:color="F5E9ED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fill="D092A7" w:color="D092A7" w:themeFill="accent4"/>
        <w:tcBorders>
          <w:left w:val="single" w:color="D092A7" w:sz="4" w:space="0" w:themeColor="accent4"/>
          <w:top w:val="single" w:color="D092A7" w:sz="4" w:space="0" w:themeColor="accent4"/>
          <w:right w:val="single" w:color="D092A7" w:sz="4" w:space="0" w:themeColor="accent4"/>
          <w:bottom w:val="single" w:color="D092A7" w:sz="4" w:space="0" w:themeColor="accent4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E2BDCA" w:sz="4" w:space="0" w:themeColor="accent4" w:themeTint="99"/>
        </w:tcBorders>
      </w:tcPr>
    </w:tblStylePr>
  </w:style>
  <w:style w:type="table" w:styleId="1071">
    <w:name w:val="List Table 4 Accent 5"/>
    <w:basedOn w:val="835"/>
    <w:uiPriority w:val="49"/>
    <w:pPr>
      <w:spacing w:lineRule="auto" w:line="240" w:after="0"/>
    </w:pPr>
    <w:tblPr>
      <w:tblStyleRowBandSize w:val="1"/>
      <w:tblStyleColBandSize w:val="1"/>
      <w:tblBorders>
        <w:left w:val="single" w:color="C3B5D9" w:sz="4" w:space="0" w:themeColor="accent5" w:themeTint="99"/>
        <w:top w:val="single" w:color="C3B5D9" w:sz="4" w:space="0" w:themeColor="accent5" w:themeTint="99"/>
        <w:right w:val="single" w:color="C3B5D9" w:sz="4" w:space="0" w:themeColor="accent5" w:themeTint="99"/>
        <w:bottom w:val="single" w:color="C3B5D9" w:sz="4" w:space="0" w:themeColor="accent5" w:themeTint="99"/>
        <w:insideH w:val="single" w:color="C3B5D9" w:sz="4" w:space="0" w:themeColor="accent5" w:themeTint="99"/>
      </w:tblBorders>
    </w:tblPr>
    <w:tblStylePr w:type="band1Horz">
      <w:tcPr>
        <w:shd w:val="clear" w:fill="EBE6F2" w:color="EBE6F2" w:themeFill="accent5" w:themeFillTint="33"/>
      </w:tcPr>
    </w:tblStylePr>
    <w:tblStylePr w:type="band1Vert">
      <w:tcPr>
        <w:shd w:val="clear" w:fill="EBE6F2" w:color="EBE6F2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fill="9C85C0" w:color="9C85C0" w:themeFill="accent5"/>
        <w:tcBorders>
          <w:left w:val="single" w:color="9C85C0" w:sz="4" w:space="0" w:themeColor="accent5"/>
          <w:top w:val="single" w:color="9C85C0" w:sz="4" w:space="0" w:themeColor="accent5"/>
          <w:right w:val="single" w:color="9C85C0" w:sz="4" w:space="0" w:themeColor="accent5"/>
          <w:bottom w:val="single" w:color="9C85C0" w:sz="4" w:space="0" w:themeColor="accent5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C3B5D9" w:sz="4" w:space="0" w:themeColor="accent5" w:themeTint="99"/>
        </w:tcBorders>
      </w:tcPr>
    </w:tblStylePr>
  </w:style>
  <w:style w:type="table" w:styleId="1072">
    <w:name w:val="List Table 4 Accent 6"/>
    <w:basedOn w:val="835"/>
    <w:uiPriority w:val="49"/>
    <w:pPr>
      <w:spacing w:lineRule="auto" w:line="240" w:after="0"/>
    </w:pPr>
    <w:tblPr>
      <w:tblStyleRowBandSize w:val="1"/>
      <w:tblStyleColBandSize w:val="1"/>
      <w:tblBorders>
        <w:left w:val="single" w:color="B2C4DA" w:sz="4" w:space="0" w:themeColor="accent6" w:themeTint="99"/>
        <w:top w:val="single" w:color="B2C4DA" w:sz="4" w:space="0" w:themeColor="accent6" w:themeTint="99"/>
        <w:right w:val="single" w:color="B2C4DA" w:sz="4" w:space="0" w:themeColor="accent6" w:themeTint="99"/>
        <w:bottom w:val="single" w:color="B2C4DA" w:sz="4" w:space="0" w:themeColor="accent6" w:themeTint="99"/>
        <w:insideH w:val="single" w:color="B2C4DA" w:sz="4" w:space="0" w:themeColor="accent6" w:themeTint="99"/>
      </w:tblBorders>
    </w:tblPr>
    <w:tblStylePr w:type="band1Horz">
      <w:tcPr>
        <w:shd w:val="clear" w:fill="E5EBF2" w:color="E5EBF2" w:themeFill="accent6" w:themeFillTint="33"/>
      </w:tcPr>
    </w:tblStylePr>
    <w:tblStylePr w:type="band1Vert">
      <w:tcPr>
        <w:shd w:val="clear" w:fill="E5EBF2" w:color="E5EBF2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fill="809EC2" w:color="809EC2" w:themeFill="accent6"/>
        <w:tcBorders>
          <w:left w:val="single" w:color="809EC2" w:sz="4" w:space="0" w:themeColor="accent6"/>
          <w:top w:val="single" w:color="809EC2" w:sz="4" w:space="0" w:themeColor="accent6"/>
          <w:right w:val="single" w:color="809EC2" w:sz="4" w:space="0" w:themeColor="accent6"/>
          <w:bottom w:val="single" w:color="809EC2" w:sz="4" w:space="0" w:themeColor="accent6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2C4DA" w:sz="4" w:space="0" w:themeColor="accent6" w:themeTint="99"/>
        </w:tcBorders>
      </w:tcPr>
    </w:tblStylePr>
  </w:style>
  <w:style w:type="table" w:styleId="1073">
    <w:name w:val="List Table 5 Dark"/>
    <w:basedOn w:val="835"/>
    <w:uiPriority w:val="50"/>
    <w:rPr>
      <w:color w:val="FFFFFF" w:themeColor="background1"/>
    </w:rPr>
    <w:pPr>
      <w:spacing w:lineRule="auto" w:line="240" w:after="0"/>
    </w:pPr>
    <w:tblPr>
      <w:tblStyleRowBandSize w:val="1"/>
      <w:tblStyleColBandSize w:val="1"/>
      <w:tblBorders>
        <w:left w:val="single" w:color="000000" w:sz="24" w:space="0" w:themeColor="text1"/>
        <w:top w:val="single" w:color="000000" w:sz="24" w:space="0" w:themeColor="text1"/>
        <w:right w:val="single" w:color="000000" w:sz="24" w:space="0" w:themeColor="text1"/>
        <w:bottom w:val="single" w:color="000000" w:sz="24" w:space="0" w:themeColor="text1"/>
      </w:tblBorders>
    </w:tblPr>
    <w:tcPr>
      <w:shd w:val="clear" w:fill="000000" w:color="000000" w:themeFill="text1"/>
    </w:tcPr>
    <w:tblStylePr w:type="band1Horz">
      <w:tcPr>
        <w:tcBorders>
          <w:top w:val="single" w:color="FFFFFF" w:sz="4" w:space="0" w:themeColor="background1"/>
          <w:bottom w:val="single" w:color="FFFFFF" w:sz="4" w:space="0" w:themeColor="background1"/>
        </w:tcBorders>
      </w:tcPr>
    </w:tblStylePr>
    <w:tblStylePr w:type="band1Vert">
      <w:tcPr>
        <w:tcBorders>
          <w:left w:val="single" w:color="FFFFFF" w:sz="4" w:space="0" w:themeColor="background1"/>
          <w:right w:val="single" w:color="FFFFFF" w:sz="4" w:space="0" w:themeColor="background1"/>
        </w:tcBorders>
      </w:tcPr>
    </w:tblStylePr>
    <w:tblStylePr w:type="band2Vert">
      <w:tcPr>
        <w:tcBorders>
          <w:left w:val="single" w:color="FFFFFF" w:sz="4" w:space="0" w:themeColor="background1"/>
          <w:right w:val="single" w:color="FFFFFF" w:sz="4" w:space="0" w:themeColor="background1"/>
        </w:tcBorders>
      </w:tcPr>
    </w:tblStylePr>
    <w:tblStylePr w:type="firstCol">
      <w:rPr>
        <w:b/>
        <w:bCs/>
      </w:rPr>
      <w:tcPr>
        <w:tcBorders>
          <w:right w:val="single" w:color="FFFFFF" w:sz="4" w:space="0" w:themeColor="background1"/>
        </w:tcBorders>
      </w:tcPr>
    </w:tblStylePr>
    <w:tblStylePr w:type="firstRow">
      <w:rPr>
        <w:b/>
        <w:bCs/>
      </w:rPr>
      <w:tcPr>
        <w:tcBorders>
          <w:bottom w:val="single" w:color="FFFFFF" w:sz="18" w:space="0" w:themeColor="background1"/>
        </w:tcBorders>
      </w:tcPr>
    </w:tblStylePr>
    <w:tblStylePr w:type="lastCol">
      <w:rPr>
        <w:b/>
        <w:bCs/>
      </w:rPr>
      <w:tcPr>
        <w:tcBorders>
          <w:left w:val="single" w:color="FFFFFF" w:sz="4" w:space="0" w:themeColor="background1"/>
        </w:tcBorders>
      </w:tcPr>
    </w:tblStylePr>
    <w:tblStylePr w:type="lastRow">
      <w:rPr>
        <w:b/>
        <w:bCs/>
      </w:rPr>
      <w:tcPr>
        <w:tcBorders>
          <w:top w:val="single" w:color="FFFFFF" w:sz="4" w:space="0" w:themeColor="background1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  <w:top w:val="none" w:color="000000" w:sz="4" w:space="0"/>
        </w:tcBorders>
      </w:tcPr>
    </w:tblStylePr>
  </w:style>
  <w:style w:type="table" w:styleId="1074">
    <w:name w:val="List Table 5 Dark Accent 1"/>
    <w:basedOn w:val="835"/>
    <w:uiPriority w:val="50"/>
    <w:rPr>
      <w:color w:val="FFFFFF" w:themeColor="background1"/>
    </w:rPr>
    <w:pPr>
      <w:spacing w:lineRule="auto" w:line="240" w:after="0"/>
    </w:pPr>
    <w:tblPr>
      <w:tblStyleRowBandSize w:val="1"/>
      <w:tblStyleColBandSize w:val="1"/>
      <w:tblBorders>
        <w:left w:val="single" w:color="A5B592" w:sz="24" w:space="0" w:themeColor="accent1"/>
        <w:top w:val="single" w:color="A5B592" w:sz="24" w:space="0" w:themeColor="accent1"/>
        <w:right w:val="single" w:color="A5B592" w:sz="24" w:space="0" w:themeColor="accent1"/>
        <w:bottom w:val="single" w:color="A5B592" w:sz="24" w:space="0" w:themeColor="accent1"/>
      </w:tblBorders>
    </w:tblPr>
    <w:tcPr>
      <w:shd w:val="clear" w:fill="A5B592" w:color="A5B592" w:themeFill="accent1"/>
    </w:tcPr>
    <w:tblStylePr w:type="band1Horz">
      <w:tcPr>
        <w:tcBorders>
          <w:top w:val="single" w:color="FFFFFF" w:sz="4" w:space="0" w:themeColor="background1"/>
          <w:bottom w:val="single" w:color="FFFFFF" w:sz="4" w:space="0" w:themeColor="background1"/>
        </w:tcBorders>
      </w:tcPr>
    </w:tblStylePr>
    <w:tblStylePr w:type="band1Vert">
      <w:tcPr>
        <w:tcBorders>
          <w:left w:val="single" w:color="FFFFFF" w:sz="4" w:space="0" w:themeColor="background1"/>
          <w:right w:val="single" w:color="FFFFFF" w:sz="4" w:space="0" w:themeColor="background1"/>
        </w:tcBorders>
      </w:tcPr>
    </w:tblStylePr>
    <w:tblStylePr w:type="band2Vert">
      <w:tcPr>
        <w:tcBorders>
          <w:left w:val="single" w:color="FFFFFF" w:sz="4" w:space="0" w:themeColor="background1"/>
          <w:right w:val="single" w:color="FFFFFF" w:sz="4" w:space="0" w:themeColor="background1"/>
        </w:tcBorders>
      </w:tcPr>
    </w:tblStylePr>
    <w:tblStylePr w:type="firstCol">
      <w:rPr>
        <w:b/>
        <w:bCs/>
      </w:rPr>
      <w:tcPr>
        <w:tcBorders>
          <w:right w:val="single" w:color="FFFFFF" w:sz="4" w:space="0" w:themeColor="background1"/>
        </w:tcBorders>
      </w:tcPr>
    </w:tblStylePr>
    <w:tblStylePr w:type="firstRow">
      <w:rPr>
        <w:b/>
        <w:bCs/>
      </w:rPr>
      <w:tcPr>
        <w:tcBorders>
          <w:bottom w:val="single" w:color="FFFFFF" w:sz="18" w:space="0" w:themeColor="background1"/>
        </w:tcBorders>
      </w:tcPr>
    </w:tblStylePr>
    <w:tblStylePr w:type="lastCol">
      <w:rPr>
        <w:b/>
        <w:bCs/>
      </w:rPr>
      <w:tcPr>
        <w:tcBorders>
          <w:left w:val="single" w:color="FFFFFF" w:sz="4" w:space="0" w:themeColor="background1"/>
        </w:tcBorders>
      </w:tcPr>
    </w:tblStylePr>
    <w:tblStylePr w:type="lastRow">
      <w:rPr>
        <w:b/>
        <w:bCs/>
      </w:rPr>
      <w:tcPr>
        <w:tcBorders>
          <w:top w:val="single" w:color="FFFFFF" w:sz="4" w:space="0" w:themeColor="background1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  <w:top w:val="none" w:color="000000" w:sz="4" w:space="0"/>
        </w:tcBorders>
      </w:tcPr>
    </w:tblStylePr>
  </w:style>
  <w:style w:type="table" w:styleId="1075">
    <w:name w:val="List Table 5 Dark Accent 2"/>
    <w:basedOn w:val="835"/>
    <w:uiPriority w:val="50"/>
    <w:rPr>
      <w:color w:val="FFFFFF" w:themeColor="background1"/>
    </w:rPr>
    <w:pPr>
      <w:spacing w:lineRule="auto" w:line="240" w:after="0"/>
    </w:pPr>
    <w:tblPr>
      <w:tblStyleRowBandSize w:val="1"/>
      <w:tblStyleColBandSize w:val="1"/>
      <w:tblBorders>
        <w:left w:val="single" w:color="F3A447" w:sz="24" w:space="0" w:themeColor="accent2"/>
        <w:top w:val="single" w:color="F3A447" w:sz="24" w:space="0" w:themeColor="accent2"/>
        <w:right w:val="single" w:color="F3A447" w:sz="24" w:space="0" w:themeColor="accent2"/>
        <w:bottom w:val="single" w:color="F3A447" w:sz="24" w:space="0" w:themeColor="accent2"/>
      </w:tblBorders>
    </w:tblPr>
    <w:tcPr>
      <w:shd w:val="clear" w:fill="F3A447" w:color="F3A447" w:themeFill="accent2"/>
    </w:tcPr>
    <w:tblStylePr w:type="band1Horz">
      <w:tcPr>
        <w:tcBorders>
          <w:top w:val="single" w:color="FFFFFF" w:sz="4" w:space="0" w:themeColor="background1"/>
          <w:bottom w:val="single" w:color="FFFFFF" w:sz="4" w:space="0" w:themeColor="background1"/>
        </w:tcBorders>
      </w:tcPr>
    </w:tblStylePr>
    <w:tblStylePr w:type="band1Vert">
      <w:tcPr>
        <w:tcBorders>
          <w:left w:val="single" w:color="FFFFFF" w:sz="4" w:space="0" w:themeColor="background1"/>
          <w:right w:val="single" w:color="FFFFFF" w:sz="4" w:space="0" w:themeColor="background1"/>
        </w:tcBorders>
      </w:tcPr>
    </w:tblStylePr>
    <w:tblStylePr w:type="band2Vert">
      <w:tcPr>
        <w:tcBorders>
          <w:left w:val="single" w:color="FFFFFF" w:sz="4" w:space="0" w:themeColor="background1"/>
          <w:right w:val="single" w:color="FFFFFF" w:sz="4" w:space="0" w:themeColor="background1"/>
        </w:tcBorders>
      </w:tcPr>
    </w:tblStylePr>
    <w:tblStylePr w:type="firstCol">
      <w:rPr>
        <w:b/>
        <w:bCs/>
      </w:rPr>
      <w:tcPr>
        <w:tcBorders>
          <w:right w:val="single" w:color="FFFFFF" w:sz="4" w:space="0" w:themeColor="background1"/>
        </w:tcBorders>
      </w:tcPr>
    </w:tblStylePr>
    <w:tblStylePr w:type="firstRow">
      <w:rPr>
        <w:b/>
        <w:bCs/>
      </w:rPr>
      <w:tcPr>
        <w:tcBorders>
          <w:bottom w:val="single" w:color="FFFFFF" w:sz="18" w:space="0" w:themeColor="background1"/>
        </w:tcBorders>
      </w:tcPr>
    </w:tblStylePr>
    <w:tblStylePr w:type="lastCol">
      <w:rPr>
        <w:b/>
        <w:bCs/>
      </w:rPr>
      <w:tcPr>
        <w:tcBorders>
          <w:left w:val="single" w:color="FFFFFF" w:sz="4" w:space="0" w:themeColor="background1"/>
        </w:tcBorders>
      </w:tcPr>
    </w:tblStylePr>
    <w:tblStylePr w:type="lastRow">
      <w:rPr>
        <w:b/>
        <w:bCs/>
      </w:rPr>
      <w:tcPr>
        <w:tcBorders>
          <w:top w:val="single" w:color="FFFFFF" w:sz="4" w:space="0" w:themeColor="background1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  <w:top w:val="none" w:color="000000" w:sz="4" w:space="0"/>
        </w:tcBorders>
      </w:tcPr>
    </w:tblStylePr>
  </w:style>
  <w:style w:type="table" w:styleId="1076">
    <w:name w:val="List Table 5 Dark Accent 3"/>
    <w:basedOn w:val="835"/>
    <w:uiPriority w:val="50"/>
    <w:rPr>
      <w:color w:val="FFFFFF" w:themeColor="background1"/>
    </w:rPr>
    <w:pPr>
      <w:spacing w:lineRule="auto" w:line="240" w:after="0"/>
    </w:pPr>
    <w:tblPr>
      <w:tblStyleRowBandSize w:val="1"/>
      <w:tblStyleColBandSize w:val="1"/>
      <w:tblBorders>
        <w:left w:val="single" w:color="E7BC29" w:sz="24" w:space="0" w:themeColor="accent3"/>
        <w:top w:val="single" w:color="E7BC29" w:sz="24" w:space="0" w:themeColor="accent3"/>
        <w:right w:val="single" w:color="E7BC29" w:sz="24" w:space="0" w:themeColor="accent3"/>
        <w:bottom w:val="single" w:color="E7BC29" w:sz="24" w:space="0" w:themeColor="accent3"/>
      </w:tblBorders>
    </w:tblPr>
    <w:tcPr>
      <w:shd w:val="clear" w:fill="E7BC29" w:color="E7BC29" w:themeFill="accent3"/>
    </w:tcPr>
    <w:tblStylePr w:type="band1Horz">
      <w:tcPr>
        <w:tcBorders>
          <w:top w:val="single" w:color="FFFFFF" w:sz="4" w:space="0" w:themeColor="background1"/>
          <w:bottom w:val="single" w:color="FFFFFF" w:sz="4" w:space="0" w:themeColor="background1"/>
        </w:tcBorders>
      </w:tcPr>
    </w:tblStylePr>
    <w:tblStylePr w:type="band1Vert">
      <w:tcPr>
        <w:tcBorders>
          <w:left w:val="single" w:color="FFFFFF" w:sz="4" w:space="0" w:themeColor="background1"/>
          <w:right w:val="single" w:color="FFFFFF" w:sz="4" w:space="0" w:themeColor="background1"/>
        </w:tcBorders>
      </w:tcPr>
    </w:tblStylePr>
    <w:tblStylePr w:type="band2Vert">
      <w:tcPr>
        <w:tcBorders>
          <w:left w:val="single" w:color="FFFFFF" w:sz="4" w:space="0" w:themeColor="background1"/>
          <w:right w:val="single" w:color="FFFFFF" w:sz="4" w:space="0" w:themeColor="background1"/>
        </w:tcBorders>
      </w:tcPr>
    </w:tblStylePr>
    <w:tblStylePr w:type="firstCol">
      <w:rPr>
        <w:b/>
        <w:bCs/>
      </w:rPr>
      <w:tcPr>
        <w:tcBorders>
          <w:right w:val="single" w:color="FFFFFF" w:sz="4" w:space="0" w:themeColor="background1"/>
        </w:tcBorders>
      </w:tcPr>
    </w:tblStylePr>
    <w:tblStylePr w:type="firstRow">
      <w:rPr>
        <w:b/>
        <w:bCs/>
      </w:rPr>
      <w:tcPr>
        <w:tcBorders>
          <w:bottom w:val="single" w:color="FFFFFF" w:sz="18" w:space="0" w:themeColor="background1"/>
        </w:tcBorders>
      </w:tcPr>
    </w:tblStylePr>
    <w:tblStylePr w:type="lastCol">
      <w:rPr>
        <w:b/>
        <w:bCs/>
      </w:rPr>
      <w:tcPr>
        <w:tcBorders>
          <w:left w:val="single" w:color="FFFFFF" w:sz="4" w:space="0" w:themeColor="background1"/>
        </w:tcBorders>
      </w:tcPr>
    </w:tblStylePr>
    <w:tblStylePr w:type="lastRow">
      <w:rPr>
        <w:b/>
        <w:bCs/>
      </w:rPr>
      <w:tcPr>
        <w:tcBorders>
          <w:top w:val="single" w:color="FFFFFF" w:sz="4" w:space="0" w:themeColor="background1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  <w:top w:val="none" w:color="000000" w:sz="4" w:space="0"/>
        </w:tcBorders>
      </w:tcPr>
    </w:tblStylePr>
  </w:style>
  <w:style w:type="table" w:styleId="1077">
    <w:name w:val="List Table 5 Dark Accent 4"/>
    <w:basedOn w:val="835"/>
    <w:uiPriority w:val="50"/>
    <w:rPr>
      <w:color w:val="FFFFFF" w:themeColor="background1"/>
    </w:rPr>
    <w:pPr>
      <w:spacing w:lineRule="auto" w:line="240" w:after="0"/>
    </w:pPr>
    <w:tblPr>
      <w:tblStyleRowBandSize w:val="1"/>
      <w:tblStyleColBandSize w:val="1"/>
      <w:tblBorders>
        <w:left w:val="single" w:color="D092A7" w:sz="24" w:space="0" w:themeColor="accent4"/>
        <w:top w:val="single" w:color="D092A7" w:sz="24" w:space="0" w:themeColor="accent4"/>
        <w:right w:val="single" w:color="D092A7" w:sz="24" w:space="0" w:themeColor="accent4"/>
        <w:bottom w:val="single" w:color="D092A7" w:sz="24" w:space="0" w:themeColor="accent4"/>
      </w:tblBorders>
    </w:tblPr>
    <w:tcPr>
      <w:shd w:val="clear" w:fill="D092A7" w:color="D092A7" w:themeFill="accent4"/>
    </w:tcPr>
    <w:tblStylePr w:type="band1Horz">
      <w:tcPr>
        <w:tcBorders>
          <w:top w:val="single" w:color="FFFFFF" w:sz="4" w:space="0" w:themeColor="background1"/>
          <w:bottom w:val="single" w:color="FFFFFF" w:sz="4" w:space="0" w:themeColor="background1"/>
        </w:tcBorders>
      </w:tcPr>
    </w:tblStylePr>
    <w:tblStylePr w:type="band1Vert">
      <w:tcPr>
        <w:tcBorders>
          <w:left w:val="single" w:color="FFFFFF" w:sz="4" w:space="0" w:themeColor="background1"/>
          <w:right w:val="single" w:color="FFFFFF" w:sz="4" w:space="0" w:themeColor="background1"/>
        </w:tcBorders>
      </w:tcPr>
    </w:tblStylePr>
    <w:tblStylePr w:type="band2Vert">
      <w:tcPr>
        <w:tcBorders>
          <w:left w:val="single" w:color="FFFFFF" w:sz="4" w:space="0" w:themeColor="background1"/>
          <w:right w:val="single" w:color="FFFFFF" w:sz="4" w:space="0" w:themeColor="background1"/>
        </w:tcBorders>
      </w:tcPr>
    </w:tblStylePr>
    <w:tblStylePr w:type="firstCol">
      <w:rPr>
        <w:b/>
        <w:bCs/>
      </w:rPr>
      <w:tcPr>
        <w:tcBorders>
          <w:right w:val="single" w:color="FFFFFF" w:sz="4" w:space="0" w:themeColor="background1"/>
        </w:tcBorders>
      </w:tcPr>
    </w:tblStylePr>
    <w:tblStylePr w:type="firstRow">
      <w:rPr>
        <w:b/>
        <w:bCs/>
      </w:rPr>
      <w:tcPr>
        <w:tcBorders>
          <w:bottom w:val="single" w:color="FFFFFF" w:sz="18" w:space="0" w:themeColor="background1"/>
        </w:tcBorders>
      </w:tcPr>
    </w:tblStylePr>
    <w:tblStylePr w:type="lastCol">
      <w:rPr>
        <w:b/>
        <w:bCs/>
      </w:rPr>
      <w:tcPr>
        <w:tcBorders>
          <w:left w:val="single" w:color="FFFFFF" w:sz="4" w:space="0" w:themeColor="background1"/>
        </w:tcBorders>
      </w:tcPr>
    </w:tblStylePr>
    <w:tblStylePr w:type="lastRow">
      <w:rPr>
        <w:b/>
        <w:bCs/>
      </w:rPr>
      <w:tcPr>
        <w:tcBorders>
          <w:top w:val="single" w:color="FFFFFF" w:sz="4" w:space="0" w:themeColor="background1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  <w:top w:val="none" w:color="000000" w:sz="4" w:space="0"/>
        </w:tcBorders>
      </w:tcPr>
    </w:tblStylePr>
  </w:style>
  <w:style w:type="table" w:styleId="1078">
    <w:name w:val="List Table 5 Dark Accent 5"/>
    <w:basedOn w:val="835"/>
    <w:uiPriority w:val="50"/>
    <w:rPr>
      <w:color w:val="FFFFFF" w:themeColor="background1"/>
    </w:rPr>
    <w:pPr>
      <w:spacing w:lineRule="auto" w:line="240" w:after="0"/>
    </w:pPr>
    <w:tblPr>
      <w:tblStyleRowBandSize w:val="1"/>
      <w:tblStyleColBandSize w:val="1"/>
      <w:tblBorders>
        <w:left w:val="single" w:color="9C85C0" w:sz="24" w:space="0" w:themeColor="accent5"/>
        <w:top w:val="single" w:color="9C85C0" w:sz="24" w:space="0" w:themeColor="accent5"/>
        <w:right w:val="single" w:color="9C85C0" w:sz="24" w:space="0" w:themeColor="accent5"/>
        <w:bottom w:val="single" w:color="9C85C0" w:sz="24" w:space="0" w:themeColor="accent5"/>
      </w:tblBorders>
    </w:tblPr>
    <w:tcPr>
      <w:shd w:val="clear" w:fill="9C85C0" w:color="9C85C0" w:themeFill="accent5"/>
    </w:tcPr>
    <w:tblStylePr w:type="band1Horz">
      <w:tcPr>
        <w:tcBorders>
          <w:top w:val="single" w:color="FFFFFF" w:sz="4" w:space="0" w:themeColor="background1"/>
          <w:bottom w:val="single" w:color="FFFFFF" w:sz="4" w:space="0" w:themeColor="background1"/>
        </w:tcBorders>
      </w:tcPr>
    </w:tblStylePr>
    <w:tblStylePr w:type="band1Vert">
      <w:tcPr>
        <w:tcBorders>
          <w:left w:val="single" w:color="FFFFFF" w:sz="4" w:space="0" w:themeColor="background1"/>
          <w:right w:val="single" w:color="FFFFFF" w:sz="4" w:space="0" w:themeColor="background1"/>
        </w:tcBorders>
      </w:tcPr>
    </w:tblStylePr>
    <w:tblStylePr w:type="band2Vert">
      <w:tcPr>
        <w:tcBorders>
          <w:left w:val="single" w:color="FFFFFF" w:sz="4" w:space="0" w:themeColor="background1"/>
          <w:right w:val="single" w:color="FFFFFF" w:sz="4" w:space="0" w:themeColor="background1"/>
        </w:tcBorders>
      </w:tcPr>
    </w:tblStylePr>
    <w:tblStylePr w:type="firstCol">
      <w:rPr>
        <w:b/>
        <w:bCs/>
      </w:rPr>
      <w:tcPr>
        <w:tcBorders>
          <w:right w:val="single" w:color="FFFFFF" w:sz="4" w:space="0" w:themeColor="background1"/>
        </w:tcBorders>
      </w:tcPr>
    </w:tblStylePr>
    <w:tblStylePr w:type="firstRow">
      <w:rPr>
        <w:b/>
        <w:bCs/>
      </w:rPr>
      <w:tcPr>
        <w:tcBorders>
          <w:bottom w:val="single" w:color="FFFFFF" w:sz="18" w:space="0" w:themeColor="background1"/>
        </w:tcBorders>
      </w:tcPr>
    </w:tblStylePr>
    <w:tblStylePr w:type="lastCol">
      <w:rPr>
        <w:b/>
        <w:bCs/>
      </w:rPr>
      <w:tcPr>
        <w:tcBorders>
          <w:left w:val="single" w:color="FFFFFF" w:sz="4" w:space="0" w:themeColor="background1"/>
        </w:tcBorders>
      </w:tcPr>
    </w:tblStylePr>
    <w:tblStylePr w:type="lastRow">
      <w:rPr>
        <w:b/>
        <w:bCs/>
      </w:rPr>
      <w:tcPr>
        <w:tcBorders>
          <w:top w:val="single" w:color="FFFFFF" w:sz="4" w:space="0" w:themeColor="background1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  <w:top w:val="none" w:color="000000" w:sz="4" w:space="0"/>
        </w:tcBorders>
      </w:tcPr>
    </w:tblStylePr>
  </w:style>
  <w:style w:type="table" w:styleId="1079">
    <w:name w:val="List Table 5 Dark Accent 6"/>
    <w:basedOn w:val="835"/>
    <w:uiPriority w:val="50"/>
    <w:rPr>
      <w:color w:val="FFFFFF" w:themeColor="background1"/>
    </w:rPr>
    <w:pPr>
      <w:spacing w:lineRule="auto" w:line="240" w:after="0"/>
    </w:pPr>
    <w:tblPr>
      <w:tblStyleRowBandSize w:val="1"/>
      <w:tblStyleColBandSize w:val="1"/>
      <w:tblBorders>
        <w:left w:val="single" w:color="809EC2" w:sz="24" w:space="0" w:themeColor="accent6"/>
        <w:top w:val="single" w:color="809EC2" w:sz="24" w:space="0" w:themeColor="accent6"/>
        <w:right w:val="single" w:color="809EC2" w:sz="24" w:space="0" w:themeColor="accent6"/>
        <w:bottom w:val="single" w:color="809EC2" w:sz="24" w:space="0" w:themeColor="accent6"/>
      </w:tblBorders>
    </w:tblPr>
    <w:tcPr>
      <w:shd w:val="clear" w:fill="809EC2" w:color="809EC2" w:themeFill="accent6"/>
    </w:tcPr>
    <w:tblStylePr w:type="band1Horz">
      <w:tcPr>
        <w:tcBorders>
          <w:top w:val="single" w:color="FFFFFF" w:sz="4" w:space="0" w:themeColor="background1"/>
          <w:bottom w:val="single" w:color="FFFFFF" w:sz="4" w:space="0" w:themeColor="background1"/>
        </w:tcBorders>
      </w:tcPr>
    </w:tblStylePr>
    <w:tblStylePr w:type="band1Vert">
      <w:tcPr>
        <w:tcBorders>
          <w:left w:val="single" w:color="FFFFFF" w:sz="4" w:space="0" w:themeColor="background1"/>
          <w:right w:val="single" w:color="FFFFFF" w:sz="4" w:space="0" w:themeColor="background1"/>
        </w:tcBorders>
      </w:tcPr>
    </w:tblStylePr>
    <w:tblStylePr w:type="band2Vert">
      <w:tcPr>
        <w:tcBorders>
          <w:left w:val="single" w:color="FFFFFF" w:sz="4" w:space="0" w:themeColor="background1"/>
          <w:right w:val="single" w:color="FFFFFF" w:sz="4" w:space="0" w:themeColor="background1"/>
        </w:tcBorders>
      </w:tcPr>
    </w:tblStylePr>
    <w:tblStylePr w:type="firstCol">
      <w:rPr>
        <w:b/>
        <w:bCs/>
      </w:rPr>
      <w:tcPr>
        <w:tcBorders>
          <w:right w:val="single" w:color="FFFFFF" w:sz="4" w:space="0" w:themeColor="background1"/>
        </w:tcBorders>
      </w:tcPr>
    </w:tblStylePr>
    <w:tblStylePr w:type="firstRow">
      <w:rPr>
        <w:b/>
        <w:bCs/>
      </w:rPr>
      <w:tcPr>
        <w:tcBorders>
          <w:bottom w:val="single" w:color="FFFFFF" w:sz="18" w:space="0" w:themeColor="background1"/>
        </w:tcBorders>
      </w:tcPr>
    </w:tblStylePr>
    <w:tblStylePr w:type="lastCol">
      <w:rPr>
        <w:b/>
        <w:bCs/>
      </w:rPr>
      <w:tcPr>
        <w:tcBorders>
          <w:left w:val="single" w:color="FFFFFF" w:sz="4" w:space="0" w:themeColor="background1"/>
        </w:tcBorders>
      </w:tcPr>
    </w:tblStylePr>
    <w:tblStylePr w:type="lastRow">
      <w:rPr>
        <w:b/>
        <w:bCs/>
      </w:rPr>
      <w:tcPr>
        <w:tcBorders>
          <w:top w:val="single" w:color="FFFFFF" w:sz="4" w:space="0" w:themeColor="background1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  <w:top w:val="none" w:color="000000" w:sz="4" w:space="0"/>
        </w:tcBorders>
      </w:tcPr>
    </w:tblStylePr>
  </w:style>
  <w:style w:type="table" w:styleId="1080">
    <w:name w:val="List Table 6 Colorful"/>
    <w:basedOn w:val="835"/>
    <w:uiPriority w:val="51"/>
    <w:rPr>
      <w:color w:val="000000" w:themeColor="text1"/>
    </w:rPr>
    <w:pPr>
      <w:spacing w:lineRule="auto" w:line="240" w:after="0"/>
    </w:pPr>
    <w:tblPr>
      <w:tblStyleRowBandSize w:val="1"/>
      <w:tblStyleColBandSize w:val="1"/>
      <w:tblBorders>
        <w:top w:val="single" w:color="000000" w:sz="4" w:space="0" w:themeColor="text1"/>
        <w:bottom w:val="single" w:color="000000" w:sz="4" w:space="0" w:themeColor="text1"/>
      </w:tblBorders>
    </w:tblPr>
    <w:tblStylePr w:type="band1Horz">
      <w:tcPr>
        <w:shd w:val="clear" w:fill="CCCCCC" w:color="CCCCCC" w:themeFill="text1" w:themeFillTint="33"/>
      </w:tcPr>
    </w:tblStylePr>
    <w:tblStylePr w:type="band1Vert">
      <w:tcPr>
        <w:shd w:val="clear" w:fill="CCCCCC" w:color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sz="4" w:space="0" w:themeColor="text1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sz="4" w:space="0" w:themeColor="text1"/>
        </w:tcBorders>
      </w:tcPr>
    </w:tblStylePr>
  </w:style>
  <w:style w:type="table" w:styleId="1081">
    <w:name w:val="List Table 6 Colorful Accent 1"/>
    <w:basedOn w:val="835"/>
    <w:uiPriority w:val="51"/>
    <w:rPr>
      <w:color w:val="7C9163" w:themeColor="accent1" w:themeShade="BF"/>
    </w:rPr>
    <w:pPr>
      <w:spacing w:lineRule="auto" w:line="240" w:after="0"/>
    </w:pPr>
    <w:tblPr>
      <w:tblStyleRowBandSize w:val="1"/>
      <w:tblStyleColBandSize w:val="1"/>
      <w:tblBorders>
        <w:top w:val="single" w:color="A5B592" w:sz="4" w:space="0" w:themeColor="accent1"/>
        <w:bottom w:val="single" w:color="A5B592" w:sz="4" w:space="0" w:themeColor="accent1"/>
      </w:tblBorders>
    </w:tblPr>
    <w:tblStylePr w:type="band1Horz">
      <w:tcPr>
        <w:shd w:val="clear" w:fill="ECF0E9" w:color="ECF0E9" w:themeFill="accent1" w:themeFillTint="33"/>
      </w:tcPr>
    </w:tblStylePr>
    <w:tblStylePr w:type="band1Vert">
      <w:tcPr>
        <w:shd w:val="clear" w:fill="ECF0E9" w:color="ECF0E9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A5B592" w:sz="4" w:space="0" w:themeColor="accent1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A5B592" w:sz="4" w:space="0" w:themeColor="accent1"/>
        </w:tcBorders>
      </w:tcPr>
    </w:tblStylePr>
  </w:style>
  <w:style w:type="table" w:styleId="1082">
    <w:name w:val="List Table 6 Colorful Accent 2"/>
    <w:basedOn w:val="835"/>
    <w:uiPriority w:val="51"/>
    <w:rPr>
      <w:color w:val="DC7D0E" w:themeColor="accent2" w:themeShade="BF"/>
    </w:rPr>
    <w:pPr>
      <w:spacing w:lineRule="auto" w:line="240" w:after="0"/>
    </w:pPr>
    <w:tblPr>
      <w:tblStyleRowBandSize w:val="1"/>
      <w:tblStyleColBandSize w:val="1"/>
      <w:tblBorders>
        <w:top w:val="single" w:color="F3A447" w:sz="4" w:space="0" w:themeColor="accent2"/>
        <w:bottom w:val="single" w:color="F3A447" w:sz="4" w:space="0" w:themeColor="accent2"/>
      </w:tblBorders>
    </w:tblPr>
    <w:tblStylePr w:type="band1Horz">
      <w:tcPr>
        <w:shd w:val="clear" w:fill="FCECDA" w:color="FCECDA" w:themeFill="accent2" w:themeFillTint="33"/>
      </w:tcPr>
    </w:tblStylePr>
    <w:tblStylePr w:type="band1Vert">
      <w:tcPr>
        <w:shd w:val="clear" w:fill="FCECDA" w:color="FCECDA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F3A447" w:sz="4" w:space="0" w:themeColor="accent2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F3A447" w:sz="4" w:space="0" w:themeColor="accent2"/>
        </w:tcBorders>
      </w:tcPr>
    </w:tblStylePr>
  </w:style>
  <w:style w:type="table" w:styleId="1083">
    <w:name w:val="List Table 6 Colorful Accent 3"/>
    <w:basedOn w:val="835"/>
    <w:uiPriority w:val="51"/>
    <w:rPr>
      <w:color w:val="B79214" w:themeColor="accent3" w:themeShade="BF"/>
    </w:rPr>
    <w:pPr>
      <w:spacing w:lineRule="auto" w:line="240" w:after="0"/>
    </w:pPr>
    <w:tblPr>
      <w:tblStyleRowBandSize w:val="1"/>
      <w:tblStyleColBandSize w:val="1"/>
      <w:tblBorders>
        <w:top w:val="single" w:color="E7BC29" w:sz="4" w:space="0" w:themeColor="accent3"/>
        <w:bottom w:val="single" w:color="E7BC29" w:sz="4" w:space="0" w:themeColor="accent3"/>
      </w:tblBorders>
    </w:tblPr>
    <w:tblStylePr w:type="band1Horz">
      <w:tcPr>
        <w:shd w:val="clear" w:fill="FAF1D4" w:color="FAF1D4" w:themeFill="accent3" w:themeFillTint="33"/>
      </w:tcPr>
    </w:tblStylePr>
    <w:tblStylePr w:type="band1Vert">
      <w:tcPr>
        <w:shd w:val="clear" w:fill="FAF1D4" w:color="FAF1D4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E7BC29" w:sz="4" w:space="0" w:themeColor="accent3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E7BC29" w:sz="4" w:space="0" w:themeColor="accent3"/>
        </w:tcBorders>
      </w:tcPr>
    </w:tblStylePr>
  </w:style>
  <w:style w:type="table" w:styleId="1084">
    <w:name w:val="List Table 6 Colorful Accent 4"/>
    <w:basedOn w:val="835"/>
    <w:uiPriority w:val="51"/>
    <w:rPr>
      <w:color w:val="B55374" w:themeColor="accent4" w:themeShade="BF"/>
    </w:rPr>
    <w:pPr>
      <w:spacing w:lineRule="auto" w:line="240" w:after="0"/>
    </w:pPr>
    <w:tblPr>
      <w:tblStyleRowBandSize w:val="1"/>
      <w:tblStyleColBandSize w:val="1"/>
      <w:tblBorders>
        <w:top w:val="single" w:color="D092A7" w:sz="4" w:space="0" w:themeColor="accent4"/>
        <w:bottom w:val="single" w:color="D092A7" w:sz="4" w:space="0" w:themeColor="accent4"/>
      </w:tblBorders>
    </w:tblPr>
    <w:tblStylePr w:type="band1Horz">
      <w:tcPr>
        <w:shd w:val="clear" w:fill="F5E9ED" w:color="F5E9ED" w:themeFill="accent4" w:themeFillTint="33"/>
      </w:tcPr>
    </w:tblStylePr>
    <w:tblStylePr w:type="band1Vert">
      <w:tcPr>
        <w:shd w:val="clear" w:fill="F5E9ED" w:color="F5E9ED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D092A7" w:sz="4" w:space="0" w:themeColor="accent4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D092A7" w:sz="4" w:space="0" w:themeColor="accent4"/>
        </w:tcBorders>
      </w:tcPr>
    </w:tblStylePr>
  </w:style>
  <w:style w:type="table" w:styleId="1085">
    <w:name w:val="List Table 6 Colorful Accent 5"/>
    <w:basedOn w:val="835"/>
    <w:uiPriority w:val="51"/>
    <w:rPr>
      <w:color w:val="7153A0" w:themeColor="accent5" w:themeShade="BF"/>
    </w:rPr>
    <w:pPr>
      <w:spacing w:lineRule="auto" w:line="240" w:after="0"/>
    </w:pPr>
    <w:tblPr>
      <w:tblStyleRowBandSize w:val="1"/>
      <w:tblStyleColBandSize w:val="1"/>
      <w:tblBorders>
        <w:top w:val="single" w:color="9C85C0" w:sz="4" w:space="0" w:themeColor="accent5"/>
        <w:bottom w:val="single" w:color="9C85C0" w:sz="4" w:space="0" w:themeColor="accent5"/>
      </w:tblBorders>
    </w:tblPr>
    <w:tblStylePr w:type="band1Horz">
      <w:tcPr>
        <w:shd w:val="clear" w:fill="EBE6F2" w:color="EBE6F2" w:themeFill="accent5" w:themeFillTint="33"/>
      </w:tcPr>
    </w:tblStylePr>
    <w:tblStylePr w:type="band1Vert">
      <w:tcPr>
        <w:shd w:val="clear" w:fill="EBE6F2" w:color="EBE6F2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9C85C0" w:sz="4" w:space="0" w:themeColor="accent5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C85C0" w:sz="4" w:space="0" w:themeColor="accent5"/>
        </w:tcBorders>
      </w:tcPr>
    </w:tblStylePr>
  </w:style>
  <w:style w:type="table" w:styleId="1086">
    <w:name w:val="List Table 6 Colorful Accent 6"/>
    <w:basedOn w:val="835"/>
    <w:uiPriority w:val="51"/>
    <w:rPr>
      <w:color w:val="4E74A2" w:themeColor="accent6" w:themeShade="BF"/>
    </w:rPr>
    <w:pPr>
      <w:spacing w:lineRule="auto" w:line="240" w:after="0"/>
    </w:pPr>
    <w:tblPr>
      <w:tblStyleRowBandSize w:val="1"/>
      <w:tblStyleColBandSize w:val="1"/>
      <w:tblBorders>
        <w:top w:val="single" w:color="809EC2" w:sz="4" w:space="0" w:themeColor="accent6"/>
        <w:bottom w:val="single" w:color="809EC2" w:sz="4" w:space="0" w:themeColor="accent6"/>
      </w:tblBorders>
    </w:tblPr>
    <w:tblStylePr w:type="band1Horz">
      <w:tcPr>
        <w:shd w:val="clear" w:fill="E5EBF2" w:color="E5EBF2" w:themeFill="accent6" w:themeFillTint="33"/>
      </w:tcPr>
    </w:tblStylePr>
    <w:tblStylePr w:type="band1Vert">
      <w:tcPr>
        <w:shd w:val="clear" w:fill="E5EBF2" w:color="E5EBF2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809EC2" w:sz="4" w:space="0" w:themeColor="accent6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09EC2" w:sz="4" w:space="0" w:themeColor="accent6"/>
        </w:tcBorders>
      </w:tcPr>
    </w:tblStylePr>
  </w:style>
  <w:style w:type="table" w:styleId="1087">
    <w:name w:val="List Table 7 Colorful"/>
    <w:basedOn w:val="835"/>
    <w:uiPriority w:val="52"/>
    <w:rPr>
      <w:color w:val="000000" w:themeColor="text1"/>
    </w:rPr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CCCCCC" w:color="CCCCCC" w:themeFill="text1" w:themeFillTint="33"/>
      </w:tcPr>
    </w:tblStylePr>
    <w:tblStylePr w:type="band1Vert">
      <w:tcPr>
        <w:shd w:val="clear" w:fill="CCCCCC" w:color="CCCCCC" w:themeFill="text1" w:themeFillTint="33"/>
      </w:tcPr>
    </w:tblStylePr>
    <w:tblStylePr w:type="firstCol">
      <w:rPr>
        <w:rFonts w:ascii="Cambria" w:hAnsi="Cambria" w:cs="Cambria" w:eastAsia="Cambria"/>
        <w:i/>
        <w:iCs/>
        <w:sz w:val="26"/>
      </w:rPr>
      <w:pPr>
        <w:jc w:val="right"/>
      </w:pPr>
      <w:tcPr>
        <w:shd w:val="clear" w:fill="FFFFFF" w:color="FFFFFF" w:themeFill="background1"/>
        <w:tcBorders>
          <w:right w:val="single" w:color="000000" w:sz="4" w:space="0" w:themeColor="text1"/>
        </w:tcBorders>
      </w:tcPr>
    </w:tblStylePr>
    <w:tblStylePr w:type="firstRow">
      <w:rPr>
        <w:rFonts w:ascii="Cambria" w:hAnsi="Cambria" w:cs="Cambria" w:eastAsia="Cambria"/>
        <w:i/>
        <w:iCs/>
        <w:sz w:val="26"/>
      </w:rPr>
      <w:tcPr>
        <w:shd w:val="clear" w:fill="FFFFFF" w:color="FFFFFF" w:themeFill="background1"/>
        <w:tcBorders>
          <w:bottom w:val="single" w:color="000000" w:sz="4" w:space="0" w:themeColor="text1"/>
        </w:tcBorders>
      </w:tcPr>
    </w:tblStylePr>
    <w:tblStylePr w:type="lastCol">
      <w:rPr>
        <w:rFonts w:ascii="Cambria" w:hAnsi="Cambria" w:cs="Cambria" w:eastAsia="Cambria"/>
        <w:i/>
        <w:iCs/>
        <w:sz w:val="26"/>
      </w:rPr>
      <w:tcPr>
        <w:shd w:val="clear" w:fill="FFFFFF" w:color="FFFFFF" w:themeFill="background1"/>
        <w:tcBorders>
          <w:left w:val="single" w:color="000000" w:sz="4" w:space="0" w:themeColor="text1"/>
        </w:tcBorders>
      </w:tcPr>
    </w:tblStylePr>
    <w:tblStylePr w:type="lastRow">
      <w:rPr>
        <w:rFonts w:ascii="Cambria" w:hAnsi="Cambria" w:cs="Cambria" w:eastAsia="Cambria"/>
        <w:i/>
        <w:iCs/>
        <w:sz w:val="26"/>
      </w:rPr>
      <w:tcPr>
        <w:shd w:val="clear" w:fill="FFFFFF" w:color="FFFFFF" w:themeFill="background1"/>
        <w:tcBorders>
          <w:top w:val="single" w:color="000000" w:sz="4" w:space="0" w:themeColor="text1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088">
    <w:name w:val="List Table 7 Colorful Accent 1"/>
    <w:basedOn w:val="835"/>
    <w:uiPriority w:val="52"/>
    <w:rPr>
      <w:color w:val="7C9163" w:themeColor="accent1" w:themeShade="BF"/>
    </w:rPr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ECF0E9" w:color="ECF0E9" w:themeFill="accent1" w:themeFillTint="33"/>
      </w:tcPr>
    </w:tblStylePr>
    <w:tblStylePr w:type="band1Vert">
      <w:tcPr>
        <w:shd w:val="clear" w:fill="ECF0E9" w:color="ECF0E9" w:themeFill="accent1" w:themeFillTint="33"/>
      </w:tcPr>
    </w:tblStylePr>
    <w:tblStylePr w:type="firstCol">
      <w:rPr>
        <w:rFonts w:ascii="Cambria" w:hAnsi="Cambria" w:cs="Cambria" w:eastAsia="Cambria"/>
        <w:i/>
        <w:iCs/>
        <w:sz w:val="26"/>
      </w:rPr>
      <w:pPr>
        <w:jc w:val="right"/>
      </w:pPr>
      <w:tcPr>
        <w:shd w:val="clear" w:fill="FFFFFF" w:color="FFFFFF" w:themeFill="background1"/>
        <w:tcBorders>
          <w:right w:val="single" w:color="A5B592" w:sz="4" w:space="0" w:themeColor="accent1"/>
        </w:tcBorders>
      </w:tcPr>
    </w:tblStylePr>
    <w:tblStylePr w:type="firstRow">
      <w:rPr>
        <w:rFonts w:ascii="Cambria" w:hAnsi="Cambria" w:cs="Cambria" w:eastAsia="Cambria"/>
        <w:i/>
        <w:iCs/>
        <w:sz w:val="26"/>
      </w:rPr>
      <w:tcPr>
        <w:shd w:val="clear" w:fill="FFFFFF" w:color="FFFFFF" w:themeFill="background1"/>
        <w:tcBorders>
          <w:bottom w:val="single" w:color="A5B592" w:sz="4" w:space="0" w:themeColor="accent1"/>
        </w:tcBorders>
      </w:tcPr>
    </w:tblStylePr>
    <w:tblStylePr w:type="lastCol">
      <w:rPr>
        <w:rFonts w:ascii="Cambria" w:hAnsi="Cambria" w:cs="Cambria" w:eastAsia="Cambria"/>
        <w:i/>
        <w:iCs/>
        <w:sz w:val="26"/>
      </w:rPr>
      <w:tcPr>
        <w:shd w:val="clear" w:fill="FFFFFF" w:color="FFFFFF" w:themeFill="background1"/>
        <w:tcBorders>
          <w:left w:val="single" w:color="A5B592" w:sz="4" w:space="0" w:themeColor="accent1"/>
        </w:tcBorders>
      </w:tcPr>
    </w:tblStylePr>
    <w:tblStylePr w:type="lastRow">
      <w:rPr>
        <w:rFonts w:ascii="Cambria" w:hAnsi="Cambria" w:cs="Cambria" w:eastAsia="Cambria"/>
        <w:i/>
        <w:iCs/>
        <w:sz w:val="26"/>
      </w:rPr>
      <w:tcPr>
        <w:shd w:val="clear" w:fill="FFFFFF" w:color="FFFFFF" w:themeFill="background1"/>
        <w:tcBorders>
          <w:top w:val="single" w:color="A5B592" w:sz="4" w:space="0" w:themeColor="accent1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089">
    <w:name w:val="List Table 7 Colorful Accent 2"/>
    <w:basedOn w:val="835"/>
    <w:uiPriority w:val="52"/>
    <w:rPr>
      <w:color w:val="DC7D0E" w:themeColor="accent2" w:themeShade="BF"/>
    </w:rPr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CECDA" w:color="FCECDA" w:themeFill="accent2" w:themeFillTint="33"/>
      </w:tcPr>
    </w:tblStylePr>
    <w:tblStylePr w:type="band1Vert">
      <w:tcPr>
        <w:shd w:val="clear" w:fill="FCECDA" w:color="FCECDA" w:themeFill="accent2" w:themeFillTint="33"/>
      </w:tcPr>
    </w:tblStylePr>
    <w:tblStylePr w:type="firstCol">
      <w:rPr>
        <w:rFonts w:ascii="Cambria" w:hAnsi="Cambria" w:cs="Cambria" w:eastAsia="Cambria"/>
        <w:i/>
        <w:iCs/>
        <w:sz w:val="26"/>
      </w:rPr>
      <w:pPr>
        <w:jc w:val="right"/>
      </w:pPr>
      <w:tcPr>
        <w:shd w:val="clear" w:fill="FFFFFF" w:color="FFFFFF" w:themeFill="background1"/>
        <w:tcBorders>
          <w:right w:val="single" w:color="F3A447" w:sz="4" w:space="0" w:themeColor="accent2"/>
        </w:tcBorders>
      </w:tcPr>
    </w:tblStylePr>
    <w:tblStylePr w:type="firstRow">
      <w:rPr>
        <w:rFonts w:ascii="Cambria" w:hAnsi="Cambria" w:cs="Cambria" w:eastAsia="Cambria"/>
        <w:i/>
        <w:iCs/>
        <w:sz w:val="26"/>
      </w:rPr>
      <w:tcPr>
        <w:shd w:val="clear" w:fill="FFFFFF" w:color="FFFFFF" w:themeFill="background1"/>
        <w:tcBorders>
          <w:bottom w:val="single" w:color="F3A447" w:sz="4" w:space="0" w:themeColor="accent2"/>
        </w:tcBorders>
      </w:tcPr>
    </w:tblStylePr>
    <w:tblStylePr w:type="lastCol">
      <w:rPr>
        <w:rFonts w:ascii="Cambria" w:hAnsi="Cambria" w:cs="Cambria" w:eastAsia="Cambria"/>
        <w:i/>
        <w:iCs/>
        <w:sz w:val="26"/>
      </w:rPr>
      <w:tcPr>
        <w:shd w:val="clear" w:fill="FFFFFF" w:color="FFFFFF" w:themeFill="background1"/>
        <w:tcBorders>
          <w:left w:val="single" w:color="F3A447" w:sz="4" w:space="0" w:themeColor="accent2"/>
        </w:tcBorders>
      </w:tcPr>
    </w:tblStylePr>
    <w:tblStylePr w:type="lastRow">
      <w:rPr>
        <w:rFonts w:ascii="Cambria" w:hAnsi="Cambria" w:cs="Cambria" w:eastAsia="Cambria"/>
        <w:i/>
        <w:iCs/>
        <w:sz w:val="26"/>
      </w:rPr>
      <w:tcPr>
        <w:shd w:val="clear" w:fill="FFFFFF" w:color="FFFFFF" w:themeFill="background1"/>
        <w:tcBorders>
          <w:top w:val="single" w:color="F3A447" w:sz="4" w:space="0" w:themeColor="accent2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090">
    <w:name w:val="List Table 7 Colorful Accent 3"/>
    <w:basedOn w:val="835"/>
    <w:uiPriority w:val="52"/>
    <w:rPr>
      <w:color w:val="B79214" w:themeColor="accent3" w:themeShade="BF"/>
    </w:rPr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AF1D4" w:color="FAF1D4" w:themeFill="accent3" w:themeFillTint="33"/>
      </w:tcPr>
    </w:tblStylePr>
    <w:tblStylePr w:type="band1Vert">
      <w:tcPr>
        <w:shd w:val="clear" w:fill="FAF1D4" w:color="FAF1D4" w:themeFill="accent3" w:themeFillTint="33"/>
      </w:tcPr>
    </w:tblStylePr>
    <w:tblStylePr w:type="firstCol">
      <w:rPr>
        <w:rFonts w:ascii="Cambria" w:hAnsi="Cambria" w:cs="Cambria" w:eastAsia="Cambria"/>
        <w:i/>
        <w:iCs/>
        <w:sz w:val="26"/>
      </w:rPr>
      <w:pPr>
        <w:jc w:val="right"/>
      </w:pPr>
      <w:tcPr>
        <w:shd w:val="clear" w:fill="FFFFFF" w:color="FFFFFF" w:themeFill="background1"/>
        <w:tcBorders>
          <w:right w:val="single" w:color="E7BC29" w:sz="4" w:space="0" w:themeColor="accent3"/>
        </w:tcBorders>
      </w:tcPr>
    </w:tblStylePr>
    <w:tblStylePr w:type="firstRow">
      <w:rPr>
        <w:rFonts w:ascii="Cambria" w:hAnsi="Cambria" w:cs="Cambria" w:eastAsia="Cambria"/>
        <w:i/>
        <w:iCs/>
        <w:sz w:val="26"/>
      </w:rPr>
      <w:tcPr>
        <w:shd w:val="clear" w:fill="FFFFFF" w:color="FFFFFF" w:themeFill="background1"/>
        <w:tcBorders>
          <w:bottom w:val="single" w:color="E7BC29" w:sz="4" w:space="0" w:themeColor="accent3"/>
        </w:tcBorders>
      </w:tcPr>
    </w:tblStylePr>
    <w:tblStylePr w:type="lastCol">
      <w:rPr>
        <w:rFonts w:ascii="Cambria" w:hAnsi="Cambria" w:cs="Cambria" w:eastAsia="Cambria"/>
        <w:i/>
        <w:iCs/>
        <w:sz w:val="26"/>
      </w:rPr>
      <w:tcPr>
        <w:shd w:val="clear" w:fill="FFFFFF" w:color="FFFFFF" w:themeFill="background1"/>
        <w:tcBorders>
          <w:left w:val="single" w:color="E7BC29" w:sz="4" w:space="0" w:themeColor="accent3"/>
        </w:tcBorders>
      </w:tcPr>
    </w:tblStylePr>
    <w:tblStylePr w:type="lastRow">
      <w:rPr>
        <w:rFonts w:ascii="Cambria" w:hAnsi="Cambria" w:cs="Cambria" w:eastAsia="Cambria"/>
        <w:i/>
        <w:iCs/>
        <w:sz w:val="26"/>
      </w:rPr>
      <w:tcPr>
        <w:shd w:val="clear" w:fill="FFFFFF" w:color="FFFFFF" w:themeFill="background1"/>
        <w:tcBorders>
          <w:top w:val="single" w:color="E7BC29" w:sz="4" w:space="0" w:themeColor="accent3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091">
    <w:name w:val="List Table 7 Colorful Accent 4"/>
    <w:basedOn w:val="835"/>
    <w:uiPriority w:val="52"/>
    <w:rPr>
      <w:color w:val="B55374" w:themeColor="accent4" w:themeShade="BF"/>
    </w:rPr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5E9ED" w:color="F5E9ED" w:themeFill="accent4" w:themeFillTint="33"/>
      </w:tcPr>
    </w:tblStylePr>
    <w:tblStylePr w:type="band1Vert">
      <w:tcPr>
        <w:shd w:val="clear" w:fill="F5E9ED" w:color="F5E9ED" w:themeFill="accent4" w:themeFillTint="33"/>
      </w:tcPr>
    </w:tblStylePr>
    <w:tblStylePr w:type="firstCol">
      <w:rPr>
        <w:rFonts w:ascii="Cambria" w:hAnsi="Cambria" w:cs="Cambria" w:eastAsia="Cambria"/>
        <w:i/>
        <w:iCs/>
        <w:sz w:val="26"/>
      </w:rPr>
      <w:pPr>
        <w:jc w:val="right"/>
      </w:pPr>
      <w:tcPr>
        <w:shd w:val="clear" w:fill="FFFFFF" w:color="FFFFFF" w:themeFill="background1"/>
        <w:tcBorders>
          <w:right w:val="single" w:color="D092A7" w:sz="4" w:space="0" w:themeColor="accent4"/>
        </w:tcBorders>
      </w:tcPr>
    </w:tblStylePr>
    <w:tblStylePr w:type="firstRow">
      <w:rPr>
        <w:rFonts w:ascii="Cambria" w:hAnsi="Cambria" w:cs="Cambria" w:eastAsia="Cambria"/>
        <w:i/>
        <w:iCs/>
        <w:sz w:val="26"/>
      </w:rPr>
      <w:tcPr>
        <w:shd w:val="clear" w:fill="FFFFFF" w:color="FFFFFF" w:themeFill="background1"/>
        <w:tcBorders>
          <w:bottom w:val="single" w:color="D092A7" w:sz="4" w:space="0" w:themeColor="accent4"/>
        </w:tcBorders>
      </w:tcPr>
    </w:tblStylePr>
    <w:tblStylePr w:type="lastCol">
      <w:rPr>
        <w:rFonts w:ascii="Cambria" w:hAnsi="Cambria" w:cs="Cambria" w:eastAsia="Cambria"/>
        <w:i/>
        <w:iCs/>
        <w:sz w:val="26"/>
      </w:rPr>
      <w:tcPr>
        <w:shd w:val="clear" w:fill="FFFFFF" w:color="FFFFFF" w:themeFill="background1"/>
        <w:tcBorders>
          <w:left w:val="single" w:color="D092A7" w:sz="4" w:space="0" w:themeColor="accent4"/>
        </w:tcBorders>
      </w:tcPr>
    </w:tblStylePr>
    <w:tblStylePr w:type="lastRow">
      <w:rPr>
        <w:rFonts w:ascii="Cambria" w:hAnsi="Cambria" w:cs="Cambria" w:eastAsia="Cambria"/>
        <w:i/>
        <w:iCs/>
        <w:sz w:val="26"/>
      </w:rPr>
      <w:tcPr>
        <w:shd w:val="clear" w:fill="FFFFFF" w:color="FFFFFF" w:themeFill="background1"/>
        <w:tcBorders>
          <w:top w:val="single" w:color="D092A7" w:sz="4" w:space="0" w:themeColor="accent4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092">
    <w:name w:val="List Table 7 Colorful Accent 5"/>
    <w:basedOn w:val="835"/>
    <w:uiPriority w:val="52"/>
    <w:rPr>
      <w:color w:val="7153A0" w:themeColor="accent5" w:themeShade="BF"/>
    </w:rPr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EBE6F2" w:color="EBE6F2" w:themeFill="accent5" w:themeFillTint="33"/>
      </w:tcPr>
    </w:tblStylePr>
    <w:tblStylePr w:type="band1Vert">
      <w:tcPr>
        <w:shd w:val="clear" w:fill="EBE6F2" w:color="EBE6F2" w:themeFill="accent5" w:themeFillTint="33"/>
      </w:tcPr>
    </w:tblStylePr>
    <w:tblStylePr w:type="firstCol">
      <w:rPr>
        <w:rFonts w:ascii="Cambria" w:hAnsi="Cambria" w:cs="Cambria" w:eastAsia="Cambria"/>
        <w:i/>
        <w:iCs/>
        <w:sz w:val="26"/>
      </w:rPr>
      <w:pPr>
        <w:jc w:val="right"/>
      </w:pPr>
      <w:tcPr>
        <w:shd w:val="clear" w:fill="FFFFFF" w:color="FFFFFF" w:themeFill="background1"/>
        <w:tcBorders>
          <w:right w:val="single" w:color="9C85C0" w:sz="4" w:space="0" w:themeColor="accent5"/>
        </w:tcBorders>
      </w:tcPr>
    </w:tblStylePr>
    <w:tblStylePr w:type="firstRow">
      <w:rPr>
        <w:rFonts w:ascii="Cambria" w:hAnsi="Cambria" w:cs="Cambria" w:eastAsia="Cambria"/>
        <w:i/>
        <w:iCs/>
        <w:sz w:val="26"/>
      </w:rPr>
      <w:tcPr>
        <w:shd w:val="clear" w:fill="FFFFFF" w:color="FFFFFF" w:themeFill="background1"/>
        <w:tcBorders>
          <w:bottom w:val="single" w:color="9C85C0" w:sz="4" w:space="0" w:themeColor="accent5"/>
        </w:tcBorders>
      </w:tcPr>
    </w:tblStylePr>
    <w:tblStylePr w:type="lastCol">
      <w:rPr>
        <w:rFonts w:ascii="Cambria" w:hAnsi="Cambria" w:cs="Cambria" w:eastAsia="Cambria"/>
        <w:i/>
        <w:iCs/>
        <w:sz w:val="26"/>
      </w:rPr>
      <w:tcPr>
        <w:shd w:val="clear" w:fill="FFFFFF" w:color="FFFFFF" w:themeFill="background1"/>
        <w:tcBorders>
          <w:left w:val="single" w:color="9C85C0" w:sz="4" w:space="0" w:themeColor="accent5"/>
        </w:tcBorders>
      </w:tcPr>
    </w:tblStylePr>
    <w:tblStylePr w:type="lastRow">
      <w:rPr>
        <w:rFonts w:ascii="Cambria" w:hAnsi="Cambria" w:cs="Cambria" w:eastAsia="Cambria"/>
        <w:i/>
        <w:iCs/>
        <w:sz w:val="26"/>
      </w:rPr>
      <w:tcPr>
        <w:shd w:val="clear" w:fill="FFFFFF" w:color="FFFFFF" w:themeFill="background1"/>
        <w:tcBorders>
          <w:top w:val="single" w:color="9C85C0" w:sz="4" w:space="0" w:themeColor="accent5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093">
    <w:name w:val="List Table 7 Colorful Accent 6"/>
    <w:basedOn w:val="835"/>
    <w:uiPriority w:val="52"/>
    <w:rPr>
      <w:color w:val="4E74A2" w:themeColor="accent6" w:themeShade="BF"/>
    </w:rPr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E5EBF2" w:color="E5EBF2" w:themeFill="accent6" w:themeFillTint="33"/>
      </w:tcPr>
    </w:tblStylePr>
    <w:tblStylePr w:type="band1Vert">
      <w:tcPr>
        <w:shd w:val="clear" w:fill="E5EBF2" w:color="E5EBF2" w:themeFill="accent6" w:themeFillTint="33"/>
      </w:tcPr>
    </w:tblStylePr>
    <w:tblStylePr w:type="firstCol">
      <w:rPr>
        <w:rFonts w:ascii="Cambria" w:hAnsi="Cambria" w:cs="Cambria" w:eastAsia="Cambria"/>
        <w:i/>
        <w:iCs/>
        <w:sz w:val="26"/>
      </w:rPr>
      <w:pPr>
        <w:jc w:val="right"/>
      </w:pPr>
      <w:tcPr>
        <w:shd w:val="clear" w:fill="FFFFFF" w:color="FFFFFF" w:themeFill="background1"/>
        <w:tcBorders>
          <w:right w:val="single" w:color="809EC2" w:sz="4" w:space="0" w:themeColor="accent6"/>
        </w:tcBorders>
      </w:tcPr>
    </w:tblStylePr>
    <w:tblStylePr w:type="firstRow">
      <w:rPr>
        <w:rFonts w:ascii="Cambria" w:hAnsi="Cambria" w:cs="Cambria" w:eastAsia="Cambria"/>
        <w:i/>
        <w:iCs/>
        <w:sz w:val="26"/>
      </w:rPr>
      <w:tcPr>
        <w:shd w:val="clear" w:fill="FFFFFF" w:color="FFFFFF" w:themeFill="background1"/>
        <w:tcBorders>
          <w:bottom w:val="single" w:color="809EC2" w:sz="4" w:space="0" w:themeColor="accent6"/>
        </w:tcBorders>
      </w:tcPr>
    </w:tblStylePr>
    <w:tblStylePr w:type="lastCol">
      <w:rPr>
        <w:rFonts w:ascii="Cambria" w:hAnsi="Cambria" w:cs="Cambria" w:eastAsia="Cambria"/>
        <w:i/>
        <w:iCs/>
        <w:sz w:val="26"/>
      </w:rPr>
      <w:tcPr>
        <w:shd w:val="clear" w:fill="FFFFFF" w:color="FFFFFF" w:themeFill="background1"/>
        <w:tcBorders>
          <w:left w:val="single" w:color="809EC2" w:sz="4" w:space="0" w:themeColor="accent6"/>
        </w:tcBorders>
      </w:tcPr>
    </w:tblStylePr>
    <w:tblStylePr w:type="lastRow">
      <w:rPr>
        <w:rFonts w:ascii="Cambria" w:hAnsi="Cambria" w:cs="Cambria" w:eastAsia="Cambria"/>
        <w:i/>
        <w:iCs/>
        <w:sz w:val="26"/>
      </w:rPr>
      <w:tcPr>
        <w:shd w:val="clear" w:fill="FFFFFF" w:color="FFFFFF" w:themeFill="background1"/>
        <w:tcBorders>
          <w:top w:val="single" w:color="809EC2" w:sz="4" w:space="0" w:themeColor="accent6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paragraph" w:styleId="1094">
    <w:name w:val="macro"/>
    <w:link w:val="1095"/>
    <w:uiPriority w:val="99"/>
    <w:semiHidden/>
    <w:unhideWhenUsed/>
    <w:rPr>
      <w:rFonts w:ascii="Consolas" w:hAnsi="Consolas"/>
      <w:sz w:val="20"/>
      <w:szCs w:val="20"/>
    </w:rPr>
    <w:pPr>
      <w:spacing w:after="0"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</w:style>
  <w:style w:type="character" w:styleId="1095" w:customStyle="1">
    <w:name w:val="Macro Text Char"/>
    <w:basedOn w:val="834"/>
    <w:link w:val="1094"/>
    <w:uiPriority w:val="99"/>
    <w:semiHidden/>
    <w:rPr>
      <w:rFonts w:ascii="Consolas" w:hAnsi="Consolas"/>
      <w:color w:val="444D26" w:themeColor="text2"/>
      <w:sz w:val="20"/>
      <w:szCs w:val="20"/>
    </w:rPr>
  </w:style>
  <w:style w:type="table" w:styleId="1096">
    <w:name w:val="Medium Grid 1"/>
    <w:basedOn w:val="835"/>
    <w:uiPriority w:val="67"/>
    <w:semiHidden/>
    <w:unhideWhenUsed/>
    <w:pPr>
      <w:spacing w:lineRule="auto" w:line="240" w:after="0"/>
    </w:pPr>
    <w:tblPr>
      <w:tblStyleRowBandSize w:val="1"/>
      <w:tblStyleColBandSize w:val="1"/>
      <w:tblBorders>
        <w:left w:val="single" w:color="404040" w:sz="8" w:space="0" w:themeColor="text1" w:themeTint="BF"/>
        <w:top w:val="single" w:color="404040" w:sz="8" w:space="0" w:themeColor="text1" w:themeTint="BF"/>
        <w:right w:val="single" w:color="404040" w:sz="8" w:space="0" w:themeColor="text1" w:themeTint="BF"/>
        <w:bottom w:val="single" w:color="404040" w:sz="8" w:space="0" w:themeColor="text1" w:themeTint="BF"/>
        <w:insideV w:val="single" w:color="404040" w:sz="8" w:space="0" w:themeColor="text1" w:themeTint="BF"/>
        <w:insideH w:val="single" w:color="404040" w:sz="8" w:space="0" w:themeColor="text1" w:themeTint="BF"/>
      </w:tblBorders>
    </w:tblPr>
    <w:tcPr>
      <w:shd w:val="clear" w:fill="C0C0C0" w:color="C0C0C0" w:themeFill="text1" w:themeFillTint="3F"/>
    </w:tcPr>
    <w:tblStylePr w:type="band1Horz">
      <w:tcPr>
        <w:shd w:val="clear" w:fill="808080" w:color="808080" w:themeFill="text1" w:themeFillTint="7F"/>
      </w:tcPr>
    </w:tblStylePr>
    <w:tblStylePr w:type="band1Vert">
      <w:tcPr>
        <w:shd w:val="clear" w:fill="808080" w:color="808080" w:themeFill="tex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04040" w:sz="18" w:space="0" w:themeColor="text1" w:themeTint="BF"/>
        </w:tcBorders>
      </w:tcPr>
    </w:tblStylePr>
  </w:style>
  <w:style w:type="table" w:styleId="1097">
    <w:name w:val="Medium Grid 1 Accent 1"/>
    <w:basedOn w:val="835"/>
    <w:uiPriority w:val="67"/>
    <w:semiHidden/>
    <w:unhideWhenUsed/>
    <w:pPr>
      <w:spacing w:lineRule="auto" w:line="240" w:after="0"/>
    </w:pPr>
    <w:tblPr>
      <w:tblStyleRowBandSize w:val="1"/>
      <w:tblStyleColBandSize w:val="1"/>
      <w:tblBorders>
        <w:left w:val="single" w:color="BBC7AD" w:sz="8" w:space="0" w:themeColor="accent1" w:themeTint="BF"/>
        <w:top w:val="single" w:color="BBC7AD" w:sz="8" w:space="0" w:themeColor="accent1" w:themeTint="BF"/>
        <w:right w:val="single" w:color="BBC7AD" w:sz="8" w:space="0" w:themeColor="accent1" w:themeTint="BF"/>
        <w:bottom w:val="single" w:color="BBC7AD" w:sz="8" w:space="0" w:themeColor="accent1" w:themeTint="BF"/>
        <w:insideV w:val="single" w:color="BBC7AD" w:sz="8" w:space="0" w:themeColor="accent1" w:themeTint="BF"/>
        <w:insideH w:val="single" w:color="BBC7AD" w:sz="8" w:space="0" w:themeColor="accent1" w:themeTint="BF"/>
      </w:tblBorders>
    </w:tblPr>
    <w:tcPr>
      <w:shd w:val="clear" w:fill="E8ECE4" w:color="E8ECE4" w:themeFill="accent1" w:themeFillTint="3F"/>
    </w:tcPr>
    <w:tblStylePr w:type="band1Horz">
      <w:tcPr>
        <w:shd w:val="clear" w:fill="D2DAC8" w:color="D2DAC8" w:themeFill="accent1" w:themeFillTint="7F"/>
      </w:tcPr>
    </w:tblStylePr>
    <w:tblStylePr w:type="band1Vert">
      <w:tcPr>
        <w:shd w:val="clear" w:fill="D2DAC8" w:color="D2DAC8" w:themeFill="accen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BC7AD" w:sz="18" w:space="0" w:themeColor="accent1" w:themeTint="BF"/>
        </w:tcBorders>
      </w:tcPr>
    </w:tblStylePr>
  </w:style>
  <w:style w:type="table" w:styleId="1098">
    <w:name w:val="Medium Grid 1 Accent 2"/>
    <w:basedOn w:val="835"/>
    <w:uiPriority w:val="67"/>
    <w:semiHidden/>
    <w:unhideWhenUsed/>
    <w:pPr>
      <w:spacing w:lineRule="auto" w:line="240" w:after="0"/>
    </w:pPr>
    <w:tblPr>
      <w:tblStyleRowBandSize w:val="1"/>
      <w:tblStyleColBandSize w:val="1"/>
      <w:tblBorders>
        <w:left w:val="single" w:color="F6BA75" w:sz="8" w:space="0" w:themeColor="accent2" w:themeTint="BF"/>
        <w:top w:val="single" w:color="F6BA75" w:sz="8" w:space="0" w:themeColor="accent2" w:themeTint="BF"/>
        <w:right w:val="single" w:color="F6BA75" w:sz="8" w:space="0" w:themeColor="accent2" w:themeTint="BF"/>
        <w:bottom w:val="single" w:color="F6BA75" w:sz="8" w:space="0" w:themeColor="accent2" w:themeTint="BF"/>
        <w:insideV w:val="single" w:color="F6BA75" w:sz="8" w:space="0" w:themeColor="accent2" w:themeTint="BF"/>
        <w:insideH w:val="single" w:color="F6BA75" w:sz="8" w:space="0" w:themeColor="accent2" w:themeTint="BF"/>
      </w:tblBorders>
    </w:tblPr>
    <w:tcPr>
      <w:shd w:val="clear" w:fill="FCE8D1" w:color="FCE8D1" w:themeFill="accent2" w:themeFillTint="3F"/>
    </w:tcPr>
    <w:tblStylePr w:type="band1Horz">
      <w:tcPr>
        <w:shd w:val="clear" w:fill="F9D1A3" w:color="F9D1A3" w:themeFill="accent2" w:themeFillTint="7F"/>
      </w:tcPr>
    </w:tblStylePr>
    <w:tblStylePr w:type="band1Vert">
      <w:tcPr>
        <w:shd w:val="clear" w:fill="F9D1A3" w:color="F9D1A3" w:themeFill="accent2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F6BA75" w:sz="18" w:space="0" w:themeColor="accent2" w:themeTint="BF"/>
        </w:tcBorders>
      </w:tcPr>
    </w:tblStylePr>
  </w:style>
  <w:style w:type="table" w:styleId="1099">
    <w:name w:val="Medium Grid 1 Accent 3"/>
    <w:basedOn w:val="835"/>
    <w:uiPriority w:val="67"/>
    <w:semiHidden/>
    <w:unhideWhenUsed/>
    <w:pPr>
      <w:spacing w:lineRule="auto" w:line="240" w:after="0"/>
    </w:pPr>
    <w:tblPr>
      <w:tblStyleRowBandSize w:val="1"/>
      <w:tblStyleColBandSize w:val="1"/>
      <w:tblBorders>
        <w:left w:val="single" w:color="EDCC5E" w:sz="8" w:space="0" w:themeColor="accent3" w:themeTint="BF"/>
        <w:top w:val="single" w:color="EDCC5E" w:sz="8" w:space="0" w:themeColor="accent3" w:themeTint="BF"/>
        <w:right w:val="single" w:color="EDCC5E" w:sz="8" w:space="0" w:themeColor="accent3" w:themeTint="BF"/>
        <w:bottom w:val="single" w:color="EDCC5E" w:sz="8" w:space="0" w:themeColor="accent3" w:themeTint="BF"/>
        <w:insideV w:val="single" w:color="EDCC5E" w:sz="8" w:space="0" w:themeColor="accent3" w:themeTint="BF"/>
        <w:insideH w:val="single" w:color="EDCC5E" w:sz="8" w:space="0" w:themeColor="accent3" w:themeTint="BF"/>
      </w:tblBorders>
    </w:tblPr>
    <w:tcPr>
      <w:shd w:val="clear" w:fill="F9EEC9" w:color="F9EEC9" w:themeFill="accent3" w:themeFillTint="3F"/>
    </w:tcPr>
    <w:tblStylePr w:type="band1Horz">
      <w:tcPr>
        <w:shd w:val="clear" w:fill="F3DD94" w:color="F3DD94" w:themeFill="accent3" w:themeFillTint="7F"/>
      </w:tcPr>
    </w:tblStylePr>
    <w:tblStylePr w:type="band1Vert">
      <w:tcPr>
        <w:shd w:val="clear" w:fill="F3DD94" w:color="F3DD94" w:themeFill="accent3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EDCC5E" w:sz="18" w:space="0" w:themeColor="accent3" w:themeTint="BF"/>
        </w:tcBorders>
      </w:tcPr>
    </w:tblStylePr>
  </w:style>
  <w:style w:type="table" w:styleId="1100">
    <w:name w:val="Medium Grid 1 Accent 4"/>
    <w:basedOn w:val="835"/>
    <w:uiPriority w:val="67"/>
    <w:semiHidden/>
    <w:unhideWhenUsed/>
    <w:pPr>
      <w:spacing w:lineRule="auto" w:line="240" w:after="0"/>
    </w:pPr>
    <w:tblPr>
      <w:tblStyleRowBandSize w:val="1"/>
      <w:tblStyleColBandSize w:val="1"/>
      <w:tblBorders>
        <w:left w:val="single" w:color="DBADBC" w:sz="8" w:space="0" w:themeColor="accent4" w:themeTint="BF"/>
        <w:top w:val="single" w:color="DBADBC" w:sz="8" w:space="0" w:themeColor="accent4" w:themeTint="BF"/>
        <w:right w:val="single" w:color="DBADBC" w:sz="8" w:space="0" w:themeColor="accent4" w:themeTint="BF"/>
        <w:bottom w:val="single" w:color="DBADBC" w:sz="8" w:space="0" w:themeColor="accent4" w:themeTint="BF"/>
        <w:insideV w:val="single" w:color="DBADBC" w:sz="8" w:space="0" w:themeColor="accent4" w:themeTint="BF"/>
        <w:insideH w:val="single" w:color="DBADBC" w:sz="8" w:space="0" w:themeColor="accent4" w:themeTint="BF"/>
      </w:tblBorders>
    </w:tblPr>
    <w:tcPr>
      <w:shd w:val="clear" w:fill="F3E3E9" w:color="F3E3E9" w:themeFill="accent4" w:themeFillTint="3F"/>
    </w:tcPr>
    <w:tblStylePr w:type="band1Horz">
      <w:tcPr>
        <w:shd w:val="clear" w:fill="E7C8D2" w:color="E7C8D2" w:themeFill="accent4" w:themeFillTint="7F"/>
      </w:tcPr>
    </w:tblStylePr>
    <w:tblStylePr w:type="band1Vert">
      <w:tcPr>
        <w:shd w:val="clear" w:fill="E7C8D2" w:color="E7C8D2" w:themeFill="accent4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DBADBC" w:sz="18" w:space="0" w:themeColor="accent4" w:themeTint="BF"/>
        </w:tcBorders>
      </w:tcPr>
    </w:tblStylePr>
  </w:style>
  <w:style w:type="table" w:styleId="1101">
    <w:name w:val="Medium Grid 1 Accent 5"/>
    <w:basedOn w:val="835"/>
    <w:uiPriority w:val="67"/>
    <w:semiHidden/>
    <w:unhideWhenUsed/>
    <w:pPr>
      <w:spacing w:lineRule="auto" w:line="240" w:after="0"/>
    </w:pPr>
    <w:tblPr>
      <w:tblStyleRowBandSize w:val="1"/>
      <w:tblStyleColBandSize w:val="1"/>
      <w:tblBorders>
        <w:left w:val="single" w:color="B4A3CF" w:sz="8" w:space="0" w:themeColor="accent5" w:themeTint="BF"/>
        <w:top w:val="single" w:color="B4A3CF" w:sz="8" w:space="0" w:themeColor="accent5" w:themeTint="BF"/>
        <w:right w:val="single" w:color="B4A3CF" w:sz="8" w:space="0" w:themeColor="accent5" w:themeTint="BF"/>
        <w:bottom w:val="single" w:color="B4A3CF" w:sz="8" w:space="0" w:themeColor="accent5" w:themeTint="BF"/>
        <w:insideV w:val="single" w:color="B4A3CF" w:sz="8" w:space="0" w:themeColor="accent5" w:themeTint="BF"/>
        <w:insideH w:val="single" w:color="B4A3CF" w:sz="8" w:space="0" w:themeColor="accent5" w:themeTint="BF"/>
      </w:tblBorders>
    </w:tblPr>
    <w:tcPr>
      <w:shd w:val="clear" w:fill="E6E0EF" w:color="E6E0EF" w:themeFill="accent5" w:themeFillTint="3F"/>
    </w:tcPr>
    <w:tblStylePr w:type="band1Horz">
      <w:tcPr>
        <w:shd w:val="clear" w:fill="CDC2DF" w:color="CDC2DF" w:themeFill="accent5" w:themeFillTint="7F"/>
      </w:tcPr>
    </w:tblStylePr>
    <w:tblStylePr w:type="band1Vert">
      <w:tcPr>
        <w:shd w:val="clear" w:fill="CDC2DF" w:color="CDC2DF" w:themeFill="accent5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4A3CF" w:sz="18" w:space="0" w:themeColor="accent5" w:themeTint="BF"/>
        </w:tcBorders>
      </w:tcPr>
    </w:tblStylePr>
  </w:style>
  <w:style w:type="table" w:styleId="1102">
    <w:name w:val="Medium Grid 1 Accent 6"/>
    <w:basedOn w:val="835"/>
    <w:uiPriority w:val="67"/>
    <w:semiHidden/>
    <w:unhideWhenUsed/>
    <w:pPr>
      <w:spacing w:lineRule="auto" w:line="240" w:after="0"/>
    </w:pPr>
    <w:tblPr>
      <w:tblStyleRowBandSize w:val="1"/>
      <w:tblStyleColBandSize w:val="1"/>
      <w:tblBorders>
        <w:left w:val="single" w:color="9FB6D1" w:sz="8" w:space="0" w:themeColor="accent6" w:themeTint="BF"/>
        <w:top w:val="single" w:color="9FB6D1" w:sz="8" w:space="0" w:themeColor="accent6" w:themeTint="BF"/>
        <w:right w:val="single" w:color="9FB6D1" w:sz="8" w:space="0" w:themeColor="accent6" w:themeTint="BF"/>
        <w:bottom w:val="single" w:color="9FB6D1" w:sz="8" w:space="0" w:themeColor="accent6" w:themeTint="BF"/>
        <w:insideV w:val="single" w:color="9FB6D1" w:sz="8" w:space="0" w:themeColor="accent6" w:themeTint="BF"/>
        <w:insideH w:val="single" w:color="9FB6D1" w:sz="8" w:space="0" w:themeColor="accent6" w:themeTint="BF"/>
      </w:tblBorders>
    </w:tblPr>
    <w:tcPr>
      <w:shd w:val="clear" w:fill="DFE6F0" w:color="DFE6F0" w:themeFill="accent6" w:themeFillTint="3F"/>
    </w:tcPr>
    <w:tblStylePr w:type="band1Horz">
      <w:tcPr>
        <w:shd w:val="clear" w:fill="BFCEE0" w:color="BFCEE0" w:themeFill="accent6" w:themeFillTint="7F"/>
      </w:tcPr>
    </w:tblStylePr>
    <w:tblStylePr w:type="band1Vert">
      <w:tcPr>
        <w:shd w:val="clear" w:fill="BFCEE0" w:color="BFCEE0" w:themeFill="accent6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FB6D1" w:sz="18" w:space="0" w:themeColor="accent6" w:themeTint="BF"/>
        </w:tcBorders>
      </w:tcPr>
    </w:tblStylePr>
  </w:style>
  <w:style w:type="table" w:styleId="1103">
    <w:name w:val="Medium Grid 2"/>
    <w:basedOn w:val="835"/>
    <w:uiPriority w:val="68"/>
    <w:semiHidden/>
    <w:unhideWhenUsed/>
    <w:rPr>
      <w:rFonts w:ascii="Cambria" w:hAnsi="Cambria" w:cs="Cambria" w:eastAsia="Cambria"/>
      <w:color w:val="000000" w:themeColor="text1"/>
    </w:rPr>
    <w:pPr>
      <w:spacing w:lineRule="auto" w:line="240" w:after="0"/>
    </w:pPr>
    <w:tblPr>
      <w:tblStyleRowBandSize w:val="1"/>
      <w:tblStyleColBandSize w:val="1"/>
      <w:tblBorders>
        <w:left w:val="single" w:color="000000" w:sz="8" w:space="0" w:themeColor="text1"/>
        <w:top w:val="single" w:color="000000" w:sz="8" w:space="0" w:themeColor="text1"/>
        <w:right w:val="single" w:color="000000" w:sz="8" w:space="0" w:themeColor="text1"/>
        <w:bottom w:val="single" w:color="000000" w:sz="8" w:space="0" w:themeColor="text1"/>
        <w:insideV w:val="single" w:color="000000" w:sz="8" w:space="0" w:themeColor="text1"/>
        <w:insideH w:val="single" w:color="000000" w:sz="8" w:space="0" w:themeColor="text1"/>
      </w:tblBorders>
    </w:tblPr>
    <w:tcPr>
      <w:shd w:val="clear" w:fill="C0C0C0" w:color="C0C0C0" w:themeFill="text1" w:themeFillTint="3F"/>
    </w:tcPr>
    <w:tblStylePr w:type="band1Horz">
      <w:tcPr>
        <w:shd w:val="clear" w:fill="808080" w:color="808080" w:themeFill="text1" w:themeFillTint="7F"/>
        <w:tcBorders>
          <w:insideV w:val="single" w:color="000000" w:sz="6" w:space="0" w:themeColor="text1"/>
          <w:insideH w:val="single" w:color="000000" w:sz="6" w:space="0" w:themeColor="text1"/>
        </w:tcBorders>
      </w:tcPr>
    </w:tblStylePr>
    <w:tblStylePr w:type="band1Vert">
      <w:tcPr>
        <w:shd w:val="clear" w:fill="808080" w:color="808080" w:themeFill="text1" w:themeFillTint="7F"/>
      </w:tcPr>
    </w:tblStylePr>
    <w:tblStylePr w:type="firstCol">
      <w:rPr>
        <w:b/>
        <w:bCs/>
        <w:color w:val="000000" w:themeColor="text1"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fill="E6E6E6" w:color="E6E6E6" w:themeFill="text1" w:themeFillTint="19"/>
      </w:tcPr>
    </w:tblStylePr>
    <w:tblStylePr w:type="lastCol">
      <w:rPr>
        <w:b w:val="false"/>
        <w:bCs w:val="false"/>
        <w:color w:val="000000" w:themeColor="text1"/>
      </w:rPr>
      <w:tcPr>
        <w:shd w:val="clear" w:fill="CCCCCC" w:color="CCCCCC" w:themeFill="text1" w:themeFillTint="33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fill="FFFFFF" w:color="FFFFFF" w:themeFill="background1"/>
        <w:tcBorders>
          <w:left w:val="none" w:color="000000" w:sz="4" w:space="0"/>
          <w:top w:val="single" w:color="000000" w:sz="12" w:space="0" w:themeColor="text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fill="FFFFFF" w:color="FFFFFF" w:themeFill="background1"/>
      </w:tcPr>
    </w:tblStylePr>
  </w:style>
  <w:style w:type="table" w:styleId="1104">
    <w:name w:val="Medium Grid 2 Accent 1"/>
    <w:basedOn w:val="835"/>
    <w:uiPriority w:val="68"/>
    <w:semiHidden/>
    <w:unhideWhenUsed/>
    <w:rPr>
      <w:rFonts w:ascii="Cambria" w:hAnsi="Cambria" w:cs="Cambria" w:eastAsia="Cambria"/>
      <w:color w:val="000000" w:themeColor="text1"/>
    </w:rPr>
    <w:pPr>
      <w:spacing w:lineRule="auto" w:line="240" w:after="0"/>
    </w:pPr>
    <w:tblPr>
      <w:tblStyleRowBandSize w:val="1"/>
      <w:tblStyleColBandSize w:val="1"/>
      <w:tblBorders>
        <w:left w:val="single" w:color="A5B592" w:sz="8" w:space="0" w:themeColor="accent1"/>
        <w:top w:val="single" w:color="A5B592" w:sz="8" w:space="0" w:themeColor="accent1"/>
        <w:right w:val="single" w:color="A5B592" w:sz="8" w:space="0" w:themeColor="accent1"/>
        <w:bottom w:val="single" w:color="A5B592" w:sz="8" w:space="0" w:themeColor="accent1"/>
        <w:insideV w:val="single" w:color="A5B592" w:sz="8" w:space="0" w:themeColor="accent1"/>
        <w:insideH w:val="single" w:color="A5B592" w:sz="8" w:space="0" w:themeColor="accent1"/>
      </w:tblBorders>
    </w:tblPr>
    <w:tcPr>
      <w:shd w:val="clear" w:fill="E8ECE4" w:color="E8ECE4" w:themeFill="accent1" w:themeFillTint="3F"/>
    </w:tcPr>
    <w:tblStylePr w:type="band1Horz">
      <w:tcPr>
        <w:shd w:val="clear" w:fill="D2DAC8" w:color="D2DAC8" w:themeFill="accent1" w:themeFillTint="7F"/>
        <w:tcBorders>
          <w:insideV w:val="single" w:color="A5B592" w:sz="6" w:space="0" w:themeColor="accent1"/>
          <w:insideH w:val="single" w:color="A5B592" w:sz="6" w:space="0" w:themeColor="accent1"/>
        </w:tcBorders>
      </w:tcPr>
    </w:tblStylePr>
    <w:tblStylePr w:type="band1Vert">
      <w:tcPr>
        <w:shd w:val="clear" w:fill="D2DAC8" w:color="D2DAC8" w:themeFill="accent1" w:themeFillTint="7F"/>
      </w:tcPr>
    </w:tblStylePr>
    <w:tblStylePr w:type="firstCol">
      <w:rPr>
        <w:b/>
        <w:bCs/>
        <w:color w:val="000000" w:themeColor="text1"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fill="F6F7F4" w:color="F6F7F4" w:themeFill="accent1" w:themeFillTint="19"/>
      </w:tcPr>
    </w:tblStylePr>
    <w:tblStylePr w:type="lastCol">
      <w:rPr>
        <w:b w:val="false"/>
        <w:bCs w:val="false"/>
        <w:color w:val="000000" w:themeColor="text1"/>
      </w:rPr>
      <w:tcPr>
        <w:shd w:val="clear" w:fill="ECF0E9" w:color="ECF0E9" w:themeFill="accent1" w:themeFillTint="33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fill="FFFFFF" w:color="FFFFFF" w:themeFill="background1"/>
        <w:tcBorders>
          <w:left w:val="none" w:color="000000" w:sz="4" w:space="0"/>
          <w:top w:val="single" w:color="000000" w:sz="12" w:space="0" w:themeColor="text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fill="FFFFFF" w:color="FFFFFF" w:themeFill="background1"/>
      </w:tcPr>
    </w:tblStylePr>
  </w:style>
  <w:style w:type="table" w:styleId="1105">
    <w:name w:val="Medium Grid 2 Accent 2"/>
    <w:basedOn w:val="835"/>
    <w:uiPriority w:val="68"/>
    <w:semiHidden/>
    <w:unhideWhenUsed/>
    <w:rPr>
      <w:rFonts w:ascii="Cambria" w:hAnsi="Cambria" w:cs="Cambria" w:eastAsia="Cambria"/>
      <w:color w:val="000000" w:themeColor="text1"/>
    </w:rPr>
    <w:pPr>
      <w:spacing w:lineRule="auto" w:line="240" w:after="0"/>
    </w:pPr>
    <w:tblPr>
      <w:tblStyleRowBandSize w:val="1"/>
      <w:tblStyleColBandSize w:val="1"/>
      <w:tblBorders>
        <w:left w:val="single" w:color="F3A447" w:sz="8" w:space="0" w:themeColor="accent2"/>
        <w:top w:val="single" w:color="F3A447" w:sz="8" w:space="0" w:themeColor="accent2"/>
        <w:right w:val="single" w:color="F3A447" w:sz="8" w:space="0" w:themeColor="accent2"/>
        <w:bottom w:val="single" w:color="F3A447" w:sz="8" w:space="0" w:themeColor="accent2"/>
        <w:insideV w:val="single" w:color="F3A447" w:sz="8" w:space="0" w:themeColor="accent2"/>
        <w:insideH w:val="single" w:color="F3A447" w:sz="8" w:space="0" w:themeColor="accent2"/>
      </w:tblBorders>
    </w:tblPr>
    <w:tcPr>
      <w:shd w:val="clear" w:fill="FCE8D1" w:color="FCE8D1" w:themeFill="accent2" w:themeFillTint="3F"/>
    </w:tcPr>
    <w:tblStylePr w:type="band1Horz">
      <w:tcPr>
        <w:shd w:val="clear" w:fill="F9D1A3" w:color="F9D1A3" w:themeFill="accent2" w:themeFillTint="7F"/>
        <w:tcBorders>
          <w:insideV w:val="single" w:color="F3A447" w:sz="6" w:space="0" w:themeColor="accent2"/>
          <w:insideH w:val="single" w:color="F3A447" w:sz="6" w:space="0" w:themeColor="accent2"/>
        </w:tcBorders>
      </w:tcPr>
    </w:tblStylePr>
    <w:tblStylePr w:type="band1Vert">
      <w:tcPr>
        <w:shd w:val="clear" w:fill="F9D1A3" w:color="F9D1A3" w:themeFill="accent2" w:themeFillTint="7F"/>
      </w:tcPr>
    </w:tblStylePr>
    <w:tblStylePr w:type="firstCol">
      <w:rPr>
        <w:b/>
        <w:bCs/>
        <w:color w:val="000000" w:themeColor="text1"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fill="FDF5EC" w:color="FDF5EC" w:themeFill="accent2" w:themeFillTint="19"/>
      </w:tcPr>
    </w:tblStylePr>
    <w:tblStylePr w:type="lastCol">
      <w:rPr>
        <w:b w:val="false"/>
        <w:bCs w:val="false"/>
        <w:color w:val="000000" w:themeColor="text1"/>
      </w:rPr>
      <w:tcPr>
        <w:shd w:val="clear" w:fill="FCECDA" w:color="FCECDA" w:themeFill="accent2" w:themeFillTint="33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fill="FFFFFF" w:color="FFFFFF" w:themeFill="background1"/>
        <w:tcBorders>
          <w:left w:val="none" w:color="000000" w:sz="4" w:space="0"/>
          <w:top w:val="single" w:color="000000" w:sz="12" w:space="0" w:themeColor="text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fill="FFFFFF" w:color="FFFFFF" w:themeFill="background1"/>
      </w:tcPr>
    </w:tblStylePr>
  </w:style>
  <w:style w:type="table" w:styleId="1106">
    <w:name w:val="Medium Grid 2 Accent 3"/>
    <w:basedOn w:val="835"/>
    <w:uiPriority w:val="68"/>
    <w:semiHidden/>
    <w:unhideWhenUsed/>
    <w:rPr>
      <w:rFonts w:ascii="Cambria" w:hAnsi="Cambria" w:cs="Cambria" w:eastAsia="Cambria"/>
      <w:color w:val="000000" w:themeColor="text1"/>
    </w:rPr>
    <w:pPr>
      <w:spacing w:lineRule="auto" w:line="240" w:after="0"/>
    </w:pPr>
    <w:tblPr>
      <w:tblStyleRowBandSize w:val="1"/>
      <w:tblStyleColBandSize w:val="1"/>
      <w:tblBorders>
        <w:left w:val="single" w:color="E7BC29" w:sz="8" w:space="0" w:themeColor="accent3"/>
        <w:top w:val="single" w:color="E7BC29" w:sz="8" w:space="0" w:themeColor="accent3"/>
        <w:right w:val="single" w:color="E7BC29" w:sz="8" w:space="0" w:themeColor="accent3"/>
        <w:bottom w:val="single" w:color="E7BC29" w:sz="8" w:space="0" w:themeColor="accent3"/>
        <w:insideV w:val="single" w:color="E7BC29" w:sz="8" w:space="0" w:themeColor="accent3"/>
        <w:insideH w:val="single" w:color="E7BC29" w:sz="8" w:space="0" w:themeColor="accent3"/>
      </w:tblBorders>
    </w:tblPr>
    <w:tcPr>
      <w:shd w:val="clear" w:fill="F9EEC9" w:color="F9EEC9" w:themeFill="accent3" w:themeFillTint="3F"/>
    </w:tcPr>
    <w:tblStylePr w:type="band1Horz">
      <w:tcPr>
        <w:shd w:val="clear" w:fill="F3DD94" w:color="F3DD94" w:themeFill="accent3" w:themeFillTint="7F"/>
        <w:tcBorders>
          <w:insideV w:val="single" w:color="E7BC29" w:sz="6" w:space="0" w:themeColor="accent3"/>
          <w:insideH w:val="single" w:color="E7BC29" w:sz="6" w:space="0" w:themeColor="accent3"/>
        </w:tcBorders>
      </w:tcPr>
    </w:tblStylePr>
    <w:tblStylePr w:type="band1Vert">
      <w:tcPr>
        <w:shd w:val="clear" w:fill="F3DD94" w:color="F3DD94" w:themeFill="accent3" w:themeFillTint="7F"/>
      </w:tcPr>
    </w:tblStylePr>
    <w:tblStylePr w:type="firstCol">
      <w:rPr>
        <w:b/>
        <w:bCs/>
        <w:color w:val="000000" w:themeColor="text1"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fill="FCF8EA" w:color="FCF8EA" w:themeFill="accent3" w:themeFillTint="19"/>
      </w:tcPr>
    </w:tblStylePr>
    <w:tblStylePr w:type="lastCol">
      <w:rPr>
        <w:b w:val="false"/>
        <w:bCs w:val="false"/>
        <w:color w:val="000000" w:themeColor="text1"/>
      </w:rPr>
      <w:tcPr>
        <w:shd w:val="clear" w:fill="FAF1D4" w:color="FAF1D4" w:themeFill="accent3" w:themeFillTint="33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fill="FFFFFF" w:color="FFFFFF" w:themeFill="background1"/>
        <w:tcBorders>
          <w:left w:val="none" w:color="000000" w:sz="4" w:space="0"/>
          <w:top w:val="single" w:color="000000" w:sz="12" w:space="0" w:themeColor="text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fill="FFFFFF" w:color="FFFFFF" w:themeFill="background1"/>
      </w:tcPr>
    </w:tblStylePr>
  </w:style>
  <w:style w:type="table" w:styleId="1107">
    <w:name w:val="Medium Grid 2 Accent 4"/>
    <w:basedOn w:val="835"/>
    <w:uiPriority w:val="68"/>
    <w:semiHidden/>
    <w:unhideWhenUsed/>
    <w:rPr>
      <w:rFonts w:ascii="Cambria" w:hAnsi="Cambria" w:cs="Cambria" w:eastAsia="Cambria"/>
      <w:color w:val="000000" w:themeColor="text1"/>
    </w:rPr>
    <w:pPr>
      <w:spacing w:lineRule="auto" w:line="240" w:after="0"/>
    </w:pPr>
    <w:tblPr>
      <w:tblStyleRowBandSize w:val="1"/>
      <w:tblStyleColBandSize w:val="1"/>
      <w:tblBorders>
        <w:left w:val="single" w:color="D092A7" w:sz="8" w:space="0" w:themeColor="accent4"/>
        <w:top w:val="single" w:color="D092A7" w:sz="8" w:space="0" w:themeColor="accent4"/>
        <w:right w:val="single" w:color="D092A7" w:sz="8" w:space="0" w:themeColor="accent4"/>
        <w:bottom w:val="single" w:color="D092A7" w:sz="8" w:space="0" w:themeColor="accent4"/>
        <w:insideV w:val="single" w:color="D092A7" w:sz="8" w:space="0" w:themeColor="accent4"/>
        <w:insideH w:val="single" w:color="D092A7" w:sz="8" w:space="0" w:themeColor="accent4"/>
      </w:tblBorders>
    </w:tblPr>
    <w:tcPr>
      <w:shd w:val="clear" w:fill="F3E3E9" w:color="F3E3E9" w:themeFill="accent4" w:themeFillTint="3F"/>
    </w:tcPr>
    <w:tblStylePr w:type="band1Horz">
      <w:tcPr>
        <w:shd w:val="clear" w:fill="E7C8D2" w:color="E7C8D2" w:themeFill="accent4" w:themeFillTint="7F"/>
        <w:tcBorders>
          <w:insideV w:val="single" w:color="D092A7" w:sz="6" w:space="0" w:themeColor="accent4"/>
          <w:insideH w:val="single" w:color="D092A7" w:sz="6" w:space="0" w:themeColor="accent4"/>
        </w:tcBorders>
      </w:tcPr>
    </w:tblStylePr>
    <w:tblStylePr w:type="band1Vert">
      <w:tcPr>
        <w:shd w:val="clear" w:fill="E7C8D2" w:color="E7C8D2" w:themeFill="accent4" w:themeFillTint="7F"/>
      </w:tcPr>
    </w:tblStylePr>
    <w:tblStylePr w:type="firstCol">
      <w:rPr>
        <w:b/>
        <w:bCs/>
        <w:color w:val="000000" w:themeColor="text1"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fill="FAF4F6" w:color="FAF4F6" w:themeFill="accent4" w:themeFillTint="19"/>
      </w:tcPr>
    </w:tblStylePr>
    <w:tblStylePr w:type="lastCol">
      <w:rPr>
        <w:b w:val="false"/>
        <w:bCs w:val="false"/>
        <w:color w:val="000000" w:themeColor="text1"/>
      </w:rPr>
      <w:tcPr>
        <w:shd w:val="clear" w:fill="F5E9ED" w:color="F5E9ED" w:themeFill="accent4" w:themeFillTint="33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fill="FFFFFF" w:color="FFFFFF" w:themeFill="background1"/>
        <w:tcBorders>
          <w:left w:val="none" w:color="000000" w:sz="4" w:space="0"/>
          <w:top w:val="single" w:color="000000" w:sz="12" w:space="0" w:themeColor="text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fill="FFFFFF" w:color="FFFFFF" w:themeFill="background1"/>
      </w:tcPr>
    </w:tblStylePr>
  </w:style>
  <w:style w:type="table" w:styleId="1108">
    <w:name w:val="Medium Grid 2 Accent 5"/>
    <w:basedOn w:val="835"/>
    <w:uiPriority w:val="68"/>
    <w:semiHidden/>
    <w:unhideWhenUsed/>
    <w:rPr>
      <w:rFonts w:ascii="Cambria" w:hAnsi="Cambria" w:cs="Cambria" w:eastAsia="Cambria"/>
      <w:color w:val="000000" w:themeColor="text1"/>
    </w:rPr>
    <w:pPr>
      <w:spacing w:lineRule="auto" w:line="240" w:after="0"/>
    </w:pPr>
    <w:tblPr>
      <w:tblStyleRowBandSize w:val="1"/>
      <w:tblStyleColBandSize w:val="1"/>
      <w:tblBorders>
        <w:left w:val="single" w:color="9C85C0" w:sz="8" w:space="0" w:themeColor="accent5"/>
        <w:top w:val="single" w:color="9C85C0" w:sz="8" w:space="0" w:themeColor="accent5"/>
        <w:right w:val="single" w:color="9C85C0" w:sz="8" w:space="0" w:themeColor="accent5"/>
        <w:bottom w:val="single" w:color="9C85C0" w:sz="8" w:space="0" w:themeColor="accent5"/>
        <w:insideV w:val="single" w:color="9C85C0" w:sz="8" w:space="0" w:themeColor="accent5"/>
        <w:insideH w:val="single" w:color="9C85C0" w:sz="8" w:space="0" w:themeColor="accent5"/>
      </w:tblBorders>
    </w:tblPr>
    <w:tcPr>
      <w:shd w:val="clear" w:fill="E6E0EF" w:color="E6E0EF" w:themeFill="accent5" w:themeFillTint="3F"/>
    </w:tcPr>
    <w:tblStylePr w:type="band1Horz">
      <w:tcPr>
        <w:shd w:val="clear" w:fill="CDC2DF" w:color="CDC2DF" w:themeFill="accent5" w:themeFillTint="7F"/>
        <w:tcBorders>
          <w:insideV w:val="single" w:color="9C85C0" w:sz="6" w:space="0" w:themeColor="accent5"/>
          <w:insideH w:val="single" w:color="9C85C0" w:sz="6" w:space="0" w:themeColor="accent5"/>
        </w:tcBorders>
      </w:tcPr>
    </w:tblStylePr>
    <w:tblStylePr w:type="band1Vert">
      <w:tcPr>
        <w:shd w:val="clear" w:fill="CDC2DF" w:color="CDC2DF" w:themeFill="accent5" w:themeFillTint="7F"/>
      </w:tcPr>
    </w:tblStylePr>
    <w:tblStylePr w:type="firstCol">
      <w:rPr>
        <w:b/>
        <w:bCs/>
        <w:color w:val="000000" w:themeColor="text1"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fill="F5F2F8" w:color="F5F2F8" w:themeFill="accent5" w:themeFillTint="19"/>
      </w:tcPr>
    </w:tblStylePr>
    <w:tblStylePr w:type="lastCol">
      <w:rPr>
        <w:b w:val="false"/>
        <w:bCs w:val="false"/>
        <w:color w:val="000000" w:themeColor="text1"/>
      </w:rPr>
      <w:tcPr>
        <w:shd w:val="clear" w:fill="EBE6F2" w:color="EBE6F2" w:themeFill="accent5" w:themeFillTint="33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fill="FFFFFF" w:color="FFFFFF" w:themeFill="background1"/>
        <w:tcBorders>
          <w:left w:val="none" w:color="000000" w:sz="4" w:space="0"/>
          <w:top w:val="single" w:color="000000" w:sz="12" w:space="0" w:themeColor="text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fill="FFFFFF" w:color="FFFFFF" w:themeFill="background1"/>
      </w:tcPr>
    </w:tblStylePr>
  </w:style>
  <w:style w:type="table" w:styleId="1109">
    <w:name w:val="Medium Grid 2 Accent 6"/>
    <w:basedOn w:val="835"/>
    <w:uiPriority w:val="68"/>
    <w:semiHidden/>
    <w:unhideWhenUsed/>
    <w:rPr>
      <w:rFonts w:ascii="Cambria" w:hAnsi="Cambria" w:cs="Cambria" w:eastAsia="Cambria"/>
      <w:color w:val="000000" w:themeColor="text1"/>
    </w:rPr>
    <w:pPr>
      <w:spacing w:lineRule="auto" w:line="240" w:after="0"/>
    </w:pPr>
    <w:tblPr>
      <w:tblStyleRowBandSize w:val="1"/>
      <w:tblStyleColBandSize w:val="1"/>
      <w:tblBorders>
        <w:left w:val="single" w:color="809EC2" w:sz="8" w:space="0" w:themeColor="accent6"/>
        <w:top w:val="single" w:color="809EC2" w:sz="8" w:space="0" w:themeColor="accent6"/>
        <w:right w:val="single" w:color="809EC2" w:sz="8" w:space="0" w:themeColor="accent6"/>
        <w:bottom w:val="single" w:color="809EC2" w:sz="8" w:space="0" w:themeColor="accent6"/>
        <w:insideV w:val="single" w:color="809EC2" w:sz="8" w:space="0" w:themeColor="accent6"/>
        <w:insideH w:val="single" w:color="809EC2" w:sz="8" w:space="0" w:themeColor="accent6"/>
      </w:tblBorders>
    </w:tblPr>
    <w:tcPr>
      <w:shd w:val="clear" w:fill="DFE6F0" w:color="DFE6F0" w:themeFill="accent6" w:themeFillTint="3F"/>
    </w:tcPr>
    <w:tblStylePr w:type="band1Horz">
      <w:tcPr>
        <w:shd w:val="clear" w:fill="BFCEE0" w:color="BFCEE0" w:themeFill="accent6" w:themeFillTint="7F"/>
        <w:tcBorders>
          <w:insideV w:val="single" w:color="809EC2" w:sz="6" w:space="0" w:themeColor="accent6"/>
          <w:insideH w:val="single" w:color="809EC2" w:sz="6" w:space="0" w:themeColor="accent6"/>
        </w:tcBorders>
      </w:tcPr>
    </w:tblStylePr>
    <w:tblStylePr w:type="band1Vert">
      <w:tcPr>
        <w:shd w:val="clear" w:fill="BFCEE0" w:color="BFCEE0" w:themeFill="accent6" w:themeFillTint="7F"/>
      </w:tcPr>
    </w:tblStylePr>
    <w:tblStylePr w:type="firstCol">
      <w:rPr>
        <w:b/>
        <w:bCs/>
        <w:color w:val="000000" w:themeColor="text1"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fill="F2F5F9" w:color="F2F5F9" w:themeFill="accent6" w:themeFillTint="19"/>
      </w:tcPr>
    </w:tblStylePr>
    <w:tblStylePr w:type="lastCol">
      <w:rPr>
        <w:b w:val="false"/>
        <w:bCs w:val="false"/>
        <w:color w:val="000000" w:themeColor="text1"/>
      </w:rPr>
      <w:tcPr>
        <w:shd w:val="clear" w:fill="E5EBF2" w:color="E5EBF2" w:themeFill="accent6" w:themeFillTint="33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fill="FFFFFF" w:color="FFFFFF" w:themeFill="background1"/>
        <w:tcBorders>
          <w:left w:val="none" w:color="000000" w:sz="4" w:space="0"/>
          <w:top w:val="single" w:color="000000" w:sz="12" w:space="0" w:themeColor="text1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fill="FFFFFF" w:color="FFFFFF" w:themeFill="background1"/>
      </w:tcPr>
    </w:tblStylePr>
  </w:style>
  <w:style w:type="table" w:styleId="1110">
    <w:name w:val="Medium Grid 3"/>
    <w:basedOn w:val="835"/>
    <w:uiPriority w:val="69"/>
    <w:semiHidden/>
    <w:unhideWhenUsed/>
    <w:pPr>
      <w:spacing w:lineRule="auto" w:line="240" w:after="0"/>
    </w:pPr>
    <w:tblPr>
      <w:tblStyleRowBandSize w:val="1"/>
      <w:tblStyleColBandSize w:val="1"/>
      <w:tblBorders>
        <w:left w:val="single" w:color="FFFFFF" w:sz="8" w:space="0" w:themeColor="background1"/>
        <w:top w:val="single" w:color="FFFFFF" w:sz="8" w:space="0" w:themeColor="background1"/>
        <w:right w:val="single" w:color="FFFFFF" w:sz="8" w:space="0" w:themeColor="background1"/>
        <w:bottom w:val="single" w:color="FFFFFF" w:sz="8" w:space="0" w:themeColor="background1"/>
        <w:insideV w:val="single" w:color="FFFFFF" w:sz="6" w:space="0" w:themeColor="background1"/>
        <w:insideH w:val="single" w:color="FFFFFF" w:sz="6" w:space="0" w:themeColor="background1"/>
      </w:tblBorders>
    </w:tblPr>
    <w:tcPr>
      <w:shd w:val="clear" w:fill="C0C0C0" w:color="C0C0C0" w:themeFill="text1" w:themeFillTint="3F"/>
    </w:tcPr>
    <w:tblStylePr w:type="band1Horz">
      <w:tcPr>
        <w:shd w:val="clear" w:fill="808080" w:color="808080" w:themeFill="text1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single" w:color="FFFFFF" w:sz="8" w:space="0" w:themeColor="background1"/>
        </w:tcBorders>
      </w:tcPr>
    </w:tblStylePr>
    <w:tblStylePr w:type="band1Vert">
      <w:tcPr>
        <w:shd w:val="clear" w:fill="808080" w:color="808080" w:themeFill="text1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i w:val="false"/>
        <w:iCs w:val="false"/>
        <w:color w:val="FFFFFF" w:themeColor="background1"/>
      </w:rPr>
      <w:tcPr>
        <w:shd w:val="clear" w:fill="000000" w:color="000000" w:themeFill="text1"/>
        <w:tcBorders>
          <w:left w:val="single" w:color="FFFFFF" w:sz="8" w:space="0" w:themeColor="background1"/>
          <w:right w:val="single" w:color="FFFFFF" w:sz="24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i w:val="false"/>
        <w:iCs w:val="false"/>
        <w:color w:val="FFFFFF" w:themeColor="background1"/>
      </w:rPr>
      <w:tcPr>
        <w:shd w:val="clear" w:fill="000000" w:color="000000" w:themeFill="text1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24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  <w:tblStylePr w:type="lastCol">
      <w:rPr>
        <w:b/>
        <w:bCs/>
        <w:i w:val="false"/>
        <w:iCs w:val="false"/>
        <w:color w:val="FFFFFF" w:themeColor="background1"/>
      </w:rPr>
      <w:tcPr>
        <w:shd w:val="clear" w:fill="000000" w:color="000000" w:themeFill="text1"/>
        <w:tcBorders>
          <w:left w:val="single" w:color="FFFFFF" w:sz="24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i w:val="false"/>
        <w:iCs w:val="false"/>
        <w:color w:val="FFFFFF" w:themeColor="background1"/>
      </w:rPr>
      <w:tcPr>
        <w:shd w:val="clear" w:fill="000000" w:color="000000" w:themeFill="text1"/>
        <w:tcBorders>
          <w:left w:val="single" w:color="FFFFFF" w:sz="8" w:space="0" w:themeColor="background1"/>
          <w:top w:val="single" w:color="FFFFFF" w:sz="24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</w:style>
  <w:style w:type="table" w:styleId="1111">
    <w:name w:val="Medium Grid 3 Accent 1"/>
    <w:basedOn w:val="835"/>
    <w:uiPriority w:val="69"/>
    <w:semiHidden/>
    <w:unhideWhenUsed/>
    <w:pPr>
      <w:spacing w:lineRule="auto" w:line="240" w:after="0"/>
    </w:pPr>
    <w:tblPr>
      <w:tblStyleRowBandSize w:val="1"/>
      <w:tblStyleColBandSize w:val="1"/>
      <w:tblBorders>
        <w:left w:val="single" w:color="FFFFFF" w:sz="8" w:space="0" w:themeColor="background1"/>
        <w:top w:val="single" w:color="FFFFFF" w:sz="8" w:space="0" w:themeColor="background1"/>
        <w:right w:val="single" w:color="FFFFFF" w:sz="8" w:space="0" w:themeColor="background1"/>
        <w:bottom w:val="single" w:color="FFFFFF" w:sz="8" w:space="0" w:themeColor="background1"/>
        <w:insideV w:val="single" w:color="FFFFFF" w:sz="6" w:space="0" w:themeColor="background1"/>
        <w:insideH w:val="single" w:color="FFFFFF" w:sz="6" w:space="0" w:themeColor="background1"/>
      </w:tblBorders>
    </w:tblPr>
    <w:tcPr>
      <w:shd w:val="clear" w:fill="E8ECE4" w:color="E8ECE4" w:themeFill="accent1" w:themeFillTint="3F"/>
    </w:tcPr>
    <w:tblStylePr w:type="band1Horz">
      <w:tcPr>
        <w:shd w:val="clear" w:fill="D2DAC8" w:color="D2DAC8" w:themeFill="accent1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single" w:color="FFFFFF" w:sz="8" w:space="0" w:themeColor="background1"/>
        </w:tcBorders>
      </w:tcPr>
    </w:tblStylePr>
    <w:tblStylePr w:type="band1Vert">
      <w:tcPr>
        <w:shd w:val="clear" w:fill="D2DAC8" w:color="D2DAC8" w:themeFill="accent1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i w:val="false"/>
        <w:iCs w:val="false"/>
        <w:color w:val="FFFFFF" w:themeColor="background1"/>
      </w:rPr>
      <w:tcPr>
        <w:shd w:val="clear" w:fill="A5B592" w:color="A5B592" w:themeFill="accent1"/>
        <w:tcBorders>
          <w:left w:val="single" w:color="FFFFFF" w:sz="8" w:space="0" w:themeColor="background1"/>
          <w:right w:val="single" w:color="FFFFFF" w:sz="24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i w:val="false"/>
        <w:iCs w:val="false"/>
        <w:color w:val="FFFFFF" w:themeColor="background1"/>
      </w:rPr>
      <w:tcPr>
        <w:shd w:val="clear" w:fill="A5B592" w:color="A5B592" w:themeFill="accent1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24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  <w:tblStylePr w:type="lastCol">
      <w:rPr>
        <w:b/>
        <w:bCs/>
        <w:i w:val="false"/>
        <w:iCs w:val="false"/>
        <w:color w:val="FFFFFF" w:themeColor="background1"/>
      </w:rPr>
      <w:tcPr>
        <w:shd w:val="clear" w:fill="A5B592" w:color="A5B592" w:themeFill="accent1"/>
        <w:tcBorders>
          <w:left w:val="single" w:color="FFFFFF" w:sz="24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i w:val="false"/>
        <w:iCs w:val="false"/>
        <w:color w:val="FFFFFF" w:themeColor="background1"/>
      </w:rPr>
      <w:tcPr>
        <w:shd w:val="clear" w:fill="A5B592" w:color="A5B592" w:themeFill="accent1"/>
        <w:tcBorders>
          <w:left w:val="single" w:color="FFFFFF" w:sz="8" w:space="0" w:themeColor="background1"/>
          <w:top w:val="single" w:color="FFFFFF" w:sz="24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</w:style>
  <w:style w:type="table" w:styleId="1112">
    <w:name w:val="Medium Grid 3 Accent 2"/>
    <w:basedOn w:val="835"/>
    <w:uiPriority w:val="69"/>
    <w:semiHidden/>
    <w:unhideWhenUsed/>
    <w:pPr>
      <w:spacing w:lineRule="auto" w:line="240" w:after="0"/>
    </w:pPr>
    <w:tblPr>
      <w:tblStyleRowBandSize w:val="1"/>
      <w:tblStyleColBandSize w:val="1"/>
      <w:tblBorders>
        <w:left w:val="single" w:color="FFFFFF" w:sz="8" w:space="0" w:themeColor="background1"/>
        <w:top w:val="single" w:color="FFFFFF" w:sz="8" w:space="0" w:themeColor="background1"/>
        <w:right w:val="single" w:color="FFFFFF" w:sz="8" w:space="0" w:themeColor="background1"/>
        <w:bottom w:val="single" w:color="FFFFFF" w:sz="8" w:space="0" w:themeColor="background1"/>
        <w:insideV w:val="single" w:color="FFFFFF" w:sz="6" w:space="0" w:themeColor="background1"/>
        <w:insideH w:val="single" w:color="FFFFFF" w:sz="6" w:space="0" w:themeColor="background1"/>
      </w:tblBorders>
    </w:tblPr>
    <w:tcPr>
      <w:shd w:val="clear" w:fill="FCE8D1" w:color="FCE8D1" w:themeFill="accent2" w:themeFillTint="3F"/>
    </w:tcPr>
    <w:tblStylePr w:type="band1Horz">
      <w:tcPr>
        <w:shd w:val="clear" w:fill="F9D1A3" w:color="F9D1A3" w:themeFill="accent2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single" w:color="FFFFFF" w:sz="8" w:space="0" w:themeColor="background1"/>
        </w:tcBorders>
      </w:tcPr>
    </w:tblStylePr>
    <w:tblStylePr w:type="band1Vert">
      <w:tcPr>
        <w:shd w:val="clear" w:fill="F9D1A3" w:color="F9D1A3" w:themeFill="accent2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i w:val="false"/>
        <w:iCs w:val="false"/>
        <w:color w:val="FFFFFF" w:themeColor="background1"/>
      </w:rPr>
      <w:tcPr>
        <w:shd w:val="clear" w:fill="F3A447" w:color="F3A447" w:themeFill="accent2"/>
        <w:tcBorders>
          <w:left w:val="single" w:color="FFFFFF" w:sz="8" w:space="0" w:themeColor="background1"/>
          <w:right w:val="single" w:color="FFFFFF" w:sz="24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i w:val="false"/>
        <w:iCs w:val="false"/>
        <w:color w:val="FFFFFF" w:themeColor="background1"/>
      </w:rPr>
      <w:tcPr>
        <w:shd w:val="clear" w:fill="F3A447" w:color="F3A447" w:themeFill="accent2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24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  <w:tblStylePr w:type="lastCol">
      <w:rPr>
        <w:b/>
        <w:bCs/>
        <w:i w:val="false"/>
        <w:iCs w:val="false"/>
        <w:color w:val="FFFFFF" w:themeColor="background1"/>
      </w:rPr>
      <w:tcPr>
        <w:shd w:val="clear" w:fill="F3A447" w:color="F3A447" w:themeFill="accent2"/>
        <w:tcBorders>
          <w:left w:val="single" w:color="FFFFFF" w:sz="24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i w:val="false"/>
        <w:iCs w:val="false"/>
        <w:color w:val="FFFFFF" w:themeColor="background1"/>
      </w:rPr>
      <w:tcPr>
        <w:shd w:val="clear" w:fill="F3A447" w:color="F3A447" w:themeFill="accent2"/>
        <w:tcBorders>
          <w:left w:val="single" w:color="FFFFFF" w:sz="8" w:space="0" w:themeColor="background1"/>
          <w:top w:val="single" w:color="FFFFFF" w:sz="24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</w:style>
  <w:style w:type="table" w:styleId="1113">
    <w:name w:val="Medium Grid 3 Accent 3"/>
    <w:basedOn w:val="835"/>
    <w:uiPriority w:val="69"/>
    <w:semiHidden/>
    <w:unhideWhenUsed/>
    <w:pPr>
      <w:spacing w:lineRule="auto" w:line="240" w:after="0"/>
    </w:pPr>
    <w:tblPr>
      <w:tblStyleRowBandSize w:val="1"/>
      <w:tblStyleColBandSize w:val="1"/>
      <w:tblBorders>
        <w:left w:val="single" w:color="FFFFFF" w:sz="8" w:space="0" w:themeColor="background1"/>
        <w:top w:val="single" w:color="FFFFFF" w:sz="8" w:space="0" w:themeColor="background1"/>
        <w:right w:val="single" w:color="FFFFFF" w:sz="8" w:space="0" w:themeColor="background1"/>
        <w:bottom w:val="single" w:color="FFFFFF" w:sz="8" w:space="0" w:themeColor="background1"/>
        <w:insideV w:val="single" w:color="FFFFFF" w:sz="6" w:space="0" w:themeColor="background1"/>
        <w:insideH w:val="single" w:color="FFFFFF" w:sz="6" w:space="0" w:themeColor="background1"/>
      </w:tblBorders>
    </w:tblPr>
    <w:tcPr>
      <w:shd w:val="clear" w:fill="F9EEC9" w:color="F9EEC9" w:themeFill="accent3" w:themeFillTint="3F"/>
    </w:tcPr>
    <w:tblStylePr w:type="band1Horz">
      <w:tcPr>
        <w:shd w:val="clear" w:fill="F3DD94" w:color="F3DD94" w:themeFill="accent3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single" w:color="FFFFFF" w:sz="8" w:space="0" w:themeColor="background1"/>
        </w:tcBorders>
      </w:tcPr>
    </w:tblStylePr>
    <w:tblStylePr w:type="band1Vert">
      <w:tcPr>
        <w:shd w:val="clear" w:fill="F3DD94" w:color="F3DD94" w:themeFill="accent3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i w:val="false"/>
        <w:iCs w:val="false"/>
        <w:color w:val="FFFFFF" w:themeColor="background1"/>
      </w:rPr>
      <w:tcPr>
        <w:shd w:val="clear" w:fill="E7BC29" w:color="E7BC29" w:themeFill="accent3"/>
        <w:tcBorders>
          <w:left w:val="single" w:color="FFFFFF" w:sz="8" w:space="0" w:themeColor="background1"/>
          <w:right w:val="single" w:color="FFFFFF" w:sz="24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i w:val="false"/>
        <w:iCs w:val="false"/>
        <w:color w:val="FFFFFF" w:themeColor="background1"/>
      </w:rPr>
      <w:tcPr>
        <w:shd w:val="clear" w:fill="E7BC29" w:color="E7BC29" w:themeFill="accent3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24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  <w:tblStylePr w:type="lastCol">
      <w:rPr>
        <w:b/>
        <w:bCs/>
        <w:i w:val="false"/>
        <w:iCs w:val="false"/>
        <w:color w:val="FFFFFF" w:themeColor="background1"/>
      </w:rPr>
      <w:tcPr>
        <w:shd w:val="clear" w:fill="E7BC29" w:color="E7BC29" w:themeFill="accent3"/>
        <w:tcBorders>
          <w:left w:val="single" w:color="FFFFFF" w:sz="24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i w:val="false"/>
        <w:iCs w:val="false"/>
        <w:color w:val="FFFFFF" w:themeColor="background1"/>
      </w:rPr>
      <w:tcPr>
        <w:shd w:val="clear" w:fill="E7BC29" w:color="E7BC29" w:themeFill="accent3"/>
        <w:tcBorders>
          <w:left w:val="single" w:color="FFFFFF" w:sz="8" w:space="0" w:themeColor="background1"/>
          <w:top w:val="single" w:color="FFFFFF" w:sz="24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</w:style>
  <w:style w:type="table" w:styleId="1114">
    <w:name w:val="Medium Grid 3 Accent 4"/>
    <w:basedOn w:val="835"/>
    <w:uiPriority w:val="69"/>
    <w:semiHidden/>
    <w:unhideWhenUsed/>
    <w:pPr>
      <w:spacing w:lineRule="auto" w:line="240" w:after="0"/>
    </w:pPr>
    <w:tblPr>
      <w:tblStyleRowBandSize w:val="1"/>
      <w:tblStyleColBandSize w:val="1"/>
      <w:tblBorders>
        <w:left w:val="single" w:color="FFFFFF" w:sz="8" w:space="0" w:themeColor="background1"/>
        <w:top w:val="single" w:color="FFFFFF" w:sz="8" w:space="0" w:themeColor="background1"/>
        <w:right w:val="single" w:color="FFFFFF" w:sz="8" w:space="0" w:themeColor="background1"/>
        <w:bottom w:val="single" w:color="FFFFFF" w:sz="8" w:space="0" w:themeColor="background1"/>
        <w:insideV w:val="single" w:color="FFFFFF" w:sz="6" w:space="0" w:themeColor="background1"/>
        <w:insideH w:val="single" w:color="FFFFFF" w:sz="6" w:space="0" w:themeColor="background1"/>
      </w:tblBorders>
    </w:tblPr>
    <w:tcPr>
      <w:shd w:val="clear" w:fill="F3E3E9" w:color="F3E3E9" w:themeFill="accent4" w:themeFillTint="3F"/>
    </w:tcPr>
    <w:tblStylePr w:type="band1Horz">
      <w:tcPr>
        <w:shd w:val="clear" w:fill="E7C8D2" w:color="E7C8D2" w:themeFill="accent4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single" w:color="FFFFFF" w:sz="8" w:space="0" w:themeColor="background1"/>
        </w:tcBorders>
      </w:tcPr>
    </w:tblStylePr>
    <w:tblStylePr w:type="band1Vert">
      <w:tcPr>
        <w:shd w:val="clear" w:fill="E7C8D2" w:color="E7C8D2" w:themeFill="accent4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i w:val="false"/>
        <w:iCs w:val="false"/>
        <w:color w:val="FFFFFF" w:themeColor="background1"/>
      </w:rPr>
      <w:tcPr>
        <w:shd w:val="clear" w:fill="D092A7" w:color="D092A7" w:themeFill="accent4"/>
        <w:tcBorders>
          <w:left w:val="single" w:color="FFFFFF" w:sz="8" w:space="0" w:themeColor="background1"/>
          <w:right w:val="single" w:color="FFFFFF" w:sz="24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i w:val="false"/>
        <w:iCs w:val="false"/>
        <w:color w:val="FFFFFF" w:themeColor="background1"/>
      </w:rPr>
      <w:tcPr>
        <w:shd w:val="clear" w:fill="D092A7" w:color="D092A7" w:themeFill="accent4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24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  <w:tblStylePr w:type="lastCol">
      <w:rPr>
        <w:b/>
        <w:bCs/>
        <w:i w:val="false"/>
        <w:iCs w:val="false"/>
        <w:color w:val="FFFFFF" w:themeColor="background1"/>
      </w:rPr>
      <w:tcPr>
        <w:shd w:val="clear" w:fill="D092A7" w:color="D092A7" w:themeFill="accent4"/>
        <w:tcBorders>
          <w:left w:val="single" w:color="FFFFFF" w:sz="24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i w:val="false"/>
        <w:iCs w:val="false"/>
        <w:color w:val="FFFFFF" w:themeColor="background1"/>
      </w:rPr>
      <w:tcPr>
        <w:shd w:val="clear" w:fill="D092A7" w:color="D092A7" w:themeFill="accent4"/>
        <w:tcBorders>
          <w:left w:val="single" w:color="FFFFFF" w:sz="8" w:space="0" w:themeColor="background1"/>
          <w:top w:val="single" w:color="FFFFFF" w:sz="24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</w:style>
  <w:style w:type="table" w:styleId="1115">
    <w:name w:val="Medium Grid 3 Accent 5"/>
    <w:basedOn w:val="835"/>
    <w:uiPriority w:val="69"/>
    <w:semiHidden/>
    <w:unhideWhenUsed/>
    <w:pPr>
      <w:spacing w:lineRule="auto" w:line="240" w:after="0"/>
    </w:pPr>
    <w:tblPr>
      <w:tblStyleRowBandSize w:val="1"/>
      <w:tblStyleColBandSize w:val="1"/>
      <w:tblBorders>
        <w:left w:val="single" w:color="FFFFFF" w:sz="8" w:space="0" w:themeColor="background1"/>
        <w:top w:val="single" w:color="FFFFFF" w:sz="8" w:space="0" w:themeColor="background1"/>
        <w:right w:val="single" w:color="FFFFFF" w:sz="8" w:space="0" w:themeColor="background1"/>
        <w:bottom w:val="single" w:color="FFFFFF" w:sz="8" w:space="0" w:themeColor="background1"/>
        <w:insideV w:val="single" w:color="FFFFFF" w:sz="6" w:space="0" w:themeColor="background1"/>
        <w:insideH w:val="single" w:color="FFFFFF" w:sz="6" w:space="0" w:themeColor="background1"/>
      </w:tblBorders>
    </w:tblPr>
    <w:tcPr>
      <w:shd w:val="clear" w:fill="E6E0EF" w:color="E6E0EF" w:themeFill="accent5" w:themeFillTint="3F"/>
    </w:tcPr>
    <w:tblStylePr w:type="band1Horz">
      <w:tcPr>
        <w:shd w:val="clear" w:fill="CDC2DF" w:color="CDC2DF" w:themeFill="accent5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single" w:color="FFFFFF" w:sz="8" w:space="0" w:themeColor="background1"/>
        </w:tcBorders>
      </w:tcPr>
    </w:tblStylePr>
    <w:tblStylePr w:type="band1Vert">
      <w:tcPr>
        <w:shd w:val="clear" w:fill="CDC2DF" w:color="CDC2DF" w:themeFill="accent5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i w:val="false"/>
        <w:iCs w:val="false"/>
        <w:color w:val="FFFFFF" w:themeColor="background1"/>
      </w:rPr>
      <w:tcPr>
        <w:shd w:val="clear" w:fill="9C85C0" w:color="9C85C0" w:themeFill="accent5"/>
        <w:tcBorders>
          <w:left w:val="single" w:color="FFFFFF" w:sz="8" w:space="0" w:themeColor="background1"/>
          <w:right w:val="single" w:color="FFFFFF" w:sz="24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i w:val="false"/>
        <w:iCs w:val="false"/>
        <w:color w:val="FFFFFF" w:themeColor="background1"/>
      </w:rPr>
      <w:tcPr>
        <w:shd w:val="clear" w:fill="9C85C0" w:color="9C85C0" w:themeFill="accent5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24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  <w:tblStylePr w:type="lastCol">
      <w:rPr>
        <w:b/>
        <w:bCs/>
        <w:i w:val="false"/>
        <w:iCs w:val="false"/>
        <w:color w:val="FFFFFF" w:themeColor="background1"/>
      </w:rPr>
      <w:tcPr>
        <w:shd w:val="clear" w:fill="9C85C0" w:color="9C85C0" w:themeFill="accent5"/>
        <w:tcBorders>
          <w:left w:val="single" w:color="FFFFFF" w:sz="24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i w:val="false"/>
        <w:iCs w:val="false"/>
        <w:color w:val="FFFFFF" w:themeColor="background1"/>
      </w:rPr>
      <w:tcPr>
        <w:shd w:val="clear" w:fill="9C85C0" w:color="9C85C0" w:themeFill="accent5"/>
        <w:tcBorders>
          <w:left w:val="single" w:color="FFFFFF" w:sz="8" w:space="0" w:themeColor="background1"/>
          <w:top w:val="single" w:color="FFFFFF" w:sz="24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</w:style>
  <w:style w:type="table" w:styleId="1116">
    <w:name w:val="Medium Grid 3 Accent 6"/>
    <w:basedOn w:val="835"/>
    <w:uiPriority w:val="69"/>
    <w:semiHidden/>
    <w:unhideWhenUsed/>
    <w:pPr>
      <w:spacing w:lineRule="auto" w:line="240" w:after="0"/>
    </w:pPr>
    <w:tblPr>
      <w:tblStyleRowBandSize w:val="1"/>
      <w:tblStyleColBandSize w:val="1"/>
      <w:tblBorders>
        <w:left w:val="single" w:color="FFFFFF" w:sz="8" w:space="0" w:themeColor="background1"/>
        <w:top w:val="single" w:color="FFFFFF" w:sz="8" w:space="0" w:themeColor="background1"/>
        <w:right w:val="single" w:color="FFFFFF" w:sz="8" w:space="0" w:themeColor="background1"/>
        <w:bottom w:val="single" w:color="FFFFFF" w:sz="8" w:space="0" w:themeColor="background1"/>
        <w:insideV w:val="single" w:color="FFFFFF" w:sz="6" w:space="0" w:themeColor="background1"/>
        <w:insideH w:val="single" w:color="FFFFFF" w:sz="6" w:space="0" w:themeColor="background1"/>
      </w:tblBorders>
    </w:tblPr>
    <w:tcPr>
      <w:shd w:val="clear" w:fill="DFE6F0" w:color="DFE6F0" w:themeFill="accent6" w:themeFillTint="3F"/>
    </w:tcPr>
    <w:tblStylePr w:type="band1Horz">
      <w:tcPr>
        <w:shd w:val="clear" w:fill="BFCEE0" w:color="BFCEE0" w:themeFill="accent6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single" w:color="FFFFFF" w:sz="8" w:space="0" w:themeColor="background1"/>
        </w:tcBorders>
      </w:tcPr>
    </w:tblStylePr>
    <w:tblStylePr w:type="band1Vert">
      <w:tcPr>
        <w:shd w:val="clear" w:fill="BFCEE0" w:color="BFCEE0" w:themeFill="accent6" w:themeFillTint="7F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8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i w:val="false"/>
        <w:iCs w:val="false"/>
        <w:color w:val="FFFFFF" w:themeColor="background1"/>
      </w:rPr>
      <w:tcPr>
        <w:shd w:val="clear" w:fill="809EC2" w:color="809EC2" w:themeFill="accent6"/>
        <w:tcBorders>
          <w:left w:val="single" w:color="FFFFFF" w:sz="8" w:space="0" w:themeColor="background1"/>
          <w:right w:val="single" w:color="FFFFFF" w:sz="24" w:space="0" w:themeColor="background1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i w:val="false"/>
        <w:iCs w:val="false"/>
        <w:color w:val="FFFFFF" w:themeColor="background1"/>
      </w:rPr>
      <w:tcPr>
        <w:shd w:val="clear" w:fill="809EC2" w:color="809EC2" w:themeFill="accent6"/>
        <w:tcBorders>
          <w:left w:val="single" w:color="FFFFFF" w:sz="8" w:space="0" w:themeColor="background1"/>
          <w:top w:val="single" w:color="FFFFFF" w:sz="8" w:space="0" w:themeColor="background1"/>
          <w:right w:val="single" w:color="FFFFFF" w:sz="8" w:space="0" w:themeColor="background1"/>
          <w:bottom w:val="single" w:color="FFFFFF" w:sz="24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  <w:tblStylePr w:type="lastCol">
      <w:rPr>
        <w:b/>
        <w:bCs/>
        <w:i w:val="false"/>
        <w:iCs w:val="false"/>
        <w:color w:val="FFFFFF" w:themeColor="background1"/>
      </w:rPr>
      <w:tcPr>
        <w:shd w:val="clear" w:fill="809EC2" w:color="809EC2" w:themeFill="accent6"/>
        <w:tcBorders>
          <w:left w:val="single" w:color="FFFFFF" w:sz="24" w:space="0" w:themeColor="background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i w:val="false"/>
        <w:iCs w:val="false"/>
        <w:color w:val="FFFFFF" w:themeColor="background1"/>
      </w:rPr>
      <w:tcPr>
        <w:shd w:val="clear" w:fill="809EC2" w:color="809EC2" w:themeFill="accent6"/>
        <w:tcBorders>
          <w:left w:val="single" w:color="FFFFFF" w:sz="8" w:space="0" w:themeColor="background1"/>
          <w:top w:val="single" w:color="FFFFFF" w:sz="24" w:space="0" w:themeColor="background1"/>
          <w:right w:val="single" w:color="FFFFFF" w:sz="8" w:space="0" w:themeColor="background1"/>
          <w:bottom w:val="single" w:color="FFFFFF" w:sz="8" w:space="0" w:themeColor="background1"/>
          <w:insideV w:val="single" w:color="FFFFFF" w:sz="8" w:space="0" w:themeColor="background1"/>
          <w:insideH w:val="none" w:color="000000" w:sz="4" w:space="0"/>
        </w:tcBorders>
      </w:tcPr>
    </w:tblStylePr>
  </w:style>
  <w:style w:type="table" w:styleId="1117">
    <w:name w:val="Medium List 1"/>
    <w:basedOn w:val="835"/>
    <w:uiPriority w:val="65"/>
    <w:semiHidden/>
    <w:unhideWhenUsed/>
    <w:rPr>
      <w:color w:val="000000" w:themeColor="text1"/>
    </w:rPr>
    <w:pPr>
      <w:spacing w:lineRule="auto" w:line="240" w:after="0"/>
    </w:pPr>
    <w:tblPr>
      <w:tblStyleRowBandSize w:val="1"/>
      <w:tblStyleColBandSize w:val="1"/>
      <w:tblBorders>
        <w:top w:val="single" w:color="000000" w:sz="8" w:space="0" w:themeColor="text1"/>
        <w:bottom w:val="single" w:color="000000" w:sz="8" w:space="0" w:themeColor="text1"/>
      </w:tblBorders>
    </w:tblPr>
    <w:tblStylePr w:type="band1Horz">
      <w:tcPr>
        <w:shd w:val="clear" w:fill="C0C0C0" w:color="C0C0C0" w:themeFill="text1" w:themeFillTint="3F"/>
      </w:tcPr>
    </w:tblStylePr>
    <w:tblStylePr w:type="band1Vert">
      <w:tcPr>
        <w:shd w:val="clear" w:fill="C0C0C0" w:color="C0C0C0" w:themeFill="text1" w:themeFillTint="3F"/>
      </w:tcPr>
    </w:tblStylePr>
    <w:tblStylePr w:type="firstCol">
      <w:rPr>
        <w:b/>
        <w:bCs/>
      </w:rPr>
    </w:tblStylePr>
    <w:tblStylePr w:type="firstRow">
      <w:rPr>
        <w:rFonts w:ascii="Cambria" w:hAnsi="Cambria" w:cs="Cambria" w:eastAsia="Cambria"/>
      </w:rPr>
      <w:tcPr>
        <w:tcBorders>
          <w:top w:val="none" w:color="000000" w:sz="4" w:space="0"/>
          <w:bottom w:val="single" w:color="000000" w:sz="8" w:space="0" w:themeColor="text1"/>
        </w:tcBorders>
      </w:tcPr>
    </w:tblStylePr>
    <w:tblStylePr w:type="lastCol">
      <w:rPr>
        <w:b/>
        <w:bCs/>
      </w:rPr>
      <w:tcPr>
        <w:tcBorders>
          <w:top w:val="single" w:color="000000" w:sz="8" w:space="0" w:themeColor="text1"/>
          <w:bottom w:val="single" w:color="000000" w:sz="8" w:space="0" w:themeColor="text1"/>
        </w:tcBorders>
      </w:tcPr>
    </w:tblStylePr>
    <w:tblStylePr w:type="lastRow">
      <w:rPr>
        <w:b/>
        <w:bCs/>
        <w:color w:val="444D26" w:themeColor="text2"/>
      </w:rPr>
      <w:tcPr>
        <w:tcBorders>
          <w:top w:val="single" w:color="000000" w:sz="8" w:space="0" w:themeColor="text1"/>
          <w:bottom w:val="single" w:color="000000" w:sz="8" w:space="0" w:themeColor="text1"/>
        </w:tcBorders>
      </w:tcPr>
    </w:tblStylePr>
  </w:style>
  <w:style w:type="table" w:styleId="1118">
    <w:name w:val="Medium List 1 Accent 1"/>
    <w:basedOn w:val="835"/>
    <w:uiPriority w:val="65"/>
    <w:semiHidden/>
    <w:unhideWhenUsed/>
    <w:rPr>
      <w:color w:val="000000" w:themeColor="text1"/>
    </w:rPr>
    <w:pPr>
      <w:spacing w:lineRule="auto" w:line="240" w:after="0"/>
    </w:pPr>
    <w:tblPr>
      <w:tblStyleRowBandSize w:val="1"/>
      <w:tblStyleColBandSize w:val="1"/>
      <w:tblBorders>
        <w:top w:val="single" w:color="A5B592" w:sz="8" w:space="0" w:themeColor="accent1"/>
        <w:bottom w:val="single" w:color="A5B592" w:sz="8" w:space="0" w:themeColor="accent1"/>
      </w:tblBorders>
    </w:tblPr>
    <w:tblStylePr w:type="band1Horz">
      <w:tcPr>
        <w:shd w:val="clear" w:fill="E8ECE4" w:color="E8ECE4" w:themeFill="accent1" w:themeFillTint="3F"/>
      </w:tcPr>
    </w:tblStylePr>
    <w:tblStylePr w:type="band1Vert">
      <w:tcPr>
        <w:shd w:val="clear" w:fill="E8ECE4" w:color="E8ECE4" w:themeFill="accent1" w:themeFillTint="3F"/>
      </w:tcPr>
    </w:tblStylePr>
    <w:tblStylePr w:type="firstCol">
      <w:rPr>
        <w:b/>
        <w:bCs/>
      </w:rPr>
    </w:tblStylePr>
    <w:tblStylePr w:type="firstRow">
      <w:rPr>
        <w:rFonts w:ascii="Cambria" w:hAnsi="Cambria" w:cs="Cambria" w:eastAsia="Cambria"/>
      </w:rPr>
      <w:tcPr>
        <w:tcBorders>
          <w:top w:val="none" w:color="000000" w:sz="4" w:space="0"/>
          <w:bottom w:val="single" w:color="A5B592" w:sz="8" w:space="0" w:themeColor="accent1"/>
        </w:tcBorders>
      </w:tcPr>
    </w:tblStylePr>
    <w:tblStylePr w:type="lastCol">
      <w:rPr>
        <w:b/>
        <w:bCs/>
      </w:rPr>
      <w:tcPr>
        <w:tcBorders>
          <w:top w:val="single" w:color="A5B592" w:sz="8" w:space="0" w:themeColor="accent1"/>
          <w:bottom w:val="single" w:color="A5B592" w:sz="8" w:space="0" w:themeColor="accent1"/>
        </w:tcBorders>
      </w:tcPr>
    </w:tblStylePr>
    <w:tblStylePr w:type="lastRow">
      <w:rPr>
        <w:b/>
        <w:bCs/>
        <w:color w:val="444D26" w:themeColor="text2"/>
      </w:rPr>
      <w:tcPr>
        <w:tcBorders>
          <w:top w:val="single" w:color="A5B592" w:sz="8" w:space="0" w:themeColor="accent1"/>
          <w:bottom w:val="single" w:color="A5B592" w:sz="8" w:space="0" w:themeColor="accent1"/>
        </w:tcBorders>
      </w:tcPr>
    </w:tblStylePr>
  </w:style>
  <w:style w:type="table" w:styleId="1119">
    <w:name w:val="Medium List 1 Accent 2"/>
    <w:basedOn w:val="835"/>
    <w:uiPriority w:val="65"/>
    <w:semiHidden/>
    <w:unhideWhenUsed/>
    <w:rPr>
      <w:color w:val="000000" w:themeColor="text1"/>
    </w:rPr>
    <w:pPr>
      <w:spacing w:lineRule="auto" w:line="240" w:after="0"/>
    </w:pPr>
    <w:tblPr>
      <w:tblStyleRowBandSize w:val="1"/>
      <w:tblStyleColBandSize w:val="1"/>
      <w:tblBorders>
        <w:top w:val="single" w:color="F3A447" w:sz="8" w:space="0" w:themeColor="accent2"/>
        <w:bottom w:val="single" w:color="F3A447" w:sz="8" w:space="0" w:themeColor="accent2"/>
      </w:tblBorders>
    </w:tblPr>
    <w:tblStylePr w:type="band1Horz">
      <w:tcPr>
        <w:shd w:val="clear" w:fill="FCE8D1" w:color="FCE8D1" w:themeFill="accent2" w:themeFillTint="3F"/>
      </w:tcPr>
    </w:tblStylePr>
    <w:tblStylePr w:type="band1Vert">
      <w:tcPr>
        <w:shd w:val="clear" w:fill="FCE8D1" w:color="FCE8D1" w:themeFill="accent2" w:themeFillTint="3F"/>
      </w:tcPr>
    </w:tblStylePr>
    <w:tblStylePr w:type="firstCol">
      <w:rPr>
        <w:b/>
        <w:bCs/>
      </w:rPr>
    </w:tblStylePr>
    <w:tblStylePr w:type="firstRow">
      <w:rPr>
        <w:rFonts w:ascii="Cambria" w:hAnsi="Cambria" w:cs="Cambria" w:eastAsia="Cambria"/>
      </w:rPr>
      <w:tcPr>
        <w:tcBorders>
          <w:top w:val="none" w:color="000000" w:sz="4" w:space="0"/>
          <w:bottom w:val="single" w:color="F3A447" w:sz="8" w:space="0" w:themeColor="accent2"/>
        </w:tcBorders>
      </w:tcPr>
    </w:tblStylePr>
    <w:tblStylePr w:type="lastCol">
      <w:rPr>
        <w:b/>
        <w:bCs/>
      </w:rPr>
      <w:tcPr>
        <w:tcBorders>
          <w:top w:val="single" w:color="F3A447" w:sz="8" w:space="0" w:themeColor="accent2"/>
          <w:bottom w:val="single" w:color="F3A447" w:sz="8" w:space="0" w:themeColor="accent2"/>
        </w:tcBorders>
      </w:tcPr>
    </w:tblStylePr>
    <w:tblStylePr w:type="lastRow">
      <w:rPr>
        <w:b/>
        <w:bCs/>
        <w:color w:val="444D26" w:themeColor="text2"/>
      </w:rPr>
      <w:tcPr>
        <w:tcBorders>
          <w:top w:val="single" w:color="F3A447" w:sz="8" w:space="0" w:themeColor="accent2"/>
          <w:bottom w:val="single" w:color="F3A447" w:sz="8" w:space="0" w:themeColor="accent2"/>
        </w:tcBorders>
      </w:tcPr>
    </w:tblStylePr>
  </w:style>
  <w:style w:type="table" w:styleId="1120">
    <w:name w:val="Medium List 1 Accent 3"/>
    <w:basedOn w:val="835"/>
    <w:uiPriority w:val="65"/>
    <w:semiHidden/>
    <w:unhideWhenUsed/>
    <w:rPr>
      <w:color w:val="000000" w:themeColor="text1"/>
    </w:rPr>
    <w:pPr>
      <w:spacing w:lineRule="auto" w:line="240" w:after="0"/>
    </w:pPr>
    <w:tblPr>
      <w:tblStyleRowBandSize w:val="1"/>
      <w:tblStyleColBandSize w:val="1"/>
      <w:tblBorders>
        <w:top w:val="single" w:color="E7BC29" w:sz="8" w:space="0" w:themeColor="accent3"/>
        <w:bottom w:val="single" w:color="E7BC29" w:sz="8" w:space="0" w:themeColor="accent3"/>
      </w:tblBorders>
    </w:tblPr>
    <w:tblStylePr w:type="band1Horz">
      <w:tcPr>
        <w:shd w:val="clear" w:fill="F9EEC9" w:color="F9EEC9" w:themeFill="accent3" w:themeFillTint="3F"/>
      </w:tcPr>
    </w:tblStylePr>
    <w:tblStylePr w:type="band1Vert">
      <w:tcPr>
        <w:shd w:val="clear" w:fill="F9EEC9" w:color="F9EEC9" w:themeFill="accent3" w:themeFillTint="3F"/>
      </w:tcPr>
    </w:tblStylePr>
    <w:tblStylePr w:type="firstCol">
      <w:rPr>
        <w:b/>
        <w:bCs/>
      </w:rPr>
    </w:tblStylePr>
    <w:tblStylePr w:type="firstRow">
      <w:rPr>
        <w:rFonts w:ascii="Cambria" w:hAnsi="Cambria" w:cs="Cambria" w:eastAsia="Cambria"/>
      </w:rPr>
      <w:tcPr>
        <w:tcBorders>
          <w:top w:val="none" w:color="000000" w:sz="4" w:space="0"/>
          <w:bottom w:val="single" w:color="E7BC29" w:sz="8" w:space="0" w:themeColor="accent3"/>
        </w:tcBorders>
      </w:tcPr>
    </w:tblStylePr>
    <w:tblStylePr w:type="lastCol">
      <w:rPr>
        <w:b/>
        <w:bCs/>
      </w:rPr>
      <w:tcPr>
        <w:tcBorders>
          <w:top w:val="single" w:color="E7BC29" w:sz="8" w:space="0" w:themeColor="accent3"/>
          <w:bottom w:val="single" w:color="E7BC29" w:sz="8" w:space="0" w:themeColor="accent3"/>
        </w:tcBorders>
      </w:tcPr>
    </w:tblStylePr>
    <w:tblStylePr w:type="lastRow">
      <w:rPr>
        <w:b/>
        <w:bCs/>
        <w:color w:val="444D26" w:themeColor="text2"/>
      </w:rPr>
      <w:tcPr>
        <w:tcBorders>
          <w:top w:val="single" w:color="E7BC29" w:sz="8" w:space="0" w:themeColor="accent3"/>
          <w:bottom w:val="single" w:color="E7BC29" w:sz="8" w:space="0" w:themeColor="accent3"/>
        </w:tcBorders>
      </w:tcPr>
    </w:tblStylePr>
  </w:style>
  <w:style w:type="table" w:styleId="1121">
    <w:name w:val="Medium List 1 Accent 4"/>
    <w:basedOn w:val="835"/>
    <w:uiPriority w:val="65"/>
    <w:semiHidden/>
    <w:unhideWhenUsed/>
    <w:rPr>
      <w:color w:val="000000" w:themeColor="text1"/>
    </w:rPr>
    <w:pPr>
      <w:spacing w:lineRule="auto" w:line="240" w:after="0"/>
    </w:pPr>
    <w:tblPr>
      <w:tblStyleRowBandSize w:val="1"/>
      <w:tblStyleColBandSize w:val="1"/>
      <w:tblBorders>
        <w:top w:val="single" w:color="D092A7" w:sz="8" w:space="0" w:themeColor="accent4"/>
        <w:bottom w:val="single" w:color="D092A7" w:sz="8" w:space="0" w:themeColor="accent4"/>
      </w:tblBorders>
    </w:tblPr>
    <w:tblStylePr w:type="band1Horz">
      <w:tcPr>
        <w:shd w:val="clear" w:fill="F3E3E9" w:color="F3E3E9" w:themeFill="accent4" w:themeFillTint="3F"/>
      </w:tcPr>
    </w:tblStylePr>
    <w:tblStylePr w:type="band1Vert">
      <w:tcPr>
        <w:shd w:val="clear" w:fill="F3E3E9" w:color="F3E3E9" w:themeFill="accent4" w:themeFillTint="3F"/>
      </w:tcPr>
    </w:tblStylePr>
    <w:tblStylePr w:type="firstCol">
      <w:rPr>
        <w:b/>
        <w:bCs/>
      </w:rPr>
    </w:tblStylePr>
    <w:tblStylePr w:type="firstRow">
      <w:rPr>
        <w:rFonts w:ascii="Cambria" w:hAnsi="Cambria" w:cs="Cambria" w:eastAsia="Cambria"/>
      </w:rPr>
      <w:tcPr>
        <w:tcBorders>
          <w:top w:val="none" w:color="000000" w:sz="4" w:space="0"/>
          <w:bottom w:val="single" w:color="D092A7" w:sz="8" w:space="0" w:themeColor="accent4"/>
        </w:tcBorders>
      </w:tcPr>
    </w:tblStylePr>
    <w:tblStylePr w:type="lastCol">
      <w:rPr>
        <w:b/>
        <w:bCs/>
      </w:rPr>
      <w:tcPr>
        <w:tcBorders>
          <w:top w:val="single" w:color="D092A7" w:sz="8" w:space="0" w:themeColor="accent4"/>
          <w:bottom w:val="single" w:color="D092A7" w:sz="8" w:space="0" w:themeColor="accent4"/>
        </w:tcBorders>
      </w:tcPr>
    </w:tblStylePr>
    <w:tblStylePr w:type="lastRow">
      <w:rPr>
        <w:b/>
        <w:bCs/>
        <w:color w:val="444D26" w:themeColor="text2"/>
      </w:rPr>
      <w:tcPr>
        <w:tcBorders>
          <w:top w:val="single" w:color="D092A7" w:sz="8" w:space="0" w:themeColor="accent4"/>
          <w:bottom w:val="single" w:color="D092A7" w:sz="8" w:space="0" w:themeColor="accent4"/>
        </w:tcBorders>
      </w:tcPr>
    </w:tblStylePr>
  </w:style>
  <w:style w:type="table" w:styleId="1122">
    <w:name w:val="Medium List 1 Accent 5"/>
    <w:basedOn w:val="835"/>
    <w:uiPriority w:val="65"/>
    <w:semiHidden/>
    <w:unhideWhenUsed/>
    <w:rPr>
      <w:color w:val="000000" w:themeColor="text1"/>
    </w:rPr>
    <w:pPr>
      <w:spacing w:lineRule="auto" w:line="240" w:after="0"/>
    </w:pPr>
    <w:tblPr>
      <w:tblStyleRowBandSize w:val="1"/>
      <w:tblStyleColBandSize w:val="1"/>
      <w:tblBorders>
        <w:top w:val="single" w:color="9C85C0" w:sz="8" w:space="0" w:themeColor="accent5"/>
        <w:bottom w:val="single" w:color="9C85C0" w:sz="8" w:space="0" w:themeColor="accent5"/>
      </w:tblBorders>
    </w:tblPr>
    <w:tblStylePr w:type="band1Horz">
      <w:tcPr>
        <w:shd w:val="clear" w:fill="E6E0EF" w:color="E6E0EF" w:themeFill="accent5" w:themeFillTint="3F"/>
      </w:tcPr>
    </w:tblStylePr>
    <w:tblStylePr w:type="band1Vert">
      <w:tcPr>
        <w:shd w:val="clear" w:fill="E6E0EF" w:color="E6E0EF" w:themeFill="accent5" w:themeFillTint="3F"/>
      </w:tcPr>
    </w:tblStylePr>
    <w:tblStylePr w:type="firstCol">
      <w:rPr>
        <w:b/>
        <w:bCs/>
      </w:rPr>
    </w:tblStylePr>
    <w:tblStylePr w:type="firstRow">
      <w:rPr>
        <w:rFonts w:ascii="Cambria" w:hAnsi="Cambria" w:cs="Cambria" w:eastAsia="Cambria"/>
      </w:rPr>
      <w:tcPr>
        <w:tcBorders>
          <w:top w:val="none" w:color="000000" w:sz="4" w:space="0"/>
          <w:bottom w:val="single" w:color="9C85C0" w:sz="8" w:space="0" w:themeColor="accent5"/>
        </w:tcBorders>
      </w:tcPr>
    </w:tblStylePr>
    <w:tblStylePr w:type="lastCol">
      <w:rPr>
        <w:b/>
        <w:bCs/>
      </w:rPr>
      <w:tcPr>
        <w:tcBorders>
          <w:top w:val="single" w:color="9C85C0" w:sz="8" w:space="0" w:themeColor="accent5"/>
          <w:bottom w:val="single" w:color="9C85C0" w:sz="8" w:space="0" w:themeColor="accent5"/>
        </w:tcBorders>
      </w:tcPr>
    </w:tblStylePr>
    <w:tblStylePr w:type="lastRow">
      <w:rPr>
        <w:b/>
        <w:bCs/>
        <w:color w:val="444D26" w:themeColor="text2"/>
      </w:rPr>
      <w:tcPr>
        <w:tcBorders>
          <w:top w:val="single" w:color="9C85C0" w:sz="8" w:space="0" w:themeColor="accent5"/>
          <w:bottom w:val="single" w:color="9C85C0" w:sz="8" w:space="0" w:themeColor="accent5"/>
        </w:tcBorders>
      </w:tcPr>
    </w:tblStylePr>
  </w:style>
  <w:style w:type="table" w:styleId="1123">
    <w:name w:val="Medium List 1 Accent 6"/>
    <w:basedOn w:val="835"/>
    <w:uiPriority w:val="65"/>
    <w:semiHidden/>
    <w:unhideWhenUsed/>
    <w:rPr>
      <w:color w:val="000000" w:themeColor="text1"/>
    </w:rPr>
    <w:pPr>
      <w:spacing w:lineRule="auto" w:line="240" w:after="0"/>
    </w:pPr>
    <w:tblPr>
      <w:tblStyleRowBandSize w:val="1"/>
      <w:tblStyleColBandSize w:val="1"/>
      <w:tblBorders>
        <w:top w:val="single" w:color="809EC2" w:sz="8" w:space="0" w:themeColor="accent6"/>
        <w:bottom w:val="single" w:color="809EC2" w:sz="8" w:space="0" w:themeColor="accent6"/>
      </w:tblBorders>
    </w:tblPr>
    <w:tblStylePr w:type="band1Horz">
      <w:tcPr>
        <w:shd w:val="clear" w:fill="DFE6F0" w:color="DFE6F0" w:themeFill="accent6" w:themeFillTint="3F"/>
      </w:tcPr>
    </w:tblStylePr>
    <w:tblStylePr w:type="band1Vert">
      <w:tcPr>
        <w:shd w:val="clear" w:fill="DFE6F0" w:color="DFE6F0" w:themeFill="accent6" w:themeFillTint="3F"/>
      </w:tcPr>
    </w:tblStylePr>
    <w:tblStylePr w:type="firstCol">
      <w:rPr>
        <w:b/>
        <w:bCs/>
      </w:rPr>
    </w:tblStylePr>
    <w:tblStylePr w:type="firstRow">
      <w:rPr>
        <w:rFonts w:ascii="Cambria" w:hAnsi="Cambria" w:cs="Cambria" w:eastAsia="Cambria"/>
      </w:rPr>
      <w:tcPr>
        <w:tcBorders>
          <w:top w:val="none" w:color="000000" w:sz="4" w:space="0"/>
          <w:bottom w:val="single" w:color="809EC2" w:sz="8" w:space="0" w:themeColor="accent6"/>
        </w:tcBorders>
      </w:tcPr>
    </w:tblStylePr>
    <w:tblStylePr w:type="lastCol">
      <w:rPr>
        <w:b/>
        <w:bCs/>
      </w:rPr>
      <w:tcPr>
        <w:tcBorders>
          <w:top w:val="single" w:color="809EC2" w:sz="8" w:space="0" w:themeColor="accent6"/>
          <w:bottom w:val="single" w:color="809EC2" w:sz="8" w:space="0" w:themeColor="accent6"/>
        </w:tcBorders>
      </w:tcPr>
    </w:tblStylePr>
    <w:tblStylePr w:type="lastRow">
      <w:rPr>
        <w:b/>
        <w:bCs/>
        <w:color w:val="444D26" w:themeColor="text2"/>
      </w:rPr>
      <w:tcPr>
        <w:tcBorders>
          <w:top w:val="single" w:color="809EC2" w:sz="8" w:space="0" w:themeColor="accent6"/>
          <w:bottom w:val="single" w:color="809EC2" w:sz="8" w:space="0" w:themeColor="accent6"/>
        </w:tcBorders>
      </w:tcPr>
    </w:tblStylePr>
  </w:style>
  <w:style w:type="table" w:styleId="1124">
    <w:name w:val="Medium List 2"/>
    <w:basedOn w:val="835"/>
    <w:uiPriority w:val="66"/>
    <w:semiHidden/>
    <w:unhideWhenUsed/>
    <w:rPr>
      <w:rFonts w:ascii="Cambria" w:hAnsi="Cambria" w:cs="Cambria" w:eastAsia="Cambria"/>
      <w:color w:val="000000" w:themeColor="text1"/>
    </w:rPr>
    <w:pPr>
      <w:spacing w:lineRule="auto" w:line="240" w:after="0"/>
    </w:pPr>
    <w:tblPr>
      <w:tblStyleRowBandSize w:val="1"/>
      <w:tblStyleColBandSize w:val="1"/>
      <w:tblBorders>
        <w:left w:val="single" w:color="000000" w:sz="8" w:space="0" w:themeColor="text1"/>
        <w:top w:val="single" w:color="000000" w:sz="8" w:space="0" w:themeColor="text1"/>
        <w:right w:val="single" w:color="000000" w:sz="8" w:space="0" w:themeColor="text1"/>
        <w:bottom w:val="single" w:color="000000" w:sz="8" w:space="0" w:themeColor="text1"/>
      </w:tblBorders>
    </w:tblPr>
    <w:tblStylePr w:type="band1Horz">
      <w:tcPr>
        <w:shd w:val="clear" w:fill="C0C0C0" w:color="C0C0C0" w:themeFill="text1" w:themeFillTint="3F"/>
        <w:tcBorders>
          <w:top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C0C0C0" w:color="C0C0C0" w:themeFill="text1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single" w:color="000000" w:sz="8" w:space="0" w:themeColor="text1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24" w:space="0" w:themeColor="text1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fill="FFFFFF" w:color="FFFFFF" w:themeFill="background1"/>
        <w:tcBorders>
          <w:left w:val="single" w:color="000000" w:sz="8" w:space="0" w:themeColor="text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fill="FFFFFF" w:color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125">
    <w:name w:val="Medium List 2 Accent 1"/>
    <w:basedOn w:val="835"/>
    <w:uiPriority w:val="66"/>
    <w:semiHidden/>
    <w:unhideWhenUsed/>
    <w:rPr>
      <w:rFonts w:ascii="Cambria" w:hAnsi="Cambria" w:cs="Cambria" w:eastAsia="Cambria"/>
      <w:color w:val="000000" w:themeColor="text1"/>
    </w:rPr>
    <w:pPr>
      <w:spacing w:lineRule="auto" w:line="240" w:after="0"/>
    </w:pPr>
    <w:tblPr>
      <w:tblStyleRowBandSize w:val="1"/>
      <w:tblStyleColBandSize w:val="1"/>
      <w:tblBorders>
        <w:left w:val="single" w:color="A5B592" w:sz="8" w:space="0" w:themeColor="accent1"/>
        <w:top w:val="single" w:color="A5B592" w:sz="8" w:space="0" w:themeColor="accent1"/>
        <w:right w:val="single" w:color="A5B592" w:sz="8" w:space="0" w:themeColor="accent1"/>
        <w:bottom w:val="single" w:color="A5B592" w:sz="8" w:space="0" w:themeColor="accent1"/>
      </w:tblBorders>
    </w:tblPr>
    <w:tblStylePr w:type="band1Horz">
      <w:tcPr>
        <w:shd w:val="clear" w:fill="E8ECE4" w:color="E8ECE4" w:themeFill="accent1" w:themeFillTint="3F"/>
        <w:tcBorders>
          <w:top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E8ECE4" w:color="E8ECE4" w:themeFill="accent1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single" w:color="A5B592" w:sz="8" w:space="0" w:themeColor="accent1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B592" w:sz="24" w:space="0" w:themeColor="accent1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fill="FFFFFF" w:color="FFFFFF" w:themeFill="background1"/>
        <w:tcBorders>
          <w:left w:val="single" w:color="A5B592" w:sz="8" w:space="0" w:themeColor="accent1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fill="FFFFFF" w:color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126">
    <w:name w:val="Medium List 2 Accent 2"/>
    <w:basedOn w:val="835"/>
    <w:uiPriority w:val="66"/>
    <w:semiHidden/>
    <w:unhideWhenUsed/>
    <w:rPr>
      <w:rFonts w:ascii="Cambria" w:hAnsi="Cambria" w:cs="Cambria" w:eastAsia="Cambria"/>
      <w:color w:val="000000" w:themeColor="text1"/>
    </w:rPr>
    <w:pPr>
      <w:spacing w:lineRule="auto" w:line="240" w:after="0"/>
    </w:pPr>
    <w:tblPr>
      <w:tblStyleRowBandSize w:val="1"/>
      <w:tblStyleColBandSize w:val="1"/>
      <w:tblBorders>
        <w:left w:val="single" w:color="F3A447" w:sz="8" w:space="0" w:themeColor="accent2"/>
        <w:top w:val="single" w:color="F3A447" w:sz="8" w:space="0" w:themeColor="accent2"/>
        <w:right w:val="single" w:color="F3A447" w:sz="8" w:space="0" w:themeColor="accent2"/>
        <w:bottom w:val="single" w:color="F3A447" w:sz="8" w:space="0" w:themeColor="accent2"/>
      </w:tblBorders>
    </w:tblPr>
    <w:tblStylePr w:type="band1Horz">
      <w:tcPr>
        <w:shd w:val="clear" w:fill="FCE8D1" w:color="FCE8D1" w:themeFill="accent2" w:themeFillTint="3F"/>
        <w:tcBorders>
          <w:top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FCE8D1" w:color="FCE8D1" w:themeFill="accent2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single" w:color="F3A447" w:sz="8" w:space="0" w:themeColor="accent2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3A447" w:sz="24" w:space="0" w:themeColor="accent2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fill="FFFFFF" w:color="FFFFFF" w:themeFill="background1"/>
        <w:tcBorders>
          <w:left w:val="single" w:color="F3A447" w:sz="8" w:space="0" w:themeColor="accent2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fill="FFFFFF" w:color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127">
    <w:name w:val="Medium List 2 Accent 3"/>
    <w:basedOn w:val="835"/>
    <w:uiPriority w:val="66"/>
    <w:semiHidden/>
    <w:unhideWhenUsed/>
    <w:rPr>
      <w:rFonts w:ascii="Cambria" w:hAnsi="Cambria" w:cs="Cambria" w:eastAsia="Cambria"/>
      <w:color w:val="000000" w:themeColor="text1"/>
    </w:rPr>
    <w:pPr>
      <w:spacing w:lineRule="auto" w:line="240" w:after="0"/>
    </w:pPr>
    <w:tblPr>
      <w:tblStyleRowBandSize w:val="1"/>
      <w:tblStyleColBandSize w:val="1"/>
      <w:tblBorders>
        <w:left w:val="single" w:color="E7BC29" w:sz="8" w:space="0" w:themeColor="accent3"/>
        <w:top w:val="single" w:color="E7BC29" w:sz="8" w:space="0" w:themeColor="accent3"/>
        <w:right w:val="single" w:color="E7BC29" w:sz="8" w:space="0" w:themeColor="accent3"/>
        <w:bottom w:val="single" w:color="E7BC29" w:sz="8" w:space="0" w:themeColor="accent3"/>
      </w:tblBorders>
    </w:tblPr>
    <w:tblStylePr w:type="band1Horz">
      <w:tcPr>
        <w:shd w:val="clear" w:fill="F9EEC9" w:color="F9EEC9" w:themeFill="accent3" w:themeFillTint="3F"/>
        <w:tcBorders>
          <w:top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F9EEC9" w:color="F9EEC9" w:themeFill="accent3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single" w:color="E7BC29" w:sz="8" w:space="0" w:themeColor="accent3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7BC29" w:sz="24" w:space="0" w:themeColor="accent3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fill="FFFFFF" w:color="FFFFFF" w:themeFill="background1"/>
        <w:tcBorders>
          <w:left w:val="single" w:color="E7BC29" w:sz="8" w:space="0" w:themeColor="accent3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fill="FFFFFF" w:color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128">
    <w:name w:val="Medium List 2 Accent 4"/>
    <w:basedOn w:val="835"/>
    <w:uiPriority w:val="66"/>
    <w:semiHidden/>
    <w:unhideWhenUsed/>
    <w:rPr>
      <w:rFonts w:ascii="Cambria" w:hAnsi="Cambria" w:cs="Cambria" w:eastAsia="Cambria"/>
      <w:color w:val="000000" w:themeColor="text1"/>
    </w:rPr>
    <w:pPr>
      <w:spacing w:lineRule="auto" w:line="240" w:after="0"/>
    </w:pPr>
    <w:tblPr>
      <w:tblStyleRowBandSize w:val="1"/>
      <w:tblStyleColBandSize w:val="1"/>
      <w:tblBorders>
        <w:left w:val="single" w:color="D092A7" w:sz="8" w:space="0" w:themeColor="accent4"/>
        <w:top w:val="single" w:color="D092A7" w:sz="8" w:space="0" w:themeColor="accent4"/>
        <w:right w:val="single" w:color="D092A7" w:sz="8" w:space="0" w:themeColor="accent4"/>
        <w:bottom w:val="single" w:color="D092A7" w:sz="8" w:space="0" w:themeColor="accent4"/>
      </w:tblBorders>
    </w:tblPr>
    <w:tblStylePr w:type="band1Horz">
      <w:tcPr>
        <w:shd w:val="clear" w:fill="F3E3E9" w:color="F3E3E9" w:themeFill="accent4" w:themeFillTint="3F"/>
        <w:tcBorders>
          <w:top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F3E3E9" w:color="F3E3E9" w:themeFill="accent4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single" w:color="D092A7" w:sz="8" w:space="0" w:themeColor="accent4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092A7" w:sz="24" w:space="0" w:themeColor="accent4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fill="FFFFFF" w:color="FFFFFF" w:themeFill="background1"/>
        <w:tcBorders>
          <w:left w:val="single" w:color="D092A7" w:sz="8" w:space="0" w:themeColor="accent4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fill="FFFFFF" w:color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129">
    <w:name w:val="Medium List 2 Accent 5"/>
    <w:basedOn w:val="835"/>
    <w:uiPriority w:val="66"/>
    <w:semiHidden/>
    <w:unhideWhenUsed/>
    <w:rPr>
      <w:rFonts w:ascii="Cambria" w:hAnsi="Cambria" w:cs="Cambria" w:eastAsia="Cambria"/>
      <w:color w:val="000000" w:themeColor="text1"/>
    </w:rPr>
    <w:pPr>
      <w:spacing w:lineRule="auto" w:line="240" w:after="0"/>
    </w:pPr>
    <w:tblPr>
      <w:tblStyleRowBandSize w:val="1"/>
      <w:tblStyleColBandSize w:val="1"/>
      <w:tblBorders>
        <w:left w:val="single" w:color="9C85C0" w:sz="8" w:space="0" w:themeColor="accent5"/>
        <w:top w:val="single" w:color="9C85C0" w:sz="8" w:space="0" w:themeColor="accent5"/>
        <w:right w:val="single" w:color="9C85C0" w:sz="8" w:space="0" w:themeColor="accent5"/>
        <w:bottom w:val="single" w:color="9C85C0" w:sz="8" w:space="0" w:themeColor="accent5"/>
      </w:tblBorders>
    </w:tblPr>
    <w:tblStylePr w:type="band1Horz">
      <w:tcPr>
        <w:shd w:val="clear" w:fill="E6E0EF" w:color="E6E0EF" w:themeFill="accent5" w:themeFillTint="3F"/>
        <w:tcBorders>
          <w:top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E6E0EF" w:color="E6E0EF" w:themeFill="accent5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single" w:color="9C85C0" w:sz="8" w:space="0" w:themeColor="accent5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C85C0" w:sz="24" w:space="0" w:themeColor="accent5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fill="FFFFFF" w:color="FFFFFF" w:themeFill="background1"/>
        <w:tcBorders>
          <w:left w:val="single" w:color="9C85C0" w:sz="8" w:space="0" w:themeColor="accent5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fill="FFFFFF" w:color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130">
    <w:name w:val="Medium List 2 Accent 6"/>
    <w:basedOn w:val="835"/>
    <w:uiPriority w:val="66"/>
    <w:semiHidden/>
    <w:unhideWhenUsed/>
    <w:rPr>
      <w:rFonts w:ascii="Cambria" w:hAnsi="Cambria" w:cs="Cambria" w:eastAsia="Cambria"/>
      <w:color w:val="000000" w:themeColor="text1"/>
    </w:rPr>
    <w:pPr>
      <w:spacing w:lineRule="auto" w:line="240" w:after="0"/>
    </w:pPr>
    <w:tblPr>
      <w:tblStyleRowBandSize w:val="1"/>
      <w:tblStyleColBandSize w:val="1"/>
      <w:tblBorders>
        <w:left w:val="single" w:color="809EC2" w:sz="8" w:space="0" w:themeColor="accent6"/>
        <w:top w:val="single" w:color="809EC2" w:sz="8" w:space="0" w:themeColor="accent6"/>
        <w:right w:val="single" w:color="809EC2" w:sz="8" w:space="0" w:themeColor="accent6"/>
        <w:bottom w:val="single" w:color="809EC2" w:sz="8" w:space="0" w:themeColor="accent6"/>
      </w:tblBorders>
    </w:tblPr>
    <w:tblStylePr w:type="band1Horz">
      <w:tcPr>
        <w:shd w:val="clear" w:fill="DFE6F0" w:color="DFE6F0" w:themeFill="accent6" w:themeFillTint="3F"/>
        <w:tcBorders>
          <w:top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DFE6F0" w:color="DFE6F0" w:themeFill="accent6" w:themeFillTint="3F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single" w:color="809EC2" w:sz="8" w:space="0" w:themeColor="accent6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809EC2" w:sz="24" w:space="0" w:themeColor="accent6"/>
          <w:insideV w:val="none" w:color="000000" w:sz="4" w:space="0"/>
          <w:insideH w:val="none" w:color="000000" w:sz="4" w:space="0"/>
        </w:tcBorders>
      </w:tcPr>
    </w:tblStylePr>
    <w:tblStylePr w:type="lastCol">
      <w:tcPr>
        <w:shd w:val="clear" w:fill="FFFFFF" w:color="FFFFFF" w:themeFill="background1"/>
        <w:tcBorders>
          <w:left w:val="single" w:color="809EC2" w:sz="8" w:space="0" w:themeColor="accent6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fill="FFFFFF" w:color="FFFFFF" w:themeFill="background1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fill="FFFFFF" w:color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131">
    <w:name w:val="Medium Shading 1"/>
    <w:basedOn w:val="835"/>
    <w:uiPriority w:val="63"/>
    <w:semiHidden/>
    <w:unhideWhenUsed/>
    <w:pPr>
      <w:spacing w:lineRule="auto" w:line="240" w:after="0"/>
    </w:pPr>
    <w:tblPr>
      <w:tblStyleRowBandSize w:val="1"/>
      <w:tblStyleColBandSize w:val="1"/>
      <w:tblBorders>
        <w:left w:val="single" w:color="404040" w:sz="8" w:space="0" w:themeColor="text1" w:themeTint="BF"/>
        <w:top w:val="single" w:color="404040" w:sz="8" w:space="0" w:themeColor="text1" w:themeTint="BF"/>
        <w:right w:val="single" w:color="404040" w:sz="8" w:space="0" w:themeColor="text1" w:themeTint="BF"/>
        <w:bottom w:val="single" w:color="404040" w:sz="8" w:space="0" w:themeColor="text1" w:themeTint="BF"/>
        <w:insideH w:val="single" w:color="404040" w:sz="8" w:space="0" w:themeColor="text1" w:themeTint="BF"/>
      </w:tblBorders>
    </w:tblPr>
    <w:tblStylePr w:type="band1Horz">
      <w:tcPr>
        <w:shd w:val="clear" w:fill="C0C0C0" w:color="C0C0C0" w:themeFill="text1" w:themeFillTint="3F"/>
        <w:tcBorders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C0C0C0" w:color="C0C0C0" w:themeFill="text1" w:themeFillTint="3F"/>
      </w:tcPr>
    </w:tblStylePr>
    <w:tblStylePr w:type="band2Horz">
      <w:tcPr>
        <w:tcBorders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fill="000000" w:color="000000" w:themeFill="text1"/>
        <w:tcBorders>
          <w:left w:val="single" w:color="404040" w:sz="8" w:space="0" w:themeColor="text1" w:themeTint="BF"/>
          <w:top w:val="single" w:color="404040" w:sz="8" w:space="0" w:themeColor="text1" w:themeTint="BF"/>
          <w:right w:val="single" w:color="404040" w:sz="8" w:space="0" w:themeColor="text1" w:themeTint="BF"/>
          <w:bottom w:val="single" w:color="404040" w:sz="8" w:space="0" w:themeColor="text1" w:themeTint="BF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404040" w:sz="8" w:space="0" w:themeColor="text1" w:themeTint="BF"/>
          <w:top w:val="single" w:color="404040" w:sz="6" w:space="0" w:themeColor="text1" w:themeTint="BF"/>
          <w:right w:val="single" w:color="404040" w:sz="8" w:space="0" w:themeColor="text1" w:themeTint="BF"/>
          <w:bottom w:val="single" w:color="404040" w:sz="8" w:space="0" w:themeColor="text1" w:themeTint="BF"/>
          <w:insideV w:val="none" w:color="000000" w:sz="4" w:space="0"/>
          <w:insideH w:val="none" w:color="000000" w:sz="4" w:space="0"/>
        </w:tcBorders>
      </w:tcPr>
    </w:tblStylePr>
  </w:style>
  <w:style w:type="table" w:styleId="1132">
    <w:name w:val="Medium Shading 1 Accent 1"/>
    <w:basedOn w:val="835"/>
    <w:uiPriority w:val="63"/>
    <w:semiHidden/>
    <w:unhideWhenUsed/>
    <w:pPr>
      <w:spacing w:lineRule="auto" w:line="240" w:after="0"/>
    </w:pPr>
    <w:tblPr>
      <w:tblStyleRowBandSize w:val="1"/>
      <w:tblStyleColBandSize w:val="1"/>
      <w:tblBorders>
        <w:left w:val="single" w:color="BBC7AD" w:sz="8" w:space="0" w:themeColor="accent1" w:themeTint="BF"/>
        <w:top w:val="single" w:color="BBC7AD" w:sz="8" w:space="0" w:themeColor="accent1" w:themeTint="BF"/>
        <w:right w:val="single" w:color="BBC7AD" w:sz="8" w:space="0" w:themeColor="accent1" w:themeTint="BF"/>
        <w:bottom w:val="single" w:color="BBC7AD" w:sz="8" w:space="0" w:themeColor="accent1" w:themeTint="BF"/>
        <w:insideH w:val="single" w:color="BBC7AD" w:sz="8" w:space="0" w:themeColor="accent1" w:themeTint="BF"/>
      </w:tblBorders>
    </w:tblPr>
    <w:tblStylePr w:type="band1Horz">
      <w:tcPr>
        <w:shd w:val="clear" w:fill="E8ECE4" w:color="E8ECE4" w:themeFill="accent1" w:themeFillTint="3F"/>
        <w:tcBorders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E8ECE4" w:color="E8ECE4" w:themeFill="accent1" w:themeFillTint="3F"/>
      </w:tcPr>
    </w:tblStylePr>
    <w:tblStylePr w:type="band2Horz">
      <w:tcPr>
        <w:tcBorders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fill="A5B592" w:color="A5B592" w:themeFill="accent1"/>
        <w:tcBorders>
          <w:left w:val="single" w:color="BBC7AD" w:sz="8" w:space="0" w:themeColor="accent1" w:themeTint="BF"/>
          <w:top w:val="single" w:color="BBC7AD" w:sz="8" w:space="0" w:themeColor="accent1" w:themeTint="BF"/>
          <w:right w:val="single" w:color="BBC7AD" w:sz="8" w:space="0" w:themeColor="accent1" w:themeTint="BF"/>
          <w:bottom w:val="single" w:color="BBC7AD" w:sz="8" w:space="0" w:themeColor="accent1" w:themeTint="BF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BBC7AD" w:sz="8" w:space="0" w:themeColor="accent1" w:themeTint="BF"/>
          <w:top w:val="single" w:color="BBC7AD" w:sz="6" w:space="0" w:themeColor="accent1" w:themeTint="BF"/>
          <w:right w:val="single" w:color="BBC7AD" w:sz="8" w:space="0" w:themeColor="accent1" w:themeTint="BF"/>
          <w:bottom w:val="single" w:color="BBC7AD" w:sz="8" w:space="0" w:themeColor="accent1" w:themeTint="BF"/>
          <w:insideV w:val="none" w:color="000000" w:sz="4" w:space="0"/>
          <w:insideH w:val="none" w:color="000000" w:sz="4" w:space="0"/>
        </w:tcBorders>
      </w:tcPr>
    </w:tblStylePr>
  </w:style>
  <w:style w:type="table" w:styleId="1133">
    <w:name w:val="Medium Shading 1 Accent 2"/>
    <w:basedOn w:val="835"/>
    <w:uiPriority w:val="63"/>
    <w:semiHidden/>
    <w:unhideWhenUsed/>
    <w:pPr>
      <w:spacing w:lineRule="auto" w:line="240" w:after="0"/>
    </w:pPr>
    <w:tblPr>
      <w:tblStyleRowBandSize w:val="1"/>
      <w:tblStyleColBandSize w:val="1"/>
      <w:tblBorders>
        <w:left w:val="single" w:color="F6BA75" w:sz="8" w:space="0" w:themeColor="accent2" w:themeTint="BF"/>
        <w:top w:val="single" w:color="F6BA75" w:sz="8" w:space="0" w:themeColor="accent2" w:themeTint="BF"/>
        <w:right w:val="single" w:color="F6BA75" w:sz="8" w:space="0" w:themeColor="accent2" w:themeTint="BF"/>
        <w:bottom w:val="single" w:color="F6BA75" w:sz="8" w:space="0" w:themeColor="accent2" w:themeTint="BF"/>
        <w:insideH w:val="single" w:color="F6BA75" w:sz="8" w:space="0" w:themeColor="accent2" w:themeTint="BF"/>
      </w:tblBorders>
    </w:tblPr>
    <w:tblStylePr w:type="band1Horz">
      <w:tcPr>
        <w:shd w:val="clear" w:fill="FCE8D1" w:color="FCE8D1" w:themeFill="accent2" w:themeFillTint="3F"/>
        <w:tcBorders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FCE8D1" w:color="FCE8D1" w:themeFill="accent2" w:themeFillTint="3F"/>
      </w:tcPr>
    </w:tblStylePr>
    <w:tblStylePr w:type="band2Horz">
      <w:tcPr>
        <w:tcBorders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fill="F3A447" w:color="F3A447" w:themeFill="accent2"/>
        <w:tcBorders>
          <w:left w:val="single" w:color="F6BA75" w:sz="8" w:space="0" w:themeColor="accent2" w:themeTint="BF"/>
          <w:top w:val="single" w:color="F6BA75" w:sz="8" w:space="0" w:themeColor="accent2" w:themeTint="BF"/>
          <w:right w:val="single" w:color="F6BA75" w:sz="8" w:space="0" w:themeColor="accent2" w:themeTint="BF"/>
          <w:bottom w:val="single" w:color="F6BA75" w:sz="8" w:space="0" w:themeColor="accent2" w:themeTint="BF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F6BA75" w:sz="8" w:space="0" w:themeColor="accent2" w:themeTint="BF"/>
          <w:top w:val="single" w:color="F6BA75" w:sz="6" w:space="0" w:themeColor="accent2" w:themeTint="BF"/>
          <w:right w:val="single" w:color="F6BA75" w:sz="8" w:space="0" w:themeColor="accent2" w:themeTint="BF"/>
          <w:bottom w:val="single" w:color="F6BA75" w:sz="8" w:space="0" w:themeColor="accent2" w:themeTint="BF"/>
          <w:insideV w:val="none" w:color="000000" w:sz="4" w:space="0"/>
          <w:insideH w:val="none" w:color="000000" w:sz="4" w:space="0"/>
        </w:tcBorders>
      </w:tcPr>
    </w:tblStylePr>
  </w:style>
  <w:style w:type="table" w:styleId="1134">
    <w:name w:val="Medium Shading 1 Accent 3"/>
    <w:basedOn w:val="835"/>
    <w:uiPriority w:val="63"/>
    <w:semiHidden/>
    <w:unhideWhenUsed/>
    <w:pPr>
      <w:spacing w:lineRule="auto" w:line="240" w:after="0"/>
    </w:pPr>
    <w:tblPr>
      <w:tblStyleRowBandSize w:val="1"/>
      <w:tblStyleColBandSize w:val="1"/>
      <w:tblBorders>
        <w:left w:val="single" w:color="EDCC5E" w:sz="8" w:space="0" w:themeColor="accent3" w:themeTint="BF"/>
        <w:top w:val="single" w:color="EDCC5E" w:sz="8" w:space="0" w:themeColor="accent3" w:themeTint="BF"/>
        <w:right w:val="single" w:color="EDCC5E" w:sz="8" w:space="0" w:themeColor="accent3" w:themeTint="BF"/>
        <w:bottom w:val="single" w:color="EDCC5E" w:sz="8" w:space="0" w:themeColor="accent3" w:themeTint="BF"/>
        <w:insideH w:val="single" w:color="EDCC5E" w:sz="8" w:space="0" w:themeColor="accent3" w:themeTint="BF"/>
      </w:tblBorders>
    </w:tblPr>
    <w:tblStylePr w:type="band1Horz">
      <w:tcPr>
        <w:shd w:val="clear" w:fill="F9EEC9" w:color="F9EEC9" w:themeFill="accent3" w:themeFillTint="3F"/>
        <w:tcBorders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F9EEC9" w:color="F9EEC9" w:themeFill="accent3" w:themeFillTint="3F"/>
      </w:tcPr>
    </w:tblStylePr>
    <w:tblStylePr w:type="band2Horz">
      <w:tcPr>
        <w:tcBorders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fill="E7BC29" w:color="E7BC29" w:themeFill="accent3"/>
        <w:tcBorders>
          <w:left w:val="single" w:color="EDCC5E" w:sz="8" w:space="0" w:themeColor="accent3" w:themeTint="BF"/>
          <w:top w:val="single" w:color="EDCC5E" w:sz="8" w:space="0" w:themeColor="accent3" w:themeTint="BF"/>
          <w:right w:val="single" w:color="EDCC5E" w:sz="8" w:space="0" w:themeColor="accent3" w:themeTint="BF"/>
          <w:bottom w:val="single" w:color="EDCC5E" w:sz="8" w:space="0" w:themeColor="accent3" w:themeTint="BF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EDCC5E" w:sz="8" w:space="0" w:themeColor="accent3" w:themeTint="BF"/>
          <w:top w:val="single" w:color="EDCC5E" w:sz="6" w:space="0" w:themeColor="accent3" w:themeTint="BF"/>
          <w:right w:val="single" w:color="EDCC5E" w:sz="8" w:space="0" w:themeColor="accent3" w:themeTint="BF"/>
          <w:bottom w:val="single" w:color="EDCC5E" w:sz="8" w:space="0" w:themeColor="accent3" w:themeTint="BF"/>
          <w:insideV w:val="none" w:color="000000" w:sz="4" w:space="0"/>
          <w:insideH w:val="none" w:color="000000" w:sz="4" w:space="0"/>
        </w:tcBorders>
      </w:tcPr>
    </w:tblStylePr>
  </w:style>
  <w:style w:type="table" w:styleId="1135">
    <w:name w:val="Medium Shading 1 Accent 4"/>
    <w:basedOn w:val="835"/>
    <w:uiPriority w:val="63"/>
    <w:semiHidden/>
    <w:unhideWhenUsed/>
    <w:pPr>
      <w:spacing w:lineRule="auto" w:line="240" w:after="0"/>
    </w:pPr>
    <w:tblPr>
      <w:tblStyleRowBandSize w:val="1"/>
      <w:tblStyleColBandSize w:val="1"/>
      <w:tblBorders>
        <w:left w:val="single" w:color="DBADBC" w:sz="8" w:space="0" w:themeColor="accent4" w:themeTint="BF"/>
        <w:top w:val="single" w:color="DBADBC" w:sz="8" w:space="0" w:themeColor="accent4" w:themeTint="BF"/>
        <w:right w:val="single" w:color="DBADBC" w:sz="8" w:space="0" w:themeColor="accent4" w:themeTint="BF"/>
        <w:bottom w:val="single" w:color="DBADBC" w:sz="8" w:space="0" w:themeColor="accent4" w:themeTint="BF"/>
        <w:insideH w:val="single" w:color="DBADBC" w:sz="8" w:space="0" w:themeColor="accent4" w:themeTint="BF"/>
      </w:tblBorders>
    </w:tblPr>
    <w:tblStylePr w:type="band1Horz">
      <w:tcPr>
        <w:shd w:val="clear" w:fill="F3E3E9" w:color="F3E3E9" w:themeFill="accent4" w:themeFillTint="3F"/>
        <w:tcBorders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F3E3E9" w:color="F3E3E9" w:themeFill="accent4" w:themeFillTint="3F"/>
      </w:tcPr>
    </w:tblStylePr>
    <w:tblStylePr w:type="band2Horz">
      <w:tcPr>
        <w:tcBorders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fill="D092A7" w:color="D092A7" w:themeFill="accent4"/>
        <w:tcBorders>
          <w:left w:val="single" w:color="DBADBC" w:sz="8" w:space="0" w:themeColor="accent4" w:themeTint="BF"/>
          <w:top w:val="single" w:color="DBADBC" w:sz="8" w:space="0" w:themeColor="accent4" w:themeTint="BF"/>
          <w:right w:val="single" w:color="DBADBC" w:sz="8" w:space="0" w:themeColor="accent4" w:themeTint="BF"/>
          <w:bottom w:val="single" w:color="DBADBC" w:sz="8" w:space="0" w:themeColor="accent4" w:themeTint="BF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DBADBC" w:sz="8" w:space="0" w:themeColor="accent4" w:themeTint="BF"/>
          <w:top w:val="single" w:color="DBADBC" w:sz="6" w:space="0" w:themeColor="accent4" w:themeTint="BF"/>
          <w:right w:val="single" w:color="DBADBC" w:sz="8" w:space="0" w:themeColor="accent4" w:themeTint="BF"/>
          <w:bottom w:val="single" w:color="DBADBC" w:sz="8" w:space="0" w:themeColor="accent4" w:themeTint="BF"/>
          <w:insideV w:val="none" w:color="000000" w:sz="4" w:space="0"/>
          <w:insideH w:val="none" w:color="000000" w:sz="4" w:space="0"/>
        </w:tcBorders>
      </w:tcPr>
    </w:tblStylePr>
  </w:style>
  <w:style w:type="table" w:styleId="1136">
    <w:name w:val="Medium Shading 1 Accent 5"/>
    <w:basedOn w:val="835"/>
    <w:uiPriority w:val="63"/>
    <w:semiHidden/>
    <w:unhideWhenUsed/>
    <w:pPr>
      <w:spacing w:lineRule="auto" w:line="240" w:after="0"/>
    </w:pPr>
    <w:tblPr>
      <w:tblStyleRowBandSize w:val="1"/>
      <w:tblStyleColBandSize w:val="1"/>
      <w:tblBorders>
        <w:left w:val="single" w:color="B4A3CF" w:sz="8" w:space="0" w:themeColor="accent5" w:themeTint="BF"/>
        <w:top w:val="single" w:color="B4A3CF" w:sz="8" w:space="0" w:themeColor="accent5" w:themeTint="BF"/>
        <w:right w:val="single" w:color="B4A3CF" w:sz="8" w:space="0" w:themeColor="accent5" w:themeTint="BF"/>
        <w:bottom w:val="single" w:color="B4A3CF" w:sz="8" w:space="0" w:themeColor="accent5" w:themeTint="BF"/>
        <w:insideH w:val="single" w:color="B4A3CF" w:sz="8" w:space="0" w:themeColor="accent5" w:themeTint="BF"/>
      </w:tblBorders>
    </w:tblPr>
    <w:tblStylePr w:type="band1Horz">
      <w:tcPr>
        <w:shd w:val="clear" w:fill="E6E0EF" w:color="E6E0EF" w:themeFill="accent5" w:themeFillTint="3F"/>
        <w:tcBorders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E6E0EF" w:color="E6E0EF" w:themeFill="accent5" w:themeFillTint="3F"/>
      </w:tcPr>
    </w:tblStylePr>
    <w:tblStylePr w:type="band2Horz">
      <w:tcPr>
        <w:tcBorders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fill="9C85C0" w:color="9C85C0" w:themeFill="accent5"/>
        <w:tcBorders>
          <w:left w:val="single" w:color="B4A3CF" w:sz="8" w:space="0" w:themeColor="accent5" w:themeTint="BF"/>
          <w:top w:val="single" w:color="B4A3CF" w:sz="8" w:space="0" w:themeColor="accent5" w:themeTint="BF"/>
          <w:right w:val="single" w:color="B4A3CF" w:sz="8" w:space="0" w:themeColor="accent5" w:themeTint="BF"/>
          <w:bottom w:val="single" w:color="B4A3CF" w:sz="8" w:space="0" w:themeColor="accent5" w:themeTint="BF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B4A3CF" w:sz="8" w:space="0" w:themeColor="accent5" w:themeTint="BF"/>
          <w:top w:val="single" w:color="B4A3CF" w:sz="6" w:space="0" w:themeColor="accent5" w:themeTint="BF"/>
          <w:right w:val="single" w:color="B4A3CF" w:sz="8" w:space="0" w:themeColor="accent5" w:themeTint="BF"/>
          <w:bottom w:val="single" w:color="B4A3CF" w:sz="8" w:space="0" w:themeColor="accent5" w:themeTint="BF"/>
          <w:insideV w:val="none" w:color="000000" w:sz="4" w:space="0"/>
          <w:insideH w:val="none" w:color="000000" w:sz="4" w:space="0"/>
        </w:tcBorders>
      </w:tcPr>
    </w:tblStylePr>
  </w:style>
  <w:style w:type="table" w:styleId="1137">
    <w:name w:val="Medium Shading 1 Accent 6"/>
    <w:basedOn w:val="835"/>
    <w:uiPriority w:val="63"/>
    <w:semiHidden/>
    <w:unhideWhenUsed/>
    <w:pPr>
      <w:spacing w:lineRule="auto" w:line="240" w:after="0"/>
    </w:pPr>
    <w:tblPr>
      <w:tblStyleRowBandSize w:val="1"/>
      <w:tblStyleColBandSize w:val="1"/>
      <w:tblBorders>
        <w:left w:val="single" w:color="9FB6D1" w:sz="8" w:space="0" w:themeColor="accent6" w:themeTint="BF"/>
        <w:top w:val="single" w:color="9FB6D1" w:sz="8" w:space="0" w:themeColor="accent6" w:themeTint="BF"/>
        <w:right w:val="single" w:color="9FB6D1" w:sz="8" w:space="0" w:themeColor="accent6" w:themeTint="BF"/>
        <w:bottom w:val="single" w:color="9FB6D1" w:sz="8" w:space="0" w:themeColor="accent6" w:themeTint="BF"/>
        <w:insideH w:val="single" w:color="9FB6D1" w:sz="8" w:space="0" w:themeColor="accent6" w:themeTint="BF"/>
      </w:tblBorders>
    </w:tblPr>
    <w:tblStylePr w:type="band1Horz">
      <w:tcPr>
        <w:shd w:val="clear" w:fill="DFE6F0" w:color="DFE6F0" w:themeFill="accent6" w:themeFillTint="3F"/>
        <w:tcBorders>
          <w:insideV w:val="none" w:color="000000" w:sz="4" w:space="0"/>
          <w:insideH w:val="none" w:color="000000" w:sz="4" w:space="0"/>
        </w:tcBorders>
      </w:tcPr>
    </w:tblStylePr>
    <w:tblStylePr w:type="band1Vert">
      <w:tcPr>
        <w:shd w:val="clear" w:fill="DFE6F0" w:color="DFE6F0" w:themeFill="accent6" w:themeFillTint="3F"/>
      </w:tcPr>
    </w:tblStylePr>
    <w:tblStylePr w:type="band2Horz">
      <w:tcPr>
        <w:tcBorders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fill="809EC2" w:color="809EC2" w:themeFill="accent6"/>
        <w:tcBorders>
          <w:left w:val="single" w:color="9FB6D1" w:sz="8" w:space="0" w:themeColor="accent6" w:themeTint="BF"/>
          <w:top w:val="single" w:color="9FB6D1" w:sz="8" w:space="0" w:themeColor="accent6" w:themeTint="BF"/>
          <w:right w:val="single" w:color="9FB6D1" w:sz="8" w:space="0" w:themeColor="accent6" w:themeTint="BF"/>
          <w:bottom w:val="single" w:color="9FB6D1" w:sz="8" w:space="0" w:themeColor="accent6" w:themeTint="BF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before="0"/>
      </w:pPr>
      <w:tcPr>
        <w:tcBorders>
          <w:left w:val="single" w:color="9FB6D1" w:sz="8" w:space="0" w:themeColor="accent6" w:themeTint="BF"/>
          <w:top w:val="single" w:color="9FB6D1" w:sz="6" w:space="0" w:themeColor="accent6" w:themeTint="BF"/>
          <w:right w:val="single" w:color="9FB6D1" w:sz="8" w:space="0" w:themeColor="accent6" w:themeTint="BF"/>
          <w:bottom w:val="single" w:color="9FB6D1" w:sz="8" w:space="0" w:themeColor="accent6" w:themeTint="BF"/>
          <w:insideV w:val="none" w:color="000000" w:sz="4" w:space="0"/>
          <w:insideH w:val="none" w:color="000000" w:sz="4" w:space="0"/>
        </w:tcBorders>
      </w:tcPr>
    </w:tblStylePr>
  </w:style>
  <w:style w:type="table" w:styleId="1138">
    <w:name w:val="Medium Shading 2"/>
    <w:basedOn w:val="835"/>
    <w:uiPriority w:val="64"/>
    <w:semiHidden/>
    <w:unhideWhenUsed/>
    <w:pPr>
      <w:spacing w:lineRule="auto" w:line="240" w:after="0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fill="D8D8D8" w:color="D8D8D8" w:themeFill="background1" w:themeFillShade="D8"/>
      </w:tcPr>
    </w:tblStylePr>
    <w:tblStylePr w:type="band1Vert">
      <w:tcPr>
        <w:shd w:val="clear" w:fill="D8D8D8" w:color="D8D8D8" w:themeFill="background1" w:themeFillShade="D8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fill="000000" w:color="000000" w:themeFill="text1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fill="000000" w:color="000000" w:themeFill="text1"/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fill="000000" w:color="000000" w:themeFill="text1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color w:val="auto"/>
      </w:rPr>
      <w:pPr>
        <w:spacing w:lineRule="auto" w:line="240" w:after="0" w:before="0"/>
      </w:pPr>
      <w:tcPr>
        <w:shd w:val="clear" w:fill="FFFFFF" w:color="FFFFFF" w:themeFill="background1"/>
        <w:tcBorders>
          <w:left w:val="none" w:color="000000" w:sz="4" w:space="0"/>
          <w:top w:val="single" w:sz="6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eCell"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</w:style>
  <w:style w:type="table" w:styleId="1139">
    <w:name w:val="Medium Shading 2 Accent 1"/>
    <w:basedOn w:val="835"/>
    <w:uiPriority w:val="64"/>
    <w:semiHidden/>
    <w:unhideWhenUsed/>
    <w:pPr>
      <w:spacing w:lineRule="auto" w:line="240" w:after="0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fill="D8D8D8" w:color="D8D8D8" w:themeFill="background1" w:themeFillShade="D8"/>
      </w:tcPr>
    </w:tblStylePr>
    <w:tblStylePr w:type="band1Vert">
      <w:tcPr>
        <w:shd w:val="clear" w:fill="D8D8D8" w:color="D8D8D8" w:themeFill="background1" w:themeFillShade="D8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fill="A5B592" w:color="A5B592" w:themeFill="accent1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fill="A5B592" w:color="A5B592" w:themeFill="accent1"/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fill="A5B592" w:color="A5B592" w:themeFill="accent1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color w:val="auto"/>
      </w:rPr>
      <w:pPr>
        <w:spacing w:lineRule="auto" w:line="240" w:after="0" w:before="0"/>
      </w:pPr>
      <w:tcPr>
        <w:shd w:val="clear" w:fill="FFFFFF" w:color="FFFFFF" w:themeFill="background1"/>
        <w:tcBorders>
          <w:left w:val="none" w:color="000000" w:sz="4" w:space="0"/>
          <w:top w:val="single" w:sz="6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eCell"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</w:style>
  <w:style w:type="table" w:styleId="1140">
    <w:name w:val="Medium Shading 2 Accent 2"/>
    <w:basedOn w:val="835"/>
    <w:uiPriority w:val="64"/>
    <w:semiHidden/>
    <w:unhideWhenUsed/>
    <w:pPr>
      <w:spacing w:lineRule="auto" w:line="240" w:after="0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fill="D8D8D8" w:color="D8D8D8" w:themeFill="background1" w:themeFillShade="D8"/>
      </w:tcPr>
    </w:tblStylePr>
    <w:tblStylePr w:type="band1Vert">
      <w:tcPr>
        <w:shd w:val="clear" w:fill="D8D8D8" w:color="D8D8D8" w:themeFill="background1" w:themeFillShade="D8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fill="F3A447" w:color="F3A447" w:themeFill="accent2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fill="F3A447" w:color="F3A447" w:themeFill="accent2"/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fill="F3A447" w:color="F3A447" w:themeFill="accent2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color w:val="auto"/>
      </w:rPr>
      <w:pPr>
        <w:spacing w:lineRule="auto" w:line="240" w:after="0" w:before="0"/>
      </w:pPr>
      <w:tcPr>
        <w:shd w:val="clear" w:fill="FFFFFF" w:color="FFFFFF" w:themeFill="background1"/>
        <w:tcBorders>
          <w:left w:val="none" w:color="000000" w:sz="4" w:space="0"/>
          <w:top w:val="single" w:sz="6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eCell"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</w:style>
  <w:style w:type="table" w:styleId="1141">
    <w:name w:val="Medium Shading 2 Accent 3"/>
    <w:basedOn w:val="835"/>
    <w:uiPriority w:val="64"/>
    <w:semiHidden/>
    <w:unhideWhenUsed/>
    <w:pPr>
      <w:spacing w:lineRule="auto" w:line="240" w:after="0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fill="D8D8D8" w:color="D8D8D8" w:themeFill="background1" w:themeFillShade="D8"/>
      </w:tcPr>
    </w:tblStylePr>
    <w:tblStylePr w:type="band1Vert">
      <w:tcPr>
        <w:shd w:val="clear" w:fill="D8D8D8" w:color="D8D8D8" w:themeFill="background1" w:themeFillShade="D8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fill="E7BC29" w:color="E7BC29" w:themeFill="accent3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fill="E7BC29" w:color="E7BC29" w:themeFill="accent3"/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fill="E7BC29" w:color="E7BC29" w:themeFill="accent3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color w:val="auto"/>
      </w:rPr>
      <w:pPr>
        <w:spacing w:lineRule="auto" w:line="240" w:after="0" w:before="0"/>
      </w:pPr>
      <w:tcPr>
        <w:shd w:val="clear" w:fill="FFFFFF" w:color="FFFFFF" w:themeFill="background1"/>
        <w:tcBorders>
          <w:left w:val="none" w:color="000000" w:sz="4" w:space="0"/>
          <w:top w:val="single" w:sz="6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eCell"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</w:style>
  <w:style w:type="table" w:styleId="1142">
    <w:name w:val="Medium Shading 2 Accent 4"/>
    <w:basedOn w:val="835"/>
    <w:uiPriority w:val="64"/>
    <w:semiHidden/>
    <w:unhideWhenUsed/>
    <w:pPr>
      <w:spacing w:lineRule="auto" w:line="240" w:after="0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fill="D8D8D8" w:color="D8D8D8" w:themeFill="background1" w:themeFillShade="D8"/>
      </w:tcPr>
    </w:tblStylePr>
    <w:tblStylePr w:type="band1Vert">
      <w:tcPr>
        <w:shd w:val="clear" w:fill="D8D8D8" w:color="D8D8D8" w:themeFill="background1" w:themeFillShade="D8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fill="D092A7" w:color="D092A7" w:themeFill="accent4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fill="D092A7" w:color="D092A7" w:themeFill="accent4"/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fill="D092A7" w:color="D092A7" w:themeFill="accent4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color w:val="auto"/>
      </w:rPr>
      <w:pPr>
        <w:spacing w:lineRule="auto" w:line="240" w:after="0" w:before="0"/>
      </w:pPr>
      <w:tcPr>
        <w:shd w:val="clear" w:fill="FFFFFF" w:color="FFFFFF" w:themeFill="background1"/>
        <w:tcBorders>
          <w:left w:val="none" w:color="000000" w:sz="4" w:space="0"/>
          <w:top w:val="single" w:sz="6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eCell"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</w:style>
  <w:style w:type="table" w:styleId="1143">
    <w:name w:val="Medium Shading 2 Accent 5"/>
    <w:basedOn w:val="835"/>
    <w:uiPriority w:val="64"/>
    <w:semiHidden/>
    <w:unhideWhenUsed/>
    <w:pPr>
      <w:spacing w:lineRule="auto" w:line="240" w:after="0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fill="D8D8D8" w:color="D8D8D8" w:themeFill="background1" w:themeFillShade="D8"/>
      </w:tcPr>
    </w:tblStylePr>
    <w:tblStylePr w:type="band1Vert">
      <w:tcPr>
        <w:shd w:val="clear" w:fill="D8D8D8" w:color="D8D8D8" w:themeFill="background1" w:themeFillShade="D8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fill="9C85C0" w:color="9C85C0" w:themeFill="accent5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fill="9C85C0" w:color="9C85C0" w:themeFill="accent5"/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fill="9C85C0" w:color="9C85C0" w:themeFill="accent5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color w:val="auto"/>
      </w:rPr>
      <w:pPr>
        <w:spacing w:lineRule="auto" w:line="240" w:after="0" w:before="0"/>
      </w:pPr>
      <w:tcPr>
        <w:shd w:val="clear" w:fill="FFFFFF" w:color="FFFFFF" w:themeFill="background1"/>
        <w:tcBorders>
          <w:left w:val="none" w:color="000000" w:sz="4" w:space="0"/>
          <w:top w:val="single" w:sz="6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eCell"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</w:style>
  <w:style w:type="table" w:styleId="1144">
    <w:name w:val="Medium Shading 2 Accent 6"/>
    <w:basedOn w:val="835"/>
    <w:uiPriority w:val="64"/>
    <w:semiHidden/>
    <w:unhideWhenUsed/>
    <w:pPr>
      <w:spacing w:lineRule="auto" w:line="240" w:after="0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fill="D8D8D8" w:color="D8D8D8" w:themeFill="background1" w:themeFillShade="D8"/>
      </w:tcPr>
    </w:tblStylePr>
    <w:tblStylePr w:type="band1Vert">
      <w:tcPr>
        <w:shd w:val="clear" w:fill="D8D8D8" w:color="D8D8D8" w:themeFill="background1" w:themeFillShade="D8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fill="809EC2" w:color="809EC2" w:themeFill="accent6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fill="809EC2" w:color="809EC2" w:themeFill="accent6"/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fill="809EC2" w:color="809EC2" w:themeFill="accent6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color w:val="auto"/>
      </w:rPr>
      <w:pPr>
        <w:spacing w:lineRule="auto" w:line="240" w:after="0" w:before="0"/>
      </w:pPr>
      <w:tcPr>
        <w:shd w:val="clear" w:fill="FFFFFF" w:color="FFFFFF" w:themeFill="background1"/>
        <w:tcBorders>
          <w:left w:val="none" w:color="000000" w:sz="4" w:space="0"/>
          <w:top w:val="single" w:sz="6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eCell"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</w:style>
  <w:style w:type="paragraph" w:styleId="1145">
    <w:name w:val="Message Header"/>
    <w:basedOn w:val="825"/>
    <w:link w:val="1146"/>
    <w:uiPriority w:val="99"/>
    <w:semiHidden/>
    <w:unhideWhenUsed/>
    <w:rPr>
      <w:rFonts w:ascii="Cambria" w:hAnsi="Cambria" w:cs="Cambria" w:eastAsia="Cambria"/>
      <w:sz w:val="24"/>
      <w:szCs w:val="24"/>
    </w:rPr>
    <w:pPr>
      <w:ind w:left="1080" w:hanging="1080"/>
      <w:spacing w:lineRule="auto" w:line="240" w:after="0"/>
      <w:shd w:val="pct20" w:color="auto" w:fill="auto"/>
      <w:pBdr>
        <w:left w:val="single" w:sz="6" w:space="1" w:color="auto"/>
        <w:top w:val="single" w:sz="6" w:space="1" w:color="auto"/>
        <w:right w:val="single" w:sz="6" w:space="1" w:color="auto"/>
        <w:bottom w:val="single" w:sz="6" w:space="1" w:color="auto"/>
      </w:pBdr>
    </w:pPr>
  </w:style>
  <w:style w:type="character" w:styleId="1146" w:customStyle="1">
    <w:name w:val="Message Header Char"/>
    <w:basedOn w:val="834"/>
    <w:link w:val="1145"/>
    <w:uiPriority w:val="99"/>
    <w:semiHidden/>
    <w:rPr>
      <w:rFonts w:ascii="Cambria" w:hAnsi="Cambria" w:cs="Cambria" w:eastAsia="Cambria"/>
      <w:color w:val="444D26" w:themeColor="text2"/>
      <w:sz w:val="24"/>
      <w:szCs w:val="24"/>
      <w:shd w:val="pct20" w:color="auto" w:fill="auto"/>
    </w:rPr>
  </w:style>
  <w:style w:type="paragraph" w:styleId="1147">
    <w:name w:val="No Spacing"/>
    <w:uiPriority w:val="36"/>
    <w:semiHidden/>
    <w:unhideWhenUsed/>
    <w:pPr>
      <w:spacing w:lineRule="auto" w:line="240" w:after="0"/>
    </w:pPr>
  </w:style>
  <w:style w:type="paragraph" w:styleId="1148">
    <w:name w:val="Normal (Web)"/>
    <w:basedOn w:val="825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1149">
    <w:name w:val="Normal Indent"/>
    <w:basedOn w:val="825"/>
    <w:uiPriority w:val="99"/>
    <w:semiHidden/>
    <w:unhideWhenUsed/>
    <w:pPr>
      <w:ind w:left="720"/>
    </w:pPr>
  </w:style>
  <w:style w:type="paragraph" w:styleId="1150">
    <w:name w:val="Note Heading"/>
    <w:basedOn w:val="825"/>
    <w:next w:val="825"/>
    <w:link w:val="1151"/>
    <w:uiPriority w:val="99"/>
    <w:semiHidden/>
    <w:unhideWhenUsed/>
    <w:pPr>
      <w:spacing w:lineRule="auto" w:line="240" w:after="0"/>
    </w:pPr>
  </w:style>
  <w:style w:type="character" w:styleId="1151" w:customStyle="1">
    <w:name w:val="Note Heading Char"/>
    <w:basedOn w:val="834"/>
    <w:link w:val="1150"/>
    <w:uiPriority w:val="99"/>
    <w:semiHidden/>
    <w:rPr>
      <w:color w:val="444D26" w:themeColor="text2"/>
      <w:sz w:val="28"/>
      <w:szCs w:val="28"/>
    </w:rPr>
  </w:style>
  <w:style w:type="character" w:styleId="1152">
    <w:name w:val="page number"/>
    <w:basedOn w:val="834"/>
    <w:uiPriority w:val="99"/>
    <w:semiHidden/>
    <w:unhideWhenUsed/>
  </w:style>
  <w:style w:type="table" w:styleId="1153">
    <w:name w:val="Plain Table 1"/>
    <w:basedOn w:val="835"/>
    <w:uiPriority w:val="41"/>
    <w:pPr>
      <w:spacing w:lineRule="auto" w:line="240" w:after="0"/>
    </w:pPr>
    <w:tblPr>
      <w:tblStyleRowBandSize w:val="1"/>
      <w:tblStyleColBandSize w:val="1"/>
      <w:tblBorders>
        <w:left w:val="single" w:color="BFBFBF" w:sz="4" w:space="0" w:themeColor="background1" w:themeShade="BF"/>
        <w:top w:val="single" w:color="BFBFBF" w:sz="4" w:space="0" w:themeColor="background1" w:themeShade="BF"/>
        <w:right w:val="single" w:color="BFBFBF" w:sz="4" w:space="0" w:themeColor="background1" w:themeShade="BF"/>
        <w:bottom w:val="single" w:color="BFBFBF" w:sz="4" w:space="0" w:themeColor="background1" w:themeShade="BF"/>
        <w:insideV w:val="single" w:color="BFBFBF" w:sz="4" w:space="0" w:themeColor="background1" w:themeShade="BF"/>
        <w:insideH w:val="single" w:color="BFBFBF" w:sz="4" w:space="0" w:themeColor="background1" w:themeShade="BF"/>
      </w:tblBorders>
    </w:tblPr>
    <w:tblStylePr w:type="band1Horz">
      <w:tcPr>
        <w:shd w:val="clear" w:fill="F2F2F2" w:color="F2F2F2" w:themeFill="background1" w:themeFillShade="F2"/>
      </w:tcPr>
    </w:tblStylePr>
    <w:tblStylePr w:type="band1Vert">
      <w:tcPr>
        <w:shd w:val="clear" w:fill="F2F2F2" w:color="F2F2F2" w:themeFill="background1" w:themeFillShade="F2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FBFBF" w:sz="4" w:space="0" w:themeColor="background1" w:themeShade="BF"/>
        </w:tcBorders>
      </w:tcPr>
    </w:tblStylePr>
  </w:style>
  <w:style w:type="table" w:styleId="1154">
    <w:name w:val="Plain Table 2"/>
    <w:basedOn w:val="835"/>
    <w:uiPriority w:val="42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tcPr>
        <w:tcBorders>
          <w:top w:val="single" w:color="7F7F7F" w:sz="4" w:space="0" w:themeColor="text1" w:themeTint="80"/>
          <w:bottom w:val="single" w:color="7F7F7F" w:sz="4" w:space="0" w:themeColor="text1" w:themeTint="80"/>
        </w:tcBorders>
      </w:tcPr>
    </w:tblStylePr>
    <w:tblStylePr w:type="band1Vert">
      <w:tcPr>
        <w:tcBorders>
          <w:left w:val="single" w:color="7F7F7F" w:sz="4" w:space="0" w:themeColor="text1" w:themeTint="80"/>
          <w:right w:val="single" w:color="7F7F7F" w:sz="4" w:space="0" w:themeColor="text1" w:themeTint="80"/>
        </w:tcBorders>
      </w:tcPr>
    </w:tblStylePr>
    <w:tblStylePr w:type="band2Vert">
      <w:tcPr>
        <w:tcBorders>
          <w:left w:val="single" w:color="7F7F7F" w:sz="4" w:space="0" w:themeColor="text1" w:themeTint="80"/>
          <w:right w:val="single" w:color="7F7F7F" w:sz="4" w:space="0" w:themeColor="text1" w:themeTint="8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F7F7F" w:sz="4" w:space="0" w:themeColor="text1" w:themeTint="80"/>
        </w:tcBorders>
      </w:tcPr>
    </w:tblStylePr>
  </w:style>
  <w:style w:type="table" w:styleId="1155">
    <w:name w:val="Plain Table 3"/>
    <w:basedOn w:val="835"/>
    <w:uiPriority w:val="43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2F2F2" w:color="F2F2F2" w:themeFill="background1" w:themeFillShade="F2"/>
      </w:tcPr>
    </w:tblStylePr>
    <w:tblStylePr w:type="band1Vert">
      <w:tcPr>
        <w:shd w:val="clear" w:fill="F2F2F2" w:color="F2F2F2" w:themeFill="background1" w:themeFillShade="F2"/>
      </w:tcPr>
    </w:tblStylePr>
    <w:tblStylePr w:type="firstCol">
      <w:rPr>
        <w:b/>
        <w:bCs/>
        <w:caps/>
      </w:rPr>
      <w:tcPr>
        <w:tcBorders>
          <w:right w:val="single" w:color="7F7F7F" w:sz="4" w:space="0" w:themeColor="text1" w:themeTint="80"/>
        </w:tcBorders>
      </w:tcPr>
    </w:tblStylePr>
    <w:tblStylePr w:type="firstRow">
      <w:rPr>
        <w:b/>
        <w:bCs/>
        <w:caps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bCs/>
        <w:caps/>
      </w:rPr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tcPr>
        <w:tcBorders>
          <w:top w:val="none" w:color="000000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</w:style>
  <w:style w:type="table" w:styleId="1156">
    <w:name w:val="Plain Table 4"/>
    <w:basedOn w:val="835"/>
    <w:uiPriority w:val="44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2F2F2" w:color="F2F2F2" w:themeFill="background1" w:themeFillShade="F2"/>
      </w:tcPr>
    </w:tblStylePr>
    <w:tblStylePr w:type="band1Vert">
      <w:tcPr>
        <w:shd w:val="clear" w:fill="F2F2F2" w:color="F2F2F2" w:themeFill="background1" w:themeFillShade="F2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57">
    <w:name w:val="Plain Table 5"/>
    <w:basedOn w:val="835"/>
    <w:uiPriority w:val="45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2F2F2" w:color="F2F2F2" w:themeFill="background1" w:themeFillShade="F2"/>
      </w:tcPr>
    </w:tblStylePr>
    <w:tblStylePr w:type="band1Vert">
      <w:tcPr>
        <w:shd w:val="clear" w:fill="F2F2F2" w:color="F2F2F2" w:themeFill="background1" w:themeFillShade="F2"/>
      </w:tcPr>
    </w:tblStylePr>
    <w:tblStylePr w:type="firstCol">
      <w:rPr>
        <w:rFonts w:ascii="Cambria" w:hAnsi="Cambria" w:cs="Cambria" w:eastAsia="Cambria"/>
        <w:i/>
        <w:iCs/>
        <w:sz w:val="26"/>
      </w:rPr>
      <w:pPr>
        <w:jc w:val="right"/>
      </w:pPr>
      <w:tcPr>
        <w:shd w:val="clear" w:fill="FFFFFF" w:color="FFFFFF" w:themeFill="background1"/>
        <w:tcBorders>
          <w:right w:val="single" w:color="7F7F7F" w:sz="4" w:space="0" w:themeColor="text1" w:themeTint="80"/>
        </w:tcBorders>
      </w:tcPr>
    </w:tblStylePr>
    <w:tblStylePr w:type="firstRow">
      <w:rPr>
        <w:rFonts w:ascii="Cambria" w:hAnsi="Cambria" w:cs="Cambria" w:eastAsia="Cambria"/>
        <w:i/>
        <w:iCs/>
        <w:sz w:val="26"/>
      </w:rPr>
      <w:tcPr>
        <w:shd w:val="clear" w:fill="FFFFFF" w:color="FFFFFF" w:themeFill="background1"/>
        <w:tcBorders>
          <w:bottom w:val="single" w:color="7F7F7F" w:sz="4" w:space="0" w:themeColor="text1" w:themeTint="80"/>
        </w:tcBorders>
      </w:tcPr>
    </w:tblStylePr>
    <w:tblStylePr w:type="lastCol">
      <w:rPr>
        <w:rFonts w:ascii="Cambria" w:hAnsi="Cambria" w:cs="Cambria" w:eastAsia="Cambria"/>
        <w:i/>
        <w:iCs/>
        <w:sz w:val="26"/>
      </w:rPr>
      <w:tcPr>
        <w:shd w:val="clear" w:fill="FFFFFF" w:color="FFFFFF" w:themeFill="background1"/>
        <w:tcBorders>
          <w:left w:val="single" w:color="7F7F7F" w:sz="4" w:space="0" w:themeColor="text1" w:themeTint="80"/>
        </w:tcBorders>
      </w:tcPr>
    </w:tblStylePr>
    <w:tblStylePr w:type="lastRow">
      <w:rPr>
        <w:rFonts w:ascii="Cambria" w:hAnsi="Cambria" w:cs="Cambria" w:eastAsia="Cambria"/>
        <w:i/>
        <w:iCs/>
        <w:sz w:val="26"/>
      </w:rPr>
      <w:tcPr>
        <w:shd w:val="clear" w:fill="FFFFFF" w:color="FFFFFF" w:themeFill="background1"/>
        <w:tcBorders>
          <w:top w:val="single" w:color="7F7F7F" w:sz="4" w:space="0" w:themeColor="text1" w:themeTint="8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paragraph" w:styleId="1158">
    <w:name w:val="Plain Text"/>
    <w:basedOn w:val="825"/>
    <w:link w:val="1159"/>
    <w:uiPriority w:val="99"/>
    <w:semiHidden/>
    <w:unhideWhenUsed/>
    <w:rPr>
      <w:rFonts w:ascii="Consolas" w:hAnsi="Consolas"/>
      <w:sz w:val="22"/>
      <w:szCs w:val="21"/>
    </w:rPr>
    <w:pPr>
      <w:spacing w:lineRule="auto" w:line="240" w:after="0"/>
    </w:pPr>
  </w:style>
  <w:style w:type="character" w:styleId="1159" w:customStyle="1">
    <w:name w:val="Plain Text Char"/>
    <w:basedOn w:val="834"/>
    <w:link w:val="1158"/>
    <w:uiPriority w:val="99"/>
    <w:semiHidden/>
    <w:rPr>
      <w:rFonts w:ascii="Consolas" w:hAnsi="Consolas"/>
      <w:color w:val="444D26" w:themeColor="text2"/>
      <w:sz w:val="21"/>
      <w:szCs w:val="21"/>
    </w:rPr>
  </w:style>
  <w:style w:type="paragraph" w:styleId="1160">
    <w:name w:val="Quote"/>
    <w:basedOn w:val="825"/>
    <w:next w:val="825"/>
    <w:link w:val="1161"/>
    <w:qFormat/>
    <w:uiPriority w:val="29"/>
    <w:semiHidden/>
    <w:unhideWhenUsed/>
    <w:rPr>
      <w:i/>
      <w:iCs/>
      <w:color w:val="404040" w:themeColor="text1" w:themeTint="BF"/>
    </w:rPr>
    <w:pPr>
      <w:ind w:left="864" w:right="864"/>
      <w:spacing w:after="160" w:before="200"/>
    </w:pPr>
  </w:style>
  <w:style w:type="character" w:styleId="1161" w:customStyle="1">
    <w:name w:val="Quote Char"/>
    <w:basedOn w:val="834"/>
    <w:link w:val="1160"/>
    <w:uiPriority w:val="29"/>
    <w:semiHidden/>
    <w:rPr>
      <w:i/>
      <w:iCs/>
      <w:color w:val="404040" w:themeColor="text1" w:themeTint="BF"/>
      <w:sz w:val="28"/>
      <w:szCs w:val="28"/>
    </w:rPr>
  </w:style>
  <w:style w:type="paragraph" w:styleId="1162">
    <w:name w:val="Salutation"/>
    <w:basedOn w:val="825"/>
    <w:next w:val="825"/>
    <w:link w:val="1163"/>
    <w:uiPriority w:val="99"/>
    <w:semiHidden/>
    <w:unhideWhenUsed/>
  </w:style>
  <w:style w:type="character" w:styleId="1163" w:customStyle="1">
    <w:name w:val="Salutation Char"/>
    <w:basedOn w:val="834"/>
    <w:link w:val="1162"/>
    <w:uiPriority w:val="99"/>
    <w:semiHidden/>
    <w:rPr>
      <w:color w:val="444D26" w:themeColor="text2"/>
      <w:sz w:val="28"/>
      <w:szCs w:val="28"/>
    </w:rPr>
  </w:style>
  <w:style w:type="character" w:styleId="1164">
    <w:name w:val="Strong"/>
    <w:basedOn w:val="834"/>
    <w:qFormat/>
    <w:uiPriority w:val="22"/>
    <w:semiHidden/>
    <w:unhideWhenUsed/>
    <w:rPr>
      <w:b/>
      <w:bCs/>
    </w:rPr>
  </w:style>
  <w:style w:type="paragraph" w:styleId="1165">
    <w:name w:val="Subtitle"/>
    <w:basedOn w:val="825"/>
    <w:link w:val="1166"/>
    <w:qFormat/>
    <w:uiPriority w:val="1"/>
    <w:rPr>
      <w:caps/>
      <w:color w:val="5A5A5A" w:themeColor="text1" w:themeTint="A5"/>
      <w:sz w:val="56"/>
      <w:szCs w:val="22"/>
    </w:rPr>
    <w:pPr>
      <w:numPr>
        <w:ilvl w:val="1"/>
      </w:numPr>
      <w:contextualSpacing w:val="true"/>
      <w:ind w:left="-2160" w:right="-2160"/>
      <w:spacing w:lineRule="auto" w:line="240"/>
    </w:pPr>
  </w:style>
  <w:style w:type="character" w:styleId="1166" w:customStyle="1">
    <w:name w:val="Subtitle Char"/>
    <w:basedOn w:val="834"/>
    <w:link w:val="1165"/>
    <w:uiPriority w:val="1"/>
    <w:rPr>
      <w:caps/>
      <w:color w:val="5A5A5A" w:themeColor="text1" w:themeTint="A5"/>
      <w:sz w:val="56"/>
      <w:szCs w:val="22"/>
    </w:rPr>
  </w:style>
  <w:style w:type="character" w:styleId="1167">
    <w:name w:val="Subtle Emphasis"/>
    <w:basedOn w:val="834"/>
    <w:qFormat/>
    <w:uiPriority w:val="19"/>
    <w:semiHidden/>
    <w:unhideWhenUsed/>
    <w:rPr>
      <w:i/>
      <w:iCs/>
      <w:color w:val="404040" w:themeColor="text1" w:themeTint="BF"/>
    </w:rPr>
  </w:style>
  <w:style w:type="character" w:styleId="1168">
    <w:name w:val="Subtle Reference"/>
    <w:basedOn w:val="834"/>
    <w:qFormat/>
    <w:uiPriority w:val="31"/>
    <w:semiHidden/>
    <w:unhideWhenUsed/>
    <w:rPr>
      <w:smallCaps/>
      <w:color w:val="5A5A5A" w:themeColor="text1" w:themeTint="A5"/>
    </w:rPr>
  </w:style>
  <w:style w:type="table" w:styleId="1169">
    <w:name w:val="Table 3D effects 1"/>
    <w:basedOn w:val="835"/>
    <w:uiPriority w:val="99"/>
    <w:semiHidden/>
    <w:unhideWhenUsed/>
    <w:tblPr/>
    <w:tcPr>
      <w:shd w:val="solid" w:fill="FFFFFF" w:color="FFFFFF"/>
    </w:tcPr>
    <w:tblStylePr w:type="firstCol">
      <w:rPr>
        <w:b/>
        <w:bCs/>
      </w:rPr>
      <w:tcPr>
        <w:tcBorders>
          <w:right w:val="single" w:color="808080" w:sz="6" w:space="0"/>
        </w:tcBorders>
      </w:tcPr>
    </w:tblStylePr>
    <w:tblStylePr w:type="firstRow">
      <w:rPr>
        <w:b/>
        <w:bCs/>
        <w:color w:val="800080"/>
      </w:rPr>
      <w:tcPr>
        <w:tcBorders>
          <w:bottom w:val="single" w:color="808080" w:sz="6" w:space="0"/>
        </w:tcBorders>
      </w:tcPr>
    </w:tblStylePr>
    <w:tblStylePr w:type="lastCol">
      <w:tcPr>
        <w:tcBorders>
          <w:left w:val="single" w:color="FFFFFF" w:sz="6" w:space="0"/>
        </w:tcBorders>
      </w:tcPr>
    </w:tblStylePr>
    <w:tblStylePr w:type="lastRow">
      <w:tcPr>
        <w:tcBorders>
          <w:top w:val="single" w:color="FFFFFF" w:sz="6" w:space="0"/>
        </w:tcBorders>
      </w:tcPr>
    </w:tblStylePr>
    <w:tblStylePr w:type="nwCell">
      <w:tcPr>
        <w:tcBorders>
          <w:right w:val="none" w:sz="0" w:space="0" w:color="auto"/>
          <w:bottom w:val="none" w:sz="0" w:space="0" w:color="auto"/>
        </w:tcBorders>
      </w:tcPr>
    </w:tblStylePr>
    <w:tblStylePr w:type="neCell">
      <w:tcPr>
        <w:tcBorders>
          <w:left w:val="none" w:sz="0" w:space="0" w:color="auto"/>
          <w:bottom w:val="none" w:sz="0" w:space="0" w:color="auto"/>
        </w:tcBorders>
      </w:tcPr>
    </w:tblStylePr>
    <w:tblStylePr w:type="swCell">
      <w:rPr>
        <w:color w:val="000080"/>
      </w:rPr>
      <w:tcPr>
        <w:tcBorders>
          <w:top w:val="none" w:sz="0" w:space="0" w:color="auto"/>
          <w:right w:val="none" w:sz="0" w:space="0" w:color="auto"/>
        </w:tcBorders>
      </w:tcPr>
    </w:tblStylePr>
    <w:tblStylePr w:type="seCell">
      <w:tcPr>
        <w:tcBorders>
          <w:left w:val="none" w:sz="0" w:space="0" w:color="auto"/>
          <w:top w:val="none" w:sz="0" w:space="0" w:color="auto"/>
        </w:tcBorders>
      </w:tcPr>
    </w:tblStylePr>
  </w:style>
  <w:style w:type="table" w:styleId="1170">
    <w:name w:val="Table 3D effects 2"/>
    <w:basedOn w:val="835"/>
    <w:uiPriority w:val="99"/>
    <w:semiHidden/>
    <w:unhideWhenUsed/>
    <w:tblPr>
      <w:tblStyleRowBandSize w:val="1"/>
    </w:tblPr>
    <w:tcPr>
      <w:shd w:val="solid" w:fill="FFFFFF" w:color="FFFFFF"/>
    </w:tcPr>
    <w:tblStylePr w:type="band1Horz">
      <w:tcPr>
        <w:tcBorders>
          <w:top w:val="single" w:color="808080" w:sz="6" w:space="0"/>
          <w:bottom w:val="single" w:color="FFFFFF" w:sz="6" w:space="0"/>
        </w:tcBorders>
      </w:tcPr>
    </w:tblStylePr>
    <w:tblStylePr w:type="firstCol">
      <w:tcPr>
        <w:tcBorders>
          <w:top w:val="none" w:sz="0" w:space="0" w:color="auto"/>
          <w:right w:val="single" w:color="808080" w:sz="6" w:space="0"/>
          <w:bottom w:val="none" w:sz="0" w:space="0" w:color="auto"/>
        </w:tcBorders>
      </w:tcPr>
    </w:tblStylePr>
    <w:tblStylePr w:type="firstRow">
      <w:rPr>
        <w:b/>
        <w:bCs/>
      </w:rPr>
    </w:tblStylePr>
    <w:tblStylePr w:type="lastCol">
      <w:tcPr>
        <w:tcBorders>
          <w:right w:val="single" w:color="FFFFFF" w:sz="6" w:space="0"/>
        </w:tcBorders>
      </w:tcPr>
    </w:tblStylePr>
    <w:tblStylePr w:type="swCell">
      <w:rPr>
        <w:b/>
        <w:bCs/>
      </w:rPr>
    </w:tblStylePr>
  </w:style>
  <w:style w:type="table" w:styleId="1171">
    <w:name w:val="Table 3D effects 3"/>
    <w:basedOn w:val="835"/>
    <w:uiPriority w:val="99"/>
    <w:semiHidden/>
    <w:unhideWhenUsed/>
    <w:tblPr>
      <w:tblStyleRowBandSize w:val="1"/>
      <w:tblStyleColBandSize w:val="1"/>
    </w:tblPr>
    <w:tblStylePr w:type="band1Horz">
      <w:tcPr>
        <w:tcBorders>
          <w:top w:val="single" w:color="808080" w:sz="6" w:space="0"/>
          <w:bottom w:val="single" w:color="FFFFFF" w:sz="6" w:space="0"/>
        </w:tcBorders>
      </w:tcPr>
    </w:tblStylePr>
    <w:tblStylePr w:type="band1Vert">
      <w:rPr>
        <w:color w:val="auto"/>
      </w:rPr>
      <w:tcPr>
        <w:shd w:val="solid" w:fill="FFFFFF" w:color="FFFFFF"/>
      </w:tcPr>
    </w:tblStylePr>
    <w:tblStylePr w:type="band2Vert">
      <w:rPr>
        <w:color w:val="auto"/>
      </w:rPr>
      <w:tcPr>
        <w:shd w:val="pct50" w:fill="FFFFFF" w:color="FFFFFF"/>
      </w:tcPr>
    </w:tblStylePr>
    <w:tblStylePr w:type="firstCol">
      <w:tcPr>
        <w:tcBorders>
          <w:top w:val="none" w:sz="0" w:space="0" w:color="auto"/>
          <w:right w:val="single" w:color="808080" w:sz="6" w:space="0"/>
          <w:bottom w:val="none" w:sz="0" w:space="0" w:color="auto"/>
        </w:tcBorders>
      </w:tcPr>
    </w:tblStylePr>
    <w:tblStylePr w:type="firstRow">
      <w:rPr>
        <w:b/>
        <w:bCs/>
      </w:rPr>
    </w:tblStylePr>
    <w:tblStylePr w:type="lastCol">
      <w:tcPr>
        <w:tcBorders>
          <w:right w:val="single" w:color="FFFFFF" w:sz="6" w:space="0"/>
        </w:tcBorders>
      </w:tcPr>
    </w:tblStylePr>
    <w:tblStylePr w:type="swCell">
      <w:rPr>
        <w:b/>
        <w:bCs/>
      </w:rPr>
    </w:tblStylePr>
  </w:style>
  <w:style w:type="table" w:styleId="1172">
    <w:name w:val="Table Classic 1"/>
    <w:basedOn w:val="835"/>
    <w:uiPriority w:val="99"/>
    <w:semiHidden/>
    <w:unhideWhenUsed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Col">
      <w:tcPr>
        <w:tcBorders>
          <w:right w:val="single" w:color="000000" w:sz="6" w:space="0"/>
        </w:tcBorders>
      </w:tcPr>
    </w:tblStylePr>
    <w:tblStylePr w:type="firstRow">
      <w:rPr>
        <w:i/>
        <w:iCs/>
      </w:rPr>
      <w:tcPr>
        <w:tcBorders>
          <w:bottom w:val="single" w:color="000000" w:sz="6" w:space="0"/>
        </w:tcBorders>
      </w:tcPr>
    </w:tblStylePr>
    <w:tblStylePr w:type="lastRow">
      <w:rPr>
        <w:color w:val="auto"/>
      </w:rPr>
      <w:tcPr>
        <w:tcBorders>
          <w:top w:val="single" w:color="000000" w:sz="6" w:space="0"/>
        </w:tcBorders>
      </w:tcPr>
    </w:tblStylePr>
    <w:tblStylePr w:type="neCell">
      <w:rPr>
        <w:b/>
        <w:bCs/>
        <w:i w:val="false"/>
        <w:iCs w:val="false"/>
      </w:rPr>
    </w:tblStylePr>
    <w:tblStylePr w:type="swCell">
      <w:rPr>
        <w:b/>
        <w:bCs/>
      </w:rPr>
    </w:tblStylePr>
  </w:style>
  <w:style w:type="table" w:styleId="1173">
    <w:name w:val="Table Classic 2"/>
    <w:basedOn w:val="835"/>
    <w:uiPriority w:val="99"/>
    <w:semiHidden/>
    <w:unhideWhenUsed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Col">
      <w:rPr>
        <w:b/>
        <w:bCs/>
      </w:rPr>
      <w:tcPr>
        <w:shd w:val="solid" w:fill="FFFFFF" w:color="FFFFFF"/>
      </w:tcPr>
    </w:tblStylePr>
    <w:tblStylePr w:type="firstRow">
      <w:rPr>
        <w:color w:val="FFFFFF"/>
      </w:rPr>
      <w:tcPr>
        <w:shd w:val="solid" w:fill="FFFFFF" w:color="FFFFFF"/>
        <w:tcBorders>
          <w:bottom w:val="single" w:color="000000" w:sz="6" w:space="0"/>
        </w:tcBorders>
      </w:tcPr>
    </w:tblStylePr>
    <w:tblStylePr w:type="lastRow">
      <w:tcPr>
        <w:tcBorders>
          <w:top w:val="single" w:color="000000" w:sz="6" w:space="0"/>
        </w:tcBorders>
      </w:tcPr>
    </w:tblStylePr>
    <w:tblStylePr w:type="nwCell">
      <w:tcPr>
        <w:shd w:val="solid" w:fill="FFFFFF" w:color="FFFFFF"/>
      </w:tcPr>
    </w:tblStylePr>
    <w:tblStylePr w:type="neCell">
      <w:rPr>
        <w:b/>
        <w:bCs/>
      </w:rPr>
    </w:tblStylePr>
    <w:tblStylePr w:type="swCell">
      <w:rPr>
        <w:color w:val="000080"/>
      </w:rPr>
    </w:tblStylePr>
  </w:style>
  <w:style w:type="table" w:styleId="1174">
    <w:name w:val="Table Classic 3"/>
    <w:basedOn w:val="835"/>
    <w:uiPriority w:val="99"/>
    <w:semiHidden/>
    <w:unhideWhenUsed/>
    <w:rPr>
      <w:color w:val="000080"/>
    </w:rPr>
    <w:tblPr>
      <w:tblBorders>
        <w:left w:val="single" w:color="000000" w:sz="12" w:space="0"/>
        <w:top w:val="single" w:color="000000" w:sz="12" w:space="0"/>
        <w:right w:val="single" w:color="000000" w:sz="12" w:space="0"/>
        <w:bottom w:val="single" w:color="000000" w:sz="12" w:space="0"/>
      </w:tblBorders>
    </w:tblPr>
    <w:tcPr>
      <w:shd w:val="solid" w:fill="FFFFFF" w:color="FFFFFF"/>
    </w:tcPr>
    <w:tblStylePr w:type="firstCol">
      <w:rPr>
        <w:b/>
        <w:bCs/>
        <w:color w:val="000000"/>
      </w:rPr>
    </w:tblStylePr>
    <w:tblStylePr w:type="firstRow">
      <w:rPr>
        <w:b/>
        <w:bCs/>
        <w:i/>
        <w:iCs/>
        <w:color w:val="FFFFFF"/>
      </w:rPr>
      <w:tcPr>
        <w:shd w:val="solid" w:fill="FFFFFF" w:color="FFFFFF"/>
        <w:tcBorders>
          <w:bottom w:val="single" w:color="000000" w:sz="6" w:space="0"/>
        </w:tcBorders>
      </w:tcPr>
    </w:tblStylePr>
    <w:tblStylePr w:type="lastRow">
      <w:rPr>
        <w:color w:val="000080"/>
      </w:rPr>
      <w:tcPr>
        <w:shd w:val="solid" w:fill="FFFFFF" w:color="FFFFFF"/>
        <w:tcBorders>
          <w:top w:val="single" w:color="000000" w:sz="12" w:space="0"/>
        </w:tcBorders>
      </w:tcPr>
    </w:tblStylePr>
  </w:style>
  <w:style w:type="table" w:styleId="1175">
    <w:name w:val="Table Classic 4"/>
    <w:basedOn w:val="835"/>
    <w:uiPriority w:val="99"/>
    <w:semiHidden/>
    <w:unhideWhenUsed/>
    <w:tblPr>
      <w:tblBorders>
        <w:left w:val="single" w:color="000000" w:sz="6" w:space="0"/>
        <w:top w:val="single" w:color="000000" w:sz="12" w:space="0"/>
        <w:right w:val="single" w:color="000000" w:sz="6" w:space="0"/>
        <w:bottom w:val="single" w:color="000000" w:sz="12" w:space="0"/>
      </w:tblBorders>
    </w:tblPr>
    <w:tcPr>
      <w:shd w:val="clear" w:color="auto" w:fill="auto"/>
    </w:tcPr>
    <w:tblStylePr w:type="firstCol">
      <w:rPr>
        <w:b/>
        <w:bCs/>
      </w:rPr>
    </w:tblStylePr>
    <w:tblStylePr w:type="firstRow">
      <w:rPr>
        <w:b/>
        <w:bCs/>
        <w:i/>
        <w:iCs/>
        <w:color w:val="FFFFFF"/>
      </w:rPr>
      <w:tcPr>
        <w:shd w:val="pct50" w:fill="FFFFFF" w:color="FFFFFF"/>
        <w:tcBorders>
          <w:bottom w:val="single" w:color="000000" w:sz="6" w:space="0"/>
        </w:tcBorders>
      </w:tcPr>
    </w:tblStylePr>
    <w:tblStylePr w:type="lastRow">
      <w:rPr>
        <w:color w:val="000080"/>
      </w:rPr>
      <w:tcPr>
        <w:shd w:val="pct50" w:fill="FFFFFF" w:color="FFFFFF"/>
        <w:tcBorders>
          <w:bottom w:val="single" w:color="000000" w:sz="6" w:space="0"/>
        </w:tcBorders>
      </w:tc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1176">
    <w:name w:val="Table Colorful 1"/>
    <w:basedOn w:val="835"/>
    <w:uiPriority w:val="99"/>
    <w:semiHidden/>
    <w:unhideWhenUsed/>
    <w:rPr>
      <w:color w:val="FFFFFF"/>
    </w:rPr>
    <w:tblPr>
      <w:tblBorders>
        <w:left w:val="single" w:color="008080" w:sz="12" w:space="0"/>
        <w:top w:val="single" w:color="008080" w:sz="12" w:space="0"/>
        <w:right w:val="single" w:color="008080" w:sz="12" w:space="0"/>
        <w:bottom w:val="single" w:color="008080" w:sz="12" w:space="0"/>
        <w:insideH w:val="single" w:color="00FFFF" w:sz="6" w:space="0"/>
      </w:tblBorders>
    </w:tblPr>
    <w:tcPr>
      <w:shd w:val="solid" w:fill="FFFFFF" w:color="FFFFFF"/>
    </w:tcPr>
    <w:tblStylePr w:type="firstCol">
      <w:rPr>
        <w:b/>
        <w:bCs/>
        <w:i/>
        <w:iCs/>
      </w:rPr>
      <w:tcPr>
        <w:shd w:val="solid" w:fill="FFFFFF" w:color="FFFFFF"/>
      </w:tcPr>
    </w:tblStylePr>
    <w:tblStylePr w:type="firstRow">
      <w:rPr>
        <w:b/>
        <w:bCs/>
        <w:i/>
        <w:iCs/>
      </w:rPr>
      <w:tcPr>
        <w:shd w:val="solid" w:fill="FFFFFF" w:color="FFFFFF"/>
      </w:tcPr>
    </w:tblStylePr>
    <w:tblStylePr w:type="nwCell">
      <w:tcPr>
        <w:shd w:val="solid" w:fill="FFFFFF" w:color="FFFFFF"/>
      </w:tcPr>
    </w:tblStylePr>
    <w:tblStylePr w:type="swCell">
      <w:rPr>
        <w:b/>
        <w:bCs/>
        <w:i w:val="false"/>
        <w:iCs w:val="false"/>
      </w:rPr>
    </w:tblStylePr>
  </w:style>
  <w:style w:type="table" w:styleId="1177">
    <w:name w:val="Table Colorful 2"/>
    <w:basedOn w:val="835"/>
    <w:uiPriority w:val="99"/>
    <w:semiHidden/>
    <w:unhideWhenUsed/>
    <w:tblPr>
      <w:tblBorders>
        <w:bottom w:val="single" w:color="000000" w:sz="12" w:space="0"/>
      </w:tblBorders>
    </w:tblPr>
    <w:tcPr>
      <w:shd w:val="pct20" w:fill="FFFFFF" w:color="FFFFFF"/>
    </w:tcPr>
    <w:tblStylePr w:type="firstCol">
      <w:rPr>
        <w:b/>
        <w:bCs/>
        <w:i/>
        <w:iCs/>
      </w:rPr>
    </w:tblStylePr>
    <w:tblStylePr w:type="firstRow">
      <w:rPr>
        <w:b/>
        <w:bCs/>
        <w:i/>
        <w:iCs/>
        <w:color w:val="FFFFFF"/>
      </w:rPr>
      <w:tcPr>
        <w:shd w:val="solid" w:fill="FFFFFF" w:color="FFFFFF"/>
        <w:tcBorders>
          <w:bottom w:val="single" w:color="000000" w:sz="12" w:space="0"/>
        </w:tcBorders>
      </w:tcPr>
    </w:tblStylePr>
    <w:tblStylePr w:type="lastCol">
      <w:tcPr>
        <w:shd w:val="solid" w:fill="FFFFFF" w:color="FFFFFF"/>
      </w:tcPr>
    </w:tblStylePr>
    <w:tblStylePr w:type="swCell">
      <w:rPr>
        <w:b/>
        <w:bCs/>
        <w:i w:val="false"/>
        <w:iCs w:val="false"/>
      </w:rPr>
    </w:tblStylePr>
  </w:style>
  <w:style w:type="table" w:styleId="1178">
    <w:name w:val="Table Colorful 3"/>
    <w:basedOn w:val="835"/>
    <w:uiPriority w:val="99"/>
    <w:semiHidden/>
    <w:unhideWhenUsed/>
    <w:tblPr>
      <w:tblBorders>
        <w:left w:val="single" w:color="000000" w:sz="18" w:space="0"/>
        <w:top w:val="single" w:color="000000" w:sz="18" w:space="0"/>
        <w:right w:val="single" w:color="000000" w:sz="18" w:space="0"/>
        <w:bottom w:val="single" w:color="000000" w:sz="18" w:space="0"/>
        <w:insideH w:val="single" w:color="C0C0C0" w:sz="6" w:space="0"/>
      </w:tblBorders>
    </w:tblPr>
    <w:tcPr>
      <w:shd w:val="pct25" w:fill="FFFFFF" w:color="FFFFFF"/>
    </w:tcPr>
    <w:tblStylePr w:type="firstCol">
      <w:tcPr>
        <w:shd w:val="solid" w:fill="FFFFFF" w:color="FFFFFF"/>
        <w:tcBorders>
          <w:left w:val="single" w:color="000000" w:sz="36" w:space="0"/>
          <w:right w:val="single" w:color="000000" w:sz="6" w:space="0"/>
        </w:tcBorders>
      </w:tcPr>
    </w:tblStylePr>
    <w:tblStylePr w:type="firstRow">
      <w:tcPr>
        <w:shd w:val="solid" w:fill="FFFFFF" w:color="FFFFFF"/>
        <w:tcBorders>
          <w:bottom w:val="single" w:color="000000" w:sz="6" w:space="0"/>
        </w:tcBorders>
      </w:tcPr>
    </w:tblStylePr>
    <w:tblStylePr w:type="nwCell">
      <w:rPr>
        <w:b/>
        <w:bCs/>
        <w:color w:val="FFFFFF"/>
      </w:rPr>
      <w:tcPr>
        <w:shd w:val="solid" w:fill="FFFFFF" w:color="FFFFFF"/>
      </w:tcPr>
    </w:tblStylePr>
  </w:style>
  <w:style w:type="table" w:styleId="1179">
    <w:name w:val="Table Columns 1"/>
    <w:basedOn w:val="835"/>
    <w:uiPriority w:val="99"/>
    <w:semiHidden/>
    <w:unhideWhenUsed/>
    <w:rPr>
      <w:b/>
      <w:bCs/>
    </w:rPr>
    <w:tblPr>
      <w:tblStyleColBandSize w:val="1"/>
      <w:tblBorders>
        <w:left w:val="single" w:color="000000" w:sz="12" w:space="0"/>
        <w:top w:val="single" w:color="000000" w:sz="12" w:space="0"/>
        <w:right w:val="single" w:color="000000" w:sz="12" w:space="0"/>
        <w:bottom w:val="single" w:color="000000" w:sz="12" w:space="0"/>
      </w:tblBorders>
    </w:tblPr>
    <w:tblStylePr w:type="band1Vert">
      <w:rPr>
        <w:color w:val="auto"/>
      </w:rPr>
      <w:tcPr>
        <w:shd w:val="pct25" w:fill="FFFFFF" w:color="FFFFFF"/>
      </w:tcPr>
    </w:tblStylePr>
    <w:tblStylePr w:type="band2Vert">
      <w:rPr>
        <w:color w:val="auto"/>
      </w:rPr>
      <w:tcPr>
        <w:shd w:val="pct25" w:fill="FFFFFF" w:color="FFFFFF"/>
      </w:tcPr>
    </w:tblStylePr>
    <w:tblStylePr w:type="firstCol">
      <w:rPr>
        <w:b w:val="false"/>
        <w:bCs w:val="false"/>
      </w:rPr>
    </w:tblStylePr>
    <w:tblStylePr w:type="firstRow">
      <w:rPr>
        <w:b w:val="false"/>
        <w:bCs w:val="false"/>
      </w:rPr>
      <w:tcPr>
        <w:tcBorders>
          <w:bottom w:val="single" w:color="000000" w:sz="6" w:space="0"/>
        </w:tcBorders>
      </w:tcPr>
    </w:tblStylePr>
    <w:tblStylePr w:type="lastCol">
      <w:rPr>
        <w:b w:val="false"/>
        <w:bCs w:val="false"/>
      </w:rPr>
    </w:tblStylePr>
    <w:tblStylePr w:type="lastRow">
      <w:rPr>
        <w:b w:val="false"/>
        <w:bCs w:val="false"/>
      </w:r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180">
    <w:name w:val="Table Columns 2"/>
    <w:basedOn w:val="835"/>
    <w:uiPriority w:val="99"/>
    <w:semiHidden/>
    <w:unhideWhenUsed/>
    <w:rPr>
      <w:b/>
      <w:bCs/>
    </w:rPr>
    <w:tblPr>
      <w:tblStyleColBandSize w:val="1"/>
    </w:tblPr>
    <w:tblStylePr w:type="band1Vert">
      <w:rPr>
        <w:color w:val="auto"/>
      </w:rPr>
      <w:tcPr>
        <w:shd w:val="pct30" w:fill="FFFFFF" w:color="FFFFFF"/>
      </w:tcPr>
    </w:tblStylePr>
    <w:tblStylePr w:type="band2Vert">
      <w:rPr>
        <w:color w:val="auto"/>
      </w:rPr>
      <w:tcPr>
        <w:shd w:val="pct25" w:fill="FFFFFF" w:color="FFFFFF"/>
      </w:tcPr>
    </w:tblStylePr>
    <w:tblStylePr w:type="firstCol">
      <w:rPr>
        <w:b w:val="false"/>
        <w:bCs w:val="false"/>
        <w:color w:val="000000"/>
      </w:rPr>
    </w:tblStylePr>
    <w:tblStylePr w:type="firstRow">
      <w:rPr>
        <w:color w:val="FFFFFF"/>
      </w:rPr>
      <w:tcPr>
        <w:shd w:val="solid" w:fill="FFFFFF" w:color="FFFFFF"/>
      </w:tcPr>
    </w:tblStylePr>
    <w:tblStylePr w:type="lastCol">
      <w:rPr>
        <w:b w:val="false"/>
        <w:bCs w:val="false"/>
      </w:rPr>
    </w:tblStylePr>
    <w:tblStylePr w:type="lastRow">
      <w:rPr>
        <w:b w:val="false"/>
        <w:bCs w:val="false"/>
      </w:r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181">
    <w:name w:val="Table Columns 3"/>
    <w:basedOn w:val="835"/>
    <w:uiPriority w:val="99"/>
    <w:semiHidden/>
    <w:unhideWhenUsed/>
    <w:rPr>
      <w:b/>
      <w:bCs/>
    </w:rPr>
    <w:tblPr>
      <w:tblStyleColBandSize w:val="1"/>
      <w:tblBorders>
        <w:left w:val="single" w:color="000080" w:sz="6" w:space="0"/>
        <w:top w:val="single" w:color="000080" w:sz="6" w:space="0"/>
        <w:right w:val="single" w:color="000080" w:sz="6" w:space="0"/>
        <w:bottom w:val="single" w:color="000080" w:sz="6" w:space="0"/>
        <w:insideV w:val="single" w:color="000080" w:sz="6" w:space="0"/>
      </w:tblBorders>
    </w:tblPr>
    <w:tblStylePr w:type="band1Vert">
      <w:rPr>
        <w:color w:val="auto"/>
      </w:rPr>
      <w:tcPr>
        <w:shd w:val="solid" w:fill="FFFFFF" w:color="FFFFFF"/>
      </w:tcPr>
    </w:tblStylePr>
    <w:tblStylePr w:type="band2Vert">
      <w:rPr>
        <w:color w:val="auto"/>
      </w:rPr>
      <w:tcPr>
        <w:shd w:val="pct10" w:fill="FFFFFF" w:color="FFFFFF"/>
      </w:tcPr>
    </w:tblStylePr>
    <w:tblStylePr w:type="firstCol">
      <w:rPr>
        <w:b w:val="false"/>
        <w:bCs w:val="false"/>
      </w:rPr>
    </w:tblStylePr>
    <w:tblStylePr w:type="firstRow">
      <w:rPr>
        <w:color w:val="FFFFFF"/>
      </w:rPr>
      <w:tcPr>
        <w:shd w:val="solid" w:fill="FFFFFF" w:color="FFFFFF"/>
      </w:tcPr>
    </w:tblStylePr>
    <w:tblStylePr w:type="lastCol">
      <w:rPr>
        <w:b w:val="false"/>
        <w:bCs w:val="false"/>
      </w:rPr>
    </w:tblStylePr>
    <w:tblStylePr w:type="lastRow">
      <w:rPr>
        <w:b w:val="false"/>
        <w:bCs w:val="false"/>
      </w:rPr>
      <w:tcPr>
        <w:tcBorders>
          <w:top w:val="single" w:color="000080" w:sz="6" w:space="0"/>
        </w:tcBorders>
      </w:tcPr>
    </w:tblStylePr>
    <w:tblStylePr w:type="neCell">
      <w:rPr>
        <w:b/>
        <w:bCs/>
      </w:rPr>
    </w:tblStylePr>
  </w:style>
  <w:style w:type="table" w:styleId="1182">
    <w:name w:val="Table Columns 4"/>
    <w:basedOn w:val="835"/>
    <w:uiPriority w:val="99"/>
    <w:semiHidden/>
    <w:unhideWhenUsed/>
    <w:tblPr>
      <w:tblStyleColBandSize w:val="1"/>
    </w:tblPr>
    <w:tblStylePr w:type="band1Vert">
      <w:rPr>
        <w:color w:val="auto"/>
      </w:rPr>
      <w:tcPr>
        <w:shd w:val="pct50" w:fill="FFFFFF" w:color="FFFFFF"/>
      </w:tcPr>
    </w:tblStylePr>
    <w:tblStylePr w:type="band2Vert">
      <w:rPr>
        <w:color w:val="auto"/>
      </w:rPr>
      <w:tcPr>
        <w:shd w:val="pct10" w:fill="FFFFFF" w:color="FFFFFF"/>
      </w:tcPr>
    </w:tblStylePr>
    <w:tblStylePr w:type="firstRow">
      <w:rPr>
        <w:color w:val="FFFFFF"/>
      </w:rPr>
      <w:tcPr>
        <w:shd w:val="solid" w:fill="FFFFFF" w:color="FFFFFF"/>
      </w:tc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83">
    <w:name w:val="Table Columns 5"/>
    <w:basedOn w:val="835"/>
    <w:uiPriority w:val="99"/>
    <w:semiHidden/>
    <w:unhideWhenUsed/>
    <w:tblPr>
      <w:tblStyleColBandSize w:val="1"/>
      <w:tblBorders>
        <w:left w:val="single" w:color="808080" w:sz="12" w:space="0"/>
        <w:top w:val="single" w:color="808080" w:sz="12" w:space="0"/>
        <w:right w:val="single" w:color="808080" w:sz="12" w:space="0"/>
        <w:bottom w:val="single" w:color="808080" w:sz="12" w:space="0"/>
        <w:insideV w:val="single" w:color="C0C0C0" w:sz="6" w:space="0"/>
      </w:tblBorders>
    </w:tblPr>
    <w:tblStylePr w:type="band1Vert">
      <w:rPr>
        <w:color w:val="auto"/>
      </w:rPr>
      <w:tcPr>
        <w:shd w:val="solid" w:fill="FFFFFF" w:color="FFFFFF"/>
      </w:tcPr>
    </w:tblStylePr>
    <w:tblStylePr w:type="band2Vert">
      <w:rPr>
        <w:color w:val="auto"/>
      </w:rPr>
    </w:tblStylePr>
    <w:tblStylePr w:type="firstCol">
      <w:rPr>
        <w:b/>
        <w:bCs/>
      </w:rPr>
    </w:tblStylePr>
    <w:tblStylePr w:type="firstRow">
      <w:rPr>
        <w:b/>
        <w:bCs/>
        <w:i/>
        <w:iCs/>
      </w:rPr>
      <w:tcPr>
        <w:tcBorders>
          <w:bottom w:val="single" w:color="808080" w:sz="6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08080" w:sz="6" w:space="0"/>
        </w:tcBorders>
      </w:tcPr>
    </w:tblStylePr>
  </w:style>
  <w:style w:type="table" w:styleId="1184">
    <w:name w:val="Table Contemporary"/>
    <w:basedOn w:val="835"/>
    <w:uiPriority w:val="99"/>
    <w:semiHidden/>
    <w:unhideWhenUsed/>
    <w:tblPr>
      <w:tblStyleRowBandSize w:val="1"/>
      <w:tblBorders>
        <w:insideV w:val="single" w:color="FFFFFF" w:sz="18" w:space="0"/>
        <w:insideH w:val="single" w:color="FFFFFF" w:sz="18" w:space="0"/>
      </w:tblBorders>
    </w:tblPr>
    <w:tblStylePr w:type="band1Horz">
      <w:rPr>
        <w:color w:val="auto"/>
      </w:rPr>
      <w:tcPr>
        <w:shd w:val="pct5" w:fill="FFFFFF" w:color="FFFFFF"/>
      </w:tcPr>
    </w:tblStylePr>
    <w:tblStylePr w:type="band2Horz">
      <w:rPr>
        <w:color w:val="auto"/>
      </w:rPr>
      <w:tcPr>
        <w:shd w:val="pct20" w:fill="FFFFFF" w:color="FFFFFF"/>
      </w:tcPr>
    </w:tblStylePr>
    <w:tblStylePr w:type="firstRow">
      <w:rPr>
        <w:b/>
        <w:bCs/>
        <w:color w:val="auto"/>
      </w:rPr>
      <w:tcPr>
        <w:shd w:val="pct20" w:fill="FFFFFF" w:color="FFFFFF"/>
      </w:tcPr>
    </w:tblStylePr>
  </w:style>
  <w:style w:type="table" w:styleId="1185">
    <w:name w:val="Table Elegant"/>
    <w:basedOn w:val="835"/>
    <w:uiPriority w:val="99"/>
    <w:semiHidden/>
    <w:unhideWhenUsed/>
    <w:tblPr>
      <w:tblBorders>
        <w:left w:val="single" w:color="000000" w:sz="6" w:space="0"/>
        <w:top w:val="single" w:color="000000" w:sz="6" w:space="0"/>
        <w:right w:val="single" w:color="000000" w:sz="6" w:space="0"/>
        <w:bottom w:val="single" w:color="000000" w:sz="6" w:space="0"/>
        <w:insideV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1186">
    <w:name w:val="Table Grid 1"/>
    <w:basedOn w:val="835"/>
    <w:uiPriority w:val="99"/>
    <w:semiHidden/>
    <w:unhideWhenUsed/>
    <w:tblPr>
      <w:tblBorders>
        <w:left w:val="single" w:color="000000" w:sz="6" w:space="0"/>
        <w:top w:val="single" w:color="000000" w:sz="6" w:space="0"/>
        <w:right w:val="single" w:color="000000" w:sz="6" w:space="0"/>
        <w:bottom w:val="single" w:color="000000" w:sz="6" w:space="0"/>
        <w:insideV w:val="single" w:color="000000" w:sz="6" w:space="0"/>
        <w:insideH w:val="single" w:color="000000" w:sz="6" w:space="0"/>
      </w:tblBorders>
    </w:tblPr>
    <w:tcPr>
      <w:shd w:val="clear" w:color="auto" w:fill="auto"/>
    </w:tcPr>
    <w:tblStylePr w:type="lastCol">
      <w:rPr>
        <w:i/>
        <w:iCs/>
      </w:rPr>
    </w:tblStylePr>
    <w:tblStylePr w:type="lastRow">
      <w:rPr>
        <w:i/>
        <w:iCs/>
      </w:rPr>
    </w:tblStylePr>
  </w:style>
  <w:style w:type="table" w:styleId="1187">
    <w:name w:val="Table Grid 2"/>
    <w:basedOn w:val="835"/>
    <w:uiPriority w:val="99"/>
    <w:semiHidden/>
    <w:unhideWhenUsed/>
    <w:tblPr>
      <w:tblBorders>
        <w:insideV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sz="6" w:space="0"/>
        </w:tcBorders>
      </w:tcPr>
    </w:tblStylePr>
  </w:style>
  <w:style w:type="table" w:styleId="1188">
    <w:name w:val="Table Grid 3"/>
    <w:basedOn w:val="835"/>
    <w:uiPriority w:val="99"/>
    <w:semiHidden/>
    <w:unhideWhenUsed/>
    <w:tblPr>
      <w:tblBorders>
        <w:left w:val="single" w:color="000000" w:sz="12" w:space="0"/>
        <w:top w:val="single" w:color="000000" w:sz="6" w:space="0"/>
        <w:right w:val="single" w:color="000000" w:sz="12" w:space="0"/>
        <w:bottom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cPr>
        <w:shd w:val="pct30" w:fill="FFFFFF" w:color="FFFFFF"/>
        <w:tcBorders>
          <w:bottom w:val="single" w:color="000000" w:sz="6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89">
    <w:name w:val="Table Grid 4"/>
    <w:basedOn w:val="835"/>
    <w:uiPriority w:val="99"/>
    <w:semiHidden/>
    <w:unhideWhenUsed/>
    <w:tblPr>
      <w:tblBorders>
        <w:left w:val="single" w:color="000000" w:sz="12" w:space="0"/>
        <w:right w:val="single" w:color="000000" w:sz="12" w:space="0"/>
        <w:insideV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cPr>
        <w:shd w:val="pct30" w:fill="FFFFFF" w:color="FFFFFF"/>
        <w:tcBorders>
          <w:bottom w:val="single" w:color="000000" w:sz="6" w:space="0"/>
        </w:tcBorders>
      </w:tcPr>
    </w:tblStylePr>
    <w:tblStylePr w:type="lastCol">
      <w:rPr>
        <w:b/>
        <w:bCs/>
        <w:color w:val="auto"/>
      </w:rPr>
    </w:tblStylePr>
    <w:tblStylePr w:type="lastRow">
      <w:rPr>
        <w:b/>
        <w:bCs/>
        <w:color w:val="auto"/>
      </w:rPr>
      <w:tcPr>
        <w:shd w:val="pct30" w:fill="FFFFFF" w:color="FFFFFF"/>
        <w:tcBorders>
          <w:top w:val="single" w:color="000000" w:sz="6" w:space="0"/>
        </w:tcBorders>
      </w:tcPr>
    </w:tblStylePr>
  </w:style>
  <w:style w:type="table" w:styleId="1190">
    <w:name w:val="Table Grid 5"/>
    <w:basedOn w:val="835"/>
    <w:uiPriority w:val="99"/>
    <w:semiHidden/>
    <w:unhideWhenUsed/>
    <w:tblPr>
      <w:tblBorders>
        <w:left w:val="single" w:color="000000" w:sz="12" w:space="0"/>
        <w:top w:val="single" w:color="000000" w:sz="12" w:space="0"/>
        <w:right w:val="single" w:color="000000" w:sz="12" w:space="0"/>
        <w:bottom w:val="single" w:color="000000" w:sz="12" w:space="0"/>
        <w:insideV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tcPr>
        <w:tcBorders>
          <w:bottom w:val="single" w:color="000000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91">
    <w:name w:val="Table Grid 6"/>
    <w:basedOn w:val="835"/>
    <w:uiPriority w:val="99"/>
    <w:semiHidden/>
    <w:unhideWhenUsed/>
    <w:tblPr>
      <w:tblBorders>
        <w:left w:val="single" w:color="000000" w:sz="12" w:space="0"/>
        <w:top w:val="single" w:color="000000" w:sz="12" w:space="0"/>
        <w:right w:val="single" w:color="000000" w:sz="12" w:space="0"/>
        <w:bottom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sz="6" w:space="0"/>
        </w:tcBorders>
      </w:tcPr>
    </w:tblStylePr>
    <w:tblStylePr w:type="lastRow">
      <w:rPr>
        <w:color w:val="auto"/>
      </w:rPr>
      <w:tcPr>
        <w:tcBorders>
          <w:top w:val="single" w:color="000000" w:sz="6" w:space="0"/>
        </w:tcBorders>
      </w:tcPr>
    </w:tblStylePr>
  </w:style>
  <w:style w:type="table" w:styleId="1192">
    <w:name w:val="Table Grid 7"/>
    <w:basedOn w:val="835"/>
    <w:uiPriority w:val="99"/>
    <w:semiHidden/>
    <w:unhideWhenUsed/>
    <w:rPr>
      <w:b/>
      <w:bCs/>
    </w:rPr>
    <w:tblPr>
      <w:tblBorders>
        <w:left w:val="single" w:color="000000" w:sz="12" w:space="0"/>
        <w:top w:val="single" w:color="000000" w:sz="12" w:space="0"/>
        <w:right w:val="single" w:color="000000" w:sz="12" w:space="0"/>
        <w:bottom w:val="single" w:color="000000" w:sz="12" w:space="0"/>
        <w:insideV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Col">
      <w:rPr>
        <w:b w:val="false"/>
        <w:bCs w:val="false"/>
      </w:rPr>
    </w:tblStylePr>
    <w:tblStylePr w:type="firstRow">
      <w:rPr>
        <w:b w:val="false"/>
        <w:bCs w:val="false"/>
      </w:rPr>
      <w:tcPr>
        <w:tcBorders>
          <w:bottom w:val="single" w:color="000000" w:sz="12" w:space="0"/>
        </w:tcBorders>
      </w:tcPr>
    </w:tblStylePr>
    <w:tblStylePr w:type="lastCol">
      <w:rPr>
        <w:b w:val="false"/>
        <w:bCs w:val="false"/>
      </w:rPr>
    </w:tblStylePr>
    <w:tblStylePr w:type="lastRow">
      <w:rPr>
        <w:b w:val="false"/>
        <w:bCs w:val="false"/>
      </w:rPr>
      <w:tcPr>
        <w:tcBorders>
          <w:top w:val="single" w:color="000000" w:sz="6" w:space="0"/>
        </w:tcBorders>
      </w:tcPr>
    </w:tblStylePr>
  </w:style>
  <w:style w:type="table" w:styleId="1193">
    <w:name w:val="Table Grid 8"/>
    <w:basedOn w:val="835"/>
    <w:uiPriority w:val="99"/>
    <w:semiHidden/>
    <w:unhideWhenUsed/>
    <w:tblPr>
      <w:tblBorders>
        <w:left w:val="single" w:color="000080" w:sz="6" w:space="0"/>
        <w:top w:val="single" w:color="000080" w:sz="6" w:space="0"/>
        <w:right w:val="single" w:color="000080" w:sz="6" w:space="0"/>
        <w:bottom w:val="single" w:color="000080" w:sz="6" w:space="0"/>
        <w:insideV w:val="single" w:color="000080" w:sz="6" w:space="0"/>
        <w:insideH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cPr>
        <w:shd w:val="solid" w:fill="FFFFFF" w:color="FFFFFF"/>
      </w:tcPr>
    </w:tblStylePr>
    <w:tblStylePr w:type="lastCol">
      <w:rPr>
        <w:b/>
        <w:bCs/>
        <w:color w:val="auto"/>
      </w:rPr>
    </w:tblStylePr>
    <w:tblStylePr w:type="lastRow">
      <w:rPr>
        <w:b/>
        <w:bCs/>
        <w:color w:val="auto"/>
      </w:rPr>
    </w:tblStylePr>
  </w:style>
  <w:style w:type="table" w:styleId="1194">
    <w:name w:val="Grid Table Light"/>
    <w:basedOn w:val="835"/>
    <w:uiPriority w:val="40"/>
    <w:pPr>
      <w:spacing w:lineRule="auto" w:line="240" w:after="0"/>
    </w:pPr>
    <w:tblPr>
      <w:tblBorders>
        <w:left w:val="single" w:color="BFBFBF" w:sz="4" w:space="0" w:themeColor="background1" w:themeShade="BF"/>
        <w:top w:val="single" w:color="BFBFBF" w:sz="4" w:space="0" w:themeColor="background1" w:themeShade="BF"/>
        <w:right w:val="single" w:color="BFBFBF" w:sz="4" w:space="0" w:themeColor="background1" w:themeShade="BF"/>
        <w:bottom w:val="single" w:color="BFBFBF" w:sz="4" w:space="0" w:themeColor="background1" w:themeShade="BF"/>
        <w:insideV w:val="single" w:color="BFBFBF" w:sz="4" w:space="0" w:themeColor="background1" w:themeShade="BF"/>
        <w:insideH w:val="single" w:color="BFBFBF" w:sz="4" w:space="0" w:themeColor="background1" w:themeShade="BF"/>
      </w:tblBorders>
    </w:tblPr>
  </w:style>
  <w:style w:type="table" w:styleId="1195">
    <w:name w:val="Table List 1"/>
    <w:basedOn w:val="835"/>
    <w:uiPriority w:val="99"/>
    <w:semiHidden/>
    <w:unhideWhenUsed/>
    <w:tblPr>
      <w:tblStyleRowBandSize w:val="1"/>
      <w:tblBorders>
        <w:left w:val="single" w:color="008080" w:sz="6" w:space="0"/>
        <w:top w:val="single" w:color="008080" w:sz="12" w:space="0"/>
        <w:right w:val="single" w:color="008080" w:sz="6" w:space="0"/>
        <w:bottom w:val="single" w:color="008080" w:sz="12" w:space="0"/>
      </w:tblBorders>
    </w:tblPr>
    <w:tblStylePr w:type="band1Horz">
      <w:rPr>
        <w:color w:val="auto"/>
      </w:rPr>
      <w:tcPr>
        <w:shd w:val="solid" w:fill="FFFFFF" w:color="FFFFFF"/>
      </w:tcPr>
    </w:tblStylePr>
    <w:tblStylePr w:type="band2Horz">
      <w:rPr>
        <w:color w:val="auto"/>
      </w:rPr>
    </w:tblStylePr>
    <w:tblStylePr w:type="firstRow">
      <w:rPr>
        <w:b/>
        <w:bCs/>
        <w:i/>
        <w:iCs/>
        <w:color w:val="800000"/>
      </w:rPr>
      <w:tcPr>
        <w:shd w:val="solid" w:fill="FFFFFF" w:color="FFFFFF"/>
        <w:tcBorders>
          <w:bottom w:val="single" w:color="000000" w:sz="6" w:space="0"/>
        </w:tcBorders>
      </w:tcPr>
    </w:tblStylePr>
    <w:tblStylePr w:type="lastRow">
      <w:tcPr>
        <w:tcBorders>
          <w:top w:val="single" w:color="000000" w:sz="6" w:space="0"/>
        </w:tcBorders>
      </w:tcPr>
    </w:tblStylePr>
    <w:tblStylePr w:type="swCell">
      <w:rPr>
        <w:b/>
        <w:bCs/>
      </w:rPr>
    </w:tblStylePr>
  </w:style>
  <w:style w:type="table" w:styleId="1196">
    <w:name w:val="Table List 2"/>
    <w:basedOn w:val="835"/>
    <w:uiPriority w:val="99"/>
    <w:semiHidden/>
    <w:unhideWhenUsed/>
    <w:tblPr>
      <w:tblStyleRowBandSize w:val="2"/>
      <w:tblBorders>
        <w:bottom w:val="single" w:color="808080" w:sz="12" w:space="0"/>
      </w:tblBorders>
    </w:tblPr>
    <w:tblStylePr w:type="band1Horz">
      <w:rPr>
        <w:color w:val="auto"/>
      </w:rPr>
      <w:tcPr>
        <w:shd w:val="pct20" w:fill="FFFFFF" w:color="FFFFFF"/>
      </w:tcPr>
    </w:tblStylePr>
    <w:tblStylePr w:type="band2Horz">
      <w:rPr>
        <w:color w:val="auto"/>
      </w:rPr>
    </w:tblStylePr>
    <w:tblStylePr w:type="firstRow">
      <w:rPr>
        <w:b/>
        <w:bCs/>
        <w:color w:val="FFFFFF"/>
      </w:rPr>
      <w:tcPr>
        <w:shd w:val="pct75" w:fill="008000" w:color="008000"/>
        <w:tcBorders>
          <w:bottom w:val="single" w:color="000000" w:sz="6" w:space="0"/>
        </w:tcBorders>
      </w:tcPr>
    </w:tblStylePr>
    <w:tblStylePr w:type="lastRow">
      <w:tcPr>
        <w:tcBorders>
          <w:top w:val="single" w:color="000000" w:sz="6" w:space="0"/>
        </w:tcBorders>
      </w:tcPr>
    </w:tblStylePr>
    <w:tblStylePr w:type="swCell">
      <w:rPr>
        <w:b/>
        <w:bCs/>
      </w:rPr>
    </w:tblStylePr>
  </w:style>
  <w:style w:type="table" w:styleId="1197">
    <w:name w:val="Table List 3"/>
    <w:basedOn w:val="835"/>
    <w:uiPriority w:val="99"/>
    <w:semiHidden/>
    <w:unhideWhenUsed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cPr>
        <w:tcBorders>
          <w:bottom w:val="single" w:color="000000" w:sz="12" w:space="0"/>
        </w:tcBorders>
      </w:tcPr>
    </w:tblStylePr>
    <w:tblStylePr w:type="lastRow">
      <w:tcPr>
        <w:tcBorders>
          <w:top w:val="single" w:color="000000" w:sz="12" w:space="0"/>
        </w:tcBorders>
      </w:tcPr>
    </w:tblStylePr>
    <w:tblStylePr w:type="swCell">
      <w:rPr>
        <w:i/>
        <w:iCs/>
        <w:color w:val="000080"/>
      </w:rPr>
    </w:tblStylePr>
  </w:style>
  <w:style w:type="table" w:styleId="1198">
    <w:name w:val="Table List 4"/>
    <w:basedOn w:val="835"/>
    <w:uiPriority w:val="99"/>
    <w:semiHidden/>
    <w:unhideWhenUsed/>
    <w:tblPr>
      <w:tblBorders>
        <w:left w:val="single" w:color="000000" w:sz="12" w:space="0"/>
        <w:top w:val="single" w:color="000000" w:sz="12" w:space="0"/>
        <w:right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cPr>
        <w:shd w:val="solid" w:fill="FFFFFF" w:color="FFFFFF"/>
        <w:tcBorders>
          <w:bottom w:val="single" w:color="000000" w:sz="12" w:space="0"/>
        </w:tcBorders>
      </w:tcPr>
    </w:tblStylePr>
  </w:style>
  <w:style w:type="table" w:styleId="1199">
    <w:name w:val="Table List 5"/>
    <w:basedOn w:val="835"/>
    <w:uiPriority w:val="99"/>
    <w:semiHidden/>
    <w:unhideWhenUsed/>
    <w:tblPr>
      <w:tblBorders>
        <w:left w:val="single" w:color="000000" w:sz="6" w:space="0"/>
        <w:top w:val="single" w:color="000000" w:sz="6" w:space="0"/>
        <w:right w:val="single" w:color="000000" w:sz="6" w:space="0"/>
        <w:bottom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sz="12" w:space="0"/>
        </w:tcBorders>
      </w:tcPr>
    </w:tblStylePr>
  </w:style>
  <w:style w:type="table" w:styleId="1200">
    <w:name w:val="Table List 6"/>
    <w:basedOn w:val="835"/>
    <w:uiPriority w:val="99"/>
    <w:semiHidden/>
    <w:unhideWhenUsed/>
    <w:tblPr>
      <w:tblStyleRowBandSize w:val="1"/>
      <w:tblBorders>
        <w:left w:val="single" w:color="000000" w:sz="6" w:space="0"/>
        <w:top w:val="single" w:color="000000" w:sz="6" w:space="0"/>
        <w:right w:val="single" w:color="000000" w:sz="6" w:space="0"/>
        <w:bottom w:val="single" w:color="000000" w:sz="6" w:space="0"/>
      </w:tblBorders>
    </w:tblPr>
    <w:tcPr>
      <w:shd w:val="pct50" w:fill="FFFFFF" w:color="FFFFFF"/>
    </w:tcPr>
    <w:tblStylePr w:type="band1Horz">
      <w:tcPr>
        <w:shd w:val="pct25" w:fill="FFFFFF" w:color="FFFFFF"/>
      </w:tcPr>
    </w:tblStylePr>
    <w:tblStylePr w:type="firstCol">
      <w:rPr>
        <w:b/>
        <w:bCs/>
      </w:rPr>
      <w:tcPr>
        <w:tcBorders>
          <w:right w:val="single" w:color="000000" w:sz="12" w:space="0"/>
        </w:tcBorders>
      </w:tcPr>
    </w:tblStylePr>
    <w:tblStylePr w:type="firstRow">
      <w:rPr>
        <w:b/>
        <w:bCs/>
      </w:rPr>
      <w:tcPr>
        <w:tcBorders>
          <w:bottom w:val="single" w:color="000000" w:sz="12" w:space="0"/>
        </w:tcBorders>
      </w:tcPr>
    </w:tblStylePr>
  </w:style>
  <w:style w:type="table" w:styleId="1201">
    <w:name w:val="Table List 7"/>
    <w:basedOn w:val="835"/>
    <w:uiPriority w:val="99"/>
    <w:semiHidden/>
    <w:unhideWhenUsed/>
    <w:tblPr>
      <w:tblStyleRowBandSize w:val="1"/>
      <w:tblBorders>
        <w:left w:val="single" w:color="008000" w:sz="6" w:space="0"/>
        <w:top w:val="single" w:color="008000" w:sz="12" w:space="0"/>
        <w:right w:val="single" w:color="008000" w:sz="6" w:space="0"/>
        <w:bottom w:val="single" w:color="008000" w:sz="12" w:space="0"/>
        <w:insideH w:val="single" w:color="000000" w:sz="6" w:space="0"/>
      </w:tblBorders>
    </w:tblPr>
    <w:tblStylePr w:type="band1Horz">
      <w:rPr>
        <w:color w:val="auto"/>
      </w:rPr>
      <w:tcPr>
        <w:shd w:val="pct20" w:fill="FFFFFF" w:color="FFFFFF"/>
      </w:tcPr>
    </w:tblStylePr>
    <w:tblStylePr w:type="band2Horz">
      <w:tcPr>
        <w:shd w:val="pct25" w:fill="FFFFFF" w:color="FFFFFF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solid" w:fill="FFFFFF" w:color="FFFFFF"/>
        <w:tcBorders>
          <w:bottom w:val="single" w:color="008000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8000" w:sz="12" w:space="0"/>
        </w:tcBorders>
      </w:tcPr>
    </w:tblStylePr>
  </w:style>
  <w:style w:type="table" w:styleId="1202">
    <w:name w:val="Table List 8"/>
    <w:basedOn w:val="835"/>
    <w:uiPriority w:val="99"/>
    <w:semiHidden/>
    <w:unhideWhenUsed/>
    <w:tblPr>
      <w:tblStyleRowBandSize w:val="1"/>
      <w:tblBorders>
        <w:left w:val="single" w:color="000000" w:sz="6" w:space="0"/>
        <w:top w:val="single" w:color="000000" w:sz="6" w:space="0"/>
        <w:right w:val="single" w:color="000000" w:sz="6" w:space="0"/>
        <w:bottom w:val="single" w:color="000000" w:sz="6" w:space="0"/>
        <w:insideV w:val="single" w:color="000000" w:sz="6" w:space="0"/>
      </w:tblBorders>
    </w:tblPr>
    <w:tblStylePr w:type="band1Horz">
      <w:rPr>
        <w:color w:val="auto"/>
      </w:rPr>
      <w:tcPr>
        <w:shd w:val="pct25" w:fill="FFFFFF" w:color="FFFFFF"/>
      </w:tcPr>
    </w:tblStylePr>
    <w:tblStylePr w:type="band2Horz">
      <w:tcPr>
        <w:shd w:val="pct50" w:fill="FFFFFF" w:color="FFFFFF"/>
      </w:tcPr>
    </w:tblStylePr>
    <w:tblStylePr w:type="firstCol">
      <w:rPr>
        <w:b/>
        <w:bCs/>
      </w:rPr>
    </w:tblStylePr>
    <w:tblStylePr w:type="firstRow">
      <w:rPr>
        <w:b/>
        <w:bCs/>
        <w:i/>
        <w:iCs/>
      </w:rPr>
      <w:tcPr>
        <w:shd w:val="solid" w:fill="FFFFFF" w:color="FFFFFF"/>
        <w:tcBorders>
          <w:bottom w:val="single" w:color="000000" w:sz="6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sz="6" w:space="0"/>
        </w:tcBorders>
      </w:tcPr>
    </w:tblStylePr>
  </w:style>
  <w:style w:type="paragraph" w:styleId="1203">
    <w:name w:val="table of authorities"/>
    <w:basedOn w:val="825"/>
    <w:next w:val="825"/>
    <w:uiPriority w:val="99"/>
    <w:semiHidden/>
    <w:unhideWhenUsed/>
    <w:pPr>
      <w:ind w:left="280" w:hanging="280"/>
      <w:spacing w:after="0"/>
    </w:pPr>
  </w:style>
  <w:style w:type="paragraph" w:styleId="1204">
    <w:name w:val="table of figures"/>
    <w:basedOn w:val="825"/>
    <w:next w:val="825"/>
    <w:uiPriority w:val="99"/>
    <w:semiHidden/>
    <w:unhideWhenUsed/>
    <w:pPr>
      <w:spacing w:after="0"/>
    </w:pPr>
  </w:style>
  <w:style w:type="table" w:styleId="1205">
    <w:name w:val="Table Professional"/>
    <w:basedOn w:val="835"/>
    <w:uiPriority w:val="99"/>
    <w:semiHidden/>
    <w:unhideWhenUsed/>
    <w:tblPr>
      <w:tblBorders>
        <w:left w:val="single" w:color="000000" w:sz="6" w:space="0"/>
        <w:top w:val="single" w:color="000000" w:sz="6" w:space="0"/>
        <w:right w:val="single" w:color="000000" w:sz="6" w:space="0"/>
        <w:bottom w:val="single" w:color="000000" w:sz="6" w:space="0"/>
        <w:insideV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cPr>
        <w:shd w:val="solid" w:fill="FFFFFF" w:color="FFFFFF"/>
      </w:tcPr>
    </w:tblStylePr>
  </w:style>
  <w:style w:type="table" w:styleId="1206">
    <w:name w:val="Table Simple 1"/>
    <w:basedOn w:val="835"/>
    <w:uiPriority w:val="99"/>
    <w:semiHidden/>
    <w:unhideWhenUsed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cPr>
        <w:tcBorders>
          <w:bottom w:val="single" w:color="008000" w:sz="6" w:space="0"/>
        </w:tcBorders>
      </w:tcPr>
    </w:tblStylePr>
    <w:tblStylePr w:type="lastRow">
      <w:tcPr>
        <w:tcBorders>
          <w:top w:val="single" w:color="008000" w:sz="6" w:space="0"/>
        </w:tcBorders>
      </w:tcPr>
    </w:tblStylePr>
  </w:style>
  <w:style w:type="table" w:styleId="1207">
    <w:name w:val="Table Simple 2"/>
    <w:basedOn w:val="835"/>
    <w:uiPriority w:val="99"/>
    <w:semiHidden/>
    <w:unhideWhenUsed/>
    <w:tblPr/>
    <w:tblStylePr w:type="firstCol">
      <w:rPr>
        <w:b/>
        <w:bCs/>
      </w:rPr>
      <w:tcPr>
        <w:tcBorders>
          <w:right w:val="single" w:color="000000" w:sz="12" w:space="0"/>
        </w:tcBorders>
      </w:tcPr>
    </w:tblStylePr>
    <w:tblStylePr w:type="firstRow">
      <w:rPr>
        <w:b/>
        <w:bCs/>
      </w:rPr>
      <w:tcPr>
        <w:tcBorders>
          <w:bottom w:val="single" w:color="000000" w:sz="12" w:space="0"/>
        </w:tcBorders>
      </w:tcPr>
    </w:tblStylePr>
    <w:tblStylePr w:type="lastCol">
      <w:rPr>
        <w:b/>
        <w:bCs/>
      </w:rPr>
      <w:tcPr>
        <w:tcBorders>
          <w:left w:val="single" w:color="000000" w:sz="6" w:space="0"/>
        </w:tcBorders>
      </w:tcPr>
    </w:tblStylePr>
    <w:tblStylePr w:type="lastRow">
      <w:rPr>
        <w:b/>
        <w:bCs/>
        <w:color w:val="auto"/>
      </w:rPr>
      <w:tcPr>
        <w:tcBorders>
          <w:top w:val="single" w:color="000000" w:sz="6" w:space="0"/>
        </w:tcBorders>
      </w:tcPr>
    </w:tblStylePr>
    <w:tblStylePr w:type="neCell">
      <w:rPr>
        <w:b/>
        <w:bCs/>
      </w:rPr>
      <w:tcPr>
        <w:tcBorders>
          <w:left w:val="none" w:sz="0" w:space="0" w:color="auto"/>
        </w:tcBorders>
      </w:tcPr>
    </w:tblStylePr>
    <w:tblStylePr w:type="swCell">
      <w:rPr>
        <w:b/>
        <w:bCs/>
      </w:rPr>
      <w:tcPr>
        <w:tcBorders>
          <w:top w:val="none" w:sz="0" w:space="0" w:color="auto"/>
        </w:tcBorders>
      </w:tcPr>
    </w:tblStylePr>
  </w:style>
  <w:style w:type="table" w:styleId="1208">
    <w:name w:val="Table Simple 3"/>
    <w:basedOn w:val="835"/>
    <w:uiPriority w:val="99"/>
    <w:semiHidden/>
    <w:unhideWhenUsed/>
    <w:tblPr>
      <w:tblBorders>
        <w:left w:val="single" w:color="000000" w:sz="12" w:space="0"/>
        <w:top w:val="single" w:color="000000" w:sz="12" w:space="0"/>
        <w:right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cPr>
        <w:shd w:val="solid" w:fill="FFFFFF" w:color="FFFFFF"/>
      </w:tcPr>
    </w:tblStylePr>
  </w:style>
  <w:style w:type="table" w:styleId="1209">
    <w:name w:val="Table Subtle 1"/>
    <w:basedOn w:val="835"/>
    <w:uiPriority w:val="99"/>
    <w:semiHidden/>
    <w:unhideWhenUsed/>
    <w:tblPr>
      <w:tblStyleRowBandSize w:val="1"/>
    </w:tblPr>
    <w:tblStylePr w:type="band1Horz">
      <w:tcPr>
        <w:shd w:val="pct25" w:fill="FFFFFF" w:color="FFFFFF"/>
        <w:tcBorders>
          <w:bottom w:val="single" w:color="000000" w:sz="6" w:space="0"/>
        </w:tcBorders>
      </w:tcPr>
    </w:tblStylePr>
    <w:tblStylePr w:type="firstCol">
      <w:tcPr>
        <w:tcBorders>
          <w:right w:val="single" w:color="000000" w:sz="12" w:space="0"/>
        </w:tcBorders>
      </w:tcPr>
    </w:tblStylePr>
    <w:tblStylePr w:type="firstRow">
      <w:tcPr>
        <w:tcBorders>
          <w:top w:val="single" w:color="000000" w:sz="6" w:space="0"/>
          <w:bottom w:val="single" w:color="000000" w:sz="12" w:space="0"/>
        </w:tcBorders>
      </w:tcPr>
    </w:tblStylePr>
    <w:tblStylePr w:type="lastCol">
      <w:tcPr>
        <w:tcBorders>
          <w:left w:val="single" w:color="000000" w:sz="12" w:space="0"/>
        </w:tcBorders>
      </w:tcPr>
    </w:tblStylePr>
    <w:tblStylePr w:type="lastRow">
      <w:tcPr>
        <w:shd w:val="pct25" w:fill="FFFFFF" w:color="FFFFFF"/>
        <w:tcBorders>
          <w:top w:val="single" w:color="000000" w:sz="12" w:space="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210">
    <w:name w:val="Table Subtle 2"/>
    <w:basedOn w:val="835"/>
    <w:uiPriority w:val="99"/>
    <w:semiHidden/>
    <w:unhideWhenUsed/>
    <w:tblPr>
      <w:tblBorders>
        <w:left w:val="single" w:color="000000" w:sz="6" w:space="0"/>
        <w:right w:val="single" w:color="000000" w:sz="6" w:space="0"/>
      </w:tblBorders>
    </w:tblPr>
    <w:tblStylePr w:type="firstCol">
      <w:tcPr>
        <w:shd w:val="pct25" w:fill="FFFFFF" w:color="FFFFFF"/>
        <w:tcBorders>
          <w:right w:val="single" w:color="000000" w:sz="12" w:space="0"/>
        </w:tcBorders>
      </w:tcPr>
    </w:tblStylePr>
    <w:tblStylePr w:type="firstRow">
      <w:tcPr>
        <w:tcBorders>
          <w:bottom w:val="single" w:color="000000" w:sz="12" w:space="0"/>
        </w:tcBorders>
      </w:tcPr>
    </w:tblStylePr>
    <w:tblStylePr w:type="lastCol">
      <w:tcPr>
        <w:shd w:val="pct25" w:fill="FFFFFF" w:color="FFFFFF"/>
        <w:tcBorders>
          <w:left w:val="single" w:color="000000" w:sz="12" w:space="0"/>
        </w:tcBorders>
      </w:tcPr>
    </w:tblStylePr>
    <w:tblStylePr w:type="lastRow">
      <w:tcPr>
        <w:tcBorders>
          <w:top w:val="single" w:color="000000" w:sz="12" w:space="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211">
    <w:name w:val="Table Theme"/>
    <w:basedOn w:val="835"/>
    <w:uiPriority w:val="99"/>
    <w:semiHidden/>
    <w:unhideWhenUsed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1212">
    <w:name w:val="Table Web 1"/>
    <w:basedOn w:val="835"/>
    <w:uiPriority w:val="99"/>
    <w:semiHidden/>
    <w:unhideWhenUsed/>
    <w:tblPr>
      <w:tblCellSpacing w:w="20" w:type="dxa"/>
      <w:tblBorders>
        <w:left w:val="single" w:color="000000" w:sz="6" w:space="0"/>
        <w:top w:val="single" w:color="000000" w:sz="6" w:space="0"/>
        <w:right w:val="single" w:color="000000" w:sz="6" w:space="0"/>
        <w:bottom w:val="single" w:color="000000" w:sz="6" w:space="0"/>
        <w:insideV w:val="single" w:color="000000" w:sz="6" w:space="0"/>
        <w:insideH w:val="single" w:color="000000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1213">
    <w:name w:val="Table Web 2"/>
    <w:basedOn w:val="835"/>
    <w:uiPriority w:val="99"/>
    <w:semiHidden/>
    <w:unhideWhenUsed/>
    <w:tblPr>
      <w:tblCellSpacing w:w="20" w:type="dxa"/>
      <w:tblBorders>
        <w:left w:val="single" w:color="000000" w:sz="6" w:space="0"/>
        <w:top w:val="single" w:color="000000" w:sz="6" w:space="0"/>
        <w:right w:val="single" w:color="000000" w:sz="6" w:space="0"/>
        <w:bottom w:val="single" w:color="000000" w:sz="6" w:space="0"/>
        <w:insideV w:val="single" w:color="000000" w:sz="6" w:space="0"/>
        <w:insideH w:val="single" w:color="000000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1214">
    <w:name w:val="Table Web 3"/>
    <w:basedOn w:val="835"/>
    <w:uiPriority w:val="99"/>
    <w:semiHidden/>
    <w:unhideWhenUsed/>
    <w:tblPr>
      <w:tblCellSpacing w:w="20" w:type="dxa"/>
      <w:tblBorders>
        <w:left w:val="single" w:color="000000" w:sz="24" w:space="0"/>
        <w:top w:val="single" w:color="000000" w:sz="24" w:space="0"/>
        <w:right w:val="single" w:color="000000" w:sz="24" w:space="0"/>
        <w:bottom w:val="single" w:color="000000" w:sz="24" w:space="0"/>
        <w:insideV w:val="single" w:color="000000" w:sz="6" w:space="0"/>
        <w:insideH w:val="single" w:color="000000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1215">
    <w:name w:val="Title"/>
    <w:basedOn w:val="825"/>
    <w:link w:val="1216"/>
    <w:qFormat/>
    <w:uiPriority w:val="4"/>
    <w:rPr>
      <w:rFonts w:ascii="Cambria" w:hAnsi="Cambria" w:cs="Cambria" w:eastAsia="Cambria"/>
      <w:caps/>
      <w:sz w:val="72"/>
      <w:szCs w:val="56"/>
    </w:rPr>
    <w:pPr>
      <w:contextualSpacing w:val="true"/>
      <w:ind w:left="-2160" w:right="-2160"/>
      <w:spacing w:lineRule="auto" w:line="240" w:after="360" w:before="120"/>
    </w:pPr>
  </w:style>
  <w:style w:type="character" w:styleId="1216" w:customStyle="1">
    <w:name w:val="Title Char"/>
    <w:basedOn w:val="834"/>
    <w:link w:val="1215"/>
    <w:uiPriority w:val="4"/>
    <w:rPr>
      <w:rFonts w:ascii="Cambria" w:hAnsi="Cambria" w:cs="Cambria" w:eastAsia="Cambria"/>
      <w:caps/>
      <w:sz w:val="72"/>
      <w:szCs w:val="56"/>
    </w:rPr>
  </w:style>
  <w:style w:type="paragraph" w:styleId="1217">
    <w:name w:val="toa heading"/>
    <w:basedOn w:val="825"/>
    <w:next w:val="825"/>
    <w:uiPriority w:val="99"/>
    <w:semiHidden/>
    <w:unhideWhenUsed/>
    <w:rPr>
      <w:rFonts w:ascii="Cambria" w:hAnsi="Cambria" w:cs="Cambria" w:eastAsia="Cambria"/>
      <w:b/>
      <w:bCs/>
      <w:sz w:val="24"/>
      <w:szCs w:val="24"/>
    </w:rPr>
    <w:pPr>
      <w:spacing w:before="120"/>
    </w:pPr>
  </w:style>
  <w:style w:type="paragraph" w:styleId="1218">
    <w:name w:val="toc 1"/>
    <w:basedOn w:val="825"/>
    <w:next w:val="825"/>
    <w:uiPriority w:val="39"/>
    <w:semiHidden/>
    <w:unhideWhenUsed/>
    <w:pPr>
      <w:spacing w:after="100"/>
    </w:pPr>
  </w:style>
  <w:style w:type="paragraph" w:styleId="1219">
    <w:name w:val="toc 2"/>
    <w:basedOn w:val="825"/>
    <w:next w:val="825"/>
    <w:uiPriority w:val="39"/>
    <w:semiHidden/>
    <w:unhideWhenUsed/>
    <w:pPr>
      <w:ind w:left="280"/>
      <w:spacing w:after="100"/>
    </w:pPr>
  </w:style>
  <w:style w:type="paragraph" w:styleId="1220">
    <w:name w:val="toc 3"/>
    <w:basedOn w:val="825"/>
    <w:next w:val="825"/>
    <w:uiPriority w:val="39"/>
    <w:semiHidden/>
    <w:unhideWhenUsed/>
    <w:pPr>
      <w:ind w:left="560"/>
      <w:spacing w:after="100"/>
    </w:pPr>
  </w:style>
  <w:style w:type="paragraph" w:styleId="1221">
    <w:name w:val="toc 4"/>
    <w:basedOn w:val="825"/>
    <w:next w:val="825"/>
    <w:uiPriority w:val="39"/>
    <w:semiHidden/>
    <w:unhideWhenUsed/>
    <w:pPr>
      <w:ind w:left="840"/>
      <w:spacing w:after="100"/>
    </w:pPr>
  </w:style>
  <w:style w:type="paragraph" w:styleId="1222">
    <w:name w:val="toc 5"/>
    <w:basedOn w:val="825"/>
    <w:next w:val="825"/>
    <w:uiPriority w:val="39"/>
    <w:semiHidden/>
    <w:unhideWhenUsed/>
    <w:pPr>
      <w:ind w:left="1120"/>
      <w:spacing w:after="100"/>
    </w:pPr>
  </w:style>
  <w:style w:type="paragraph" w:styleId="1223">
    <w:name w:val="toc 6"/>
    <w:basedOn w:val="825"/>
    <w:next w:val="825"/>
    <w:uiPriority w:val="39"/>
    <w:semiHidden/>
    <w:unhideWhenUsed/>
    <w:pPr>
      <w:ind w:left="1400"/>
      <w:spacing w:after="100"/>
    </w:pPr>
  </w:style>
  <w:style w:type="paragraph" w:styleId="1224">
    <w:name w:val="toc 7"/>
    <w:basedOn w:val="825"/>
    <w:next w:val="825"/>
    <w:uiPriority w:val="39"/>
    <w:semiHidden/>
    <w:unhideWhenUsed/>
    <w:pPr>
      <w:ind w:left="1680"/>
      <w:spacing w:after="100"/>
    </w:pPr>
  </w:style>
  <w:style w:type="paragraph" w:styleId="1225">
    <w:name w:val="toc 8"/>
    <w:basedOn w:val="825"/>
    <w:next w:val="825"/>
    <w:uiPriority w:val="39"/>
    <w:semiHidden/>
    <w:unhideWhenUsed/>
    <w:pPr>
      <w:ind w:left="1960"/>
      <w:spacing w:after="100"/>
    </w:pPr>
  </w:style>
  <w:style w:type="paragraph" w:styleId="1226">
    <w:name w:val="toc 9"/>
    <w:basedOn w:val="825"/>
    <w:next w:val="825"/>
    <w:uiPriority w:val="39"/>
    <w:semiHidden/>
    <w:unhideWhenUsed/>
    <w:pPr>
      <w:ind w:left="2240"/>
      <w:spacing w:after="100"/>
    </w:pPr>
  </w:style>
  <w:style w:type="paragraph" w:styleId="1227">
    <w:name w:val="TOC Heading"/>
    <w:basedOn w:val="826"/>
    <w:next w:val="825"/>
    <w:qFormat/>
    <w:uiPriority w:val="39"/>
    <w:semiHidden/>
    <w:unhideWhenUsed/>
    <w:rPr>
      <w:caps w:val="false"/>
      <w:sz w:val="32"/>
      <w:szCs w:val="32"/>
    </w:rPr>
    <w:pPr>
      <w:keepLines/>
      <w:keepNext/>
      <w:outlineLvl w:val="9"/>
    </w:pPr>
  </w:style>
  <w:style w:type="character" w:styleId="1228" w:customStyle="1">
    <w:name w:val="Heading 2 Char"/>
    <w:basedOn w:val="834"/>
    <w:link w:val="827"/>
    <w:uiPriority w:val="3"/>
    <w:semiHidden/>
    <w:rPr>
      <w:rFonts w:ascii="Cambria" w:hAnsi="Cambria" w:cs="Cambria" w:eastAsia="Cambria"/>
      <w:color w:val="536142" w:themeColor="accent1" w:themeShade="80"/>
      <w:sz w:val="26"/>
      <w:szCs w:val="2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/>
  <DocSecurity>0</DocSecurity>
  <HyperlinksChanged>false</HyperlinksChanged>
  <LinksUpToDate>false</LinksUpToDate>
  <ScaleCrop>false</ScaleCrop>
  <SharedDoc>false</SharedDoc>
  <Template>Diploma certificate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Dotson, Thomas</dc:creator>
  <cp:revision>4</cp:revision>
  <dcterms:created xsi:type="dcterms:W3CDTF">2021-04-15T13:22:00Z</dcterms:created>
  <dcterms:modified xsi:type="dcterms:W3CDTF">2021-04-22T10:35:59Z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